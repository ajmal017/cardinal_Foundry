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61B98" w14:textId="2CE6674C" w:rsidR="0082470D" w:rsidRDefault="001564A0" w:rsidP="00801385">
      <w:pPr>
        <w:pStyle w:val="NewsletterBody"/>
      </w:pPr>
      <w:r>
        <w:rPr>
          <w:noProof/>
        </w:rPr>
        <mc:AlternateContent>
          <mc:Choice Requires="wps">
            <w:drawing>
              <wp:anchor distT="0" distB="0" distL="114300" distR="114300" simplePos="0" relativeHeight="251711488" behindDoc="0" locked="0" layoutInCell="1" allowOverlap="1" wp14:anchorId="5C214353" wp14:editId="124CE91C">
                <wp:simplePos x="0" y="0"/>
                <wp:positionH relativeFrom="page">
                  <wp:posOffset>-234043</wp:posOffset>
                </wp:positionH>
                <wp:positionV relativeFrom="page">
                  <wp:align>top</wp:align>
                </wp:positionV>
                <wp:extent cx="8923020" cy="165100"/>
                <wp:effectExtent l="0" t="0" r="0" b="6350"/>
                <wp:wrapTight wrapText="bothSides">
                  <wp:wrapPolygon edited="0">
                    <wp:start x="0" y="0"/>
                    <wp:lineTo x="0" y="19938"/>
                    <wp:lineTo x="21535" y="19938"/>
                    <wp:lineTo x="21535" y="0"/>
                    <wp:lineTo x="0" y="0"/>
                  </wp:wrapPolygon>
                </wp:wrapTight>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rgbClr val="F79646">
                            <a:lumMod val="75000"/>
                            <a:lumOff val="0"/>
                          </a:srgb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2A4AA" id="Rectangle 40" o:spid="_x0000_s1026" style="position:absolute;margin-left:-18.45pt;margin-top:0;width:702.6pt;height:13pt;z-index:2517114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" fillcolor="#e46c0a" stroked="f" strokecolor="#4a7ebb" strokeweight="1.5pt">
                <v:shadow opacity="22938f" offset="0"/>
                <v:textbox inset=",7.2pt,,7.2pt"/>
                <w10:wrap type="tight" anchorx="page" anchory="page"/>
              </v:rect>
            </w:pict>
          </mc:Fallback>
        </mc:AlternateContent>
      </w:r>
      <w:r w:rsidR="000314C5">
        <w:rPr>
          <w:noProof/>
        </w:rPr>
        <mc:AlternateContent>
          <mc:Choice Requires="wps">
            <w:drawing>
              <wp:anchor distT="0" distB="0" distL="114300" distR="114300" simplePos="0" relativeHeight="251658240" behindDoc="0" locked="0" layoutInCell="1" allowOverlap="1" wp14:anchorId="1F6F97D4" wp14:editId="3C46C6D0">
                <wp:simplePos x="0" y="0"/>
                <wp:positionH relativeFrom="page">
                  <wp:posOffset>-177165</wp:posOffset>
                </wp:positionH>
                <wp:positionV relativeFrom="page">
                  <wp:posOffset>-111760</wp:posOffset>
                </wp:positionV>
                <wp:extent cx="8001000" cy="2550160"/>
                <wp:effectExtent l="13335" t="12065" r="2215515" b="9525"/>
                <wp:wrapNone/>
                <wp:docPr id="8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550160"/>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cmpd="sng">
                          <a:solidFill>
                            <a:schemeClr val="lt1">
                              <a:lumMod val="95000"/>
                              <a:lumOff val="0"/>
                            </a:schemeClr>
                          </a:solidFill>
                          <a:prstDash val="solid"/>
                          <a:miter lim="800000"/>
                          <a:headEnd/>
                          <a:tailEnd/>
                        </a:ln>
                        <a:effectLst>
                          <a:outerShdw sy="50000" kx="-2453608" rotWithShape="0">
                            <a:schemeClr val="accent5">
                              <a:lumMod val="40000"/>
                              <a:lumOff val="60000"/>
                              <a:alpha val="50000"/>
                            </a:schemeClr>
                          </a:outerShdw>
                        </a:effectLst>
                      </wps:spPr>
                      <wps:txbx>
                        <w:txbxContent>
                          <w:p w14:paraId="66BC6461" w14:textId="28852398" w:rsidR="00477C12" w:rsidRDefault="00477C12" w:rsidP="001149B1">
                            <w:pPr>
                              <w:pStyle w:val="Heading2"/>
                            </w:pPr>
                            <w:r>
                              <w:rPr>
                                <w:noProof/>
                              </w:rPr>
                              <w:drawing>
                                <wp:inline distT="0" distB="0" distL="0" distR="0" wp14:anchorId="16B3566A" wp14:editId="5FD50D91">
                                  <wp:extent cx="3558540" cy="222408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351" cy="231272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F97D4" id="Rectangle 6" o:spid="_x0000_s1026" style="position:absolute;left:0;text-align:left;margin-left:-13.95pt;margin-top:-8.8pt;width:630pt;height:200.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" fillcolor="#4bacc6 [3208]" strokecolor="#f2f2f2 [3041]" strokeweight="1pt">
                <v:fill color2="#205867 [1608]" angle="45" focus="100%" type="gradient"/>
                <v:shadow on="t" type="perspective" color="#b6dde8 [1304]" opacity=".5" origin=",.5" offset="0,0" matrix=",-56756f,,.5"/>
                <v:textbox inset=",7.2pt,,7.2pt">
                  <w:txbxContent>
                    <w:p w14:paraId="66BC6461" w14:textId="28852398" w:rsidR="00477C12" w:rsidRDefault="00477C12" w:rsidP="001149B1">
                      <w:pPr>
                        <w:pStyle w:val="Heading2"/>
                      </w:pPr>
                      <w:r>
                        <w:rPr>
                          <w:noProof/>
                        </w:rPr>
                        <w:drawing>
                          <wp:inline distT="0" distB="0" distL="0" distR="0" wp14:anchorId="16B3566A" wp14:editId="5FD50D91">
                            <wp:extent cx="3558540" cy="222408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351" cy="2312720"/>
                                    </a:xfrm>
                                    <a:prstGeom prst="rect">
                                      <a:avLst/>
                                    </a:prstGeom>
                                    <a:noFill/>
                                    <a:ln>
                                      <a:noFill/>
                                    </a:ln>
                                  </pic:spPr>
                                </pic:pic>
                              </a:graphicData>
                            </a:graphic>
                          </wp:inline>
                        </w:drawing>
                      </w:r>
                    </w:p>
                  </w:txbxContent>
                </v:textbox>
                <w10:wrap anchorx="page" anchory="page"/>
              </v:rect>
            </w:pict>
          </mc:Fallback>
        </mc:AlternateContent>
      </w:r>
      <w:r w:rsidR="000314C5">
        <w:rPr>
          <w:rFonts w:ascii="Lucida Grande" w:hAnsi="Lucida Grande"/>
          <w:noProof/>
        </w:rPr>
        <mc:AlternateContent>
          <mc:Choice Requires="wps">
            <w:drawing>
              <wp:anchor distT="0" distB="0" distL="114300" distR="114300" simplePos="0" relativeHeight="251663360" behindDoc="0" locked="0" layoutInCell="1" allowOverlap="1" wp14:anchorId="329AA30C" wp14:editId="32053939">
                <wp:simplePos x="0" y="0"/>
                <wp:positionH relativeFrom="column">
                  <wp:posOffset>3467100</wp:posOffset>
                </wp:positionH>
                <wp:positionV relativeFrom="paragraph">
                  <wp:posOffset>-397510</wp:posOffset>
                </wp:positionV>
                <wp:extent cx="3657600" cy="1120140"/>
                <wp:effectExtent l="0" t="2540" r="0" b="1270"/>
                <wp:wrapTight wrapText="bothSides">
                  <wp:wrapPolygon edited="0">
                    <wp:start x="0" y="0"/>
                    <wp:lineTo x="21600" y="0"/>
                    <wp:lineTo x="21600" y="21600"/>
                    <wp:lineTo x="0" y="21600"/>
                    <wp:lineTo x="0" y="0"/>
                  </wp:wrapPolygon>
                </wp:wrapTight>
                <wp:docPr id="8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0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1CADE" w14:textId="11ECE42A" w:rsidR="00477C12" w:rsidRPr="00A14C79" w:rsidRDefault="0067791A" w:rsidP="001149B1">
                            <w:pPr>
                              <w:pStyle w:val="NewsletterHeading"/>
                            </w:pPr>
                            <w:sdt>
                              <w:sdtPr>
                                <w:id w:val="1332330622"/>
                                <w:placeholder>
                                  <w:docPart w:val="71278F22ECB149B88E86E5C0217194AB"/>
                                </w:placeholder>
                              </w:sdtPr>
                              <w:sdtEndPr/>
                              <w:sdtContent>
                                <w:r w:rsidR="00477C12">
                                  <w:t>World Happiness Report</w:t>
                                </w:r>
                              </w:sdtContent>
                            </w:sdt>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AA30C" id="_x0000_t202" coordsize="21600,21600" o:spt="202" path="m,l,21600r21600,l21600,xe">
                <v:stroke joinstyle="miter"/>
                <v:path gradientshapeok="t" o:connecttype="rect"/>
              </v:shapetype>
              <v:shape id="Text Box 14" o:spid="_x0000_s1027" type="#_x0000_t202" style="position:absolute;left:0;text-align:left;margin-left:273pt;margin-top:-31.3pt;width:4in;height:8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" filled="f" stroked="f">
                <v:textbox inset=",7.2pt,,7.2pt">
                  <w:txbxContent>
                    <w:p w14:paraId="4891CADE" w14:textId="11ECE42A" w:rsidR="00477C12" w:rsidRPr="00A14C79" w:rsidRDefault="0067791A" w:rsidP="001149B1">
                      <w:pPr>
                        <w:pStyle w:val="NewsletterHeading"/>
                      </w:pPr>
                      <w:sdt>
                        <w:sdtPr>
                          <w:id w:val="1332330622"/>
                          <w:placeholder>
                            <w:docPart w:val="71278F22ECB149B88E86E5C0217194AB"/>
                          </w:placeholder>
                        </w:sdtPr>
                        <w:sdtEndPr/>
                        <w:sdtContent>
                          <w:r w:rsidR="00477C12">
                            <w:t>World Happiness Report</w:t>
                          </w:r>
                        </w:sdtContent>
                      </w:sdt>
                    </w:p>
                  </w:txbxContent>
                </v:textbox>
                <w10:wrap type="tight"/>
              </v:shape>
            </w:pict>
          </mc:Fallback>
        </mc:AlternateContent>
      </w:r>
    </w:p>
    <w:p w14:paraId="5D6D43EC" w14:textId="3BACC191" w:rsidR="0082470D" w:rsidRDefault="0082470D"/>
    <w:p w14:paraId="43D3AD4B" w14:textId="19684C61" w:rsidR="0082470D" w:rsidRDefault="0082470D"/>
    <w:p w14:paraId="2AABFA0D" w14:textId="7D8DD469" w:rsidR="0082470D" w:rsidRDefault="0082470D" w:rsidP="0082470D">
      <w:pPr>
        <w:rPr>
          <w:rFonts w:ascii="Arial" w:hAnsi="Arial"/>
          <w:b/>
          <w:sz w:val="36"/>
        </w:rPr>
      </w:pPr>
    </w:p>
    <w:p w14:paraId="22A49C77" w14:textId="1E159678" w:rsidR="0082470D" w:rsidRDefault="001564A0" w:rsidP="0082470D">
      <w:pPr>
        <w:rPr>
          <w:rFonts w:ascii="Arial" w:hAnsi="Arial"/>
          <w:b/>
          <w:sz w:val="36"/>
        </w:rPr>
      </w:pPr>
      <w:r>
        <w:rPr>
          <w:rFonts w:ascii="Lucida Grande" w:hAnsi="Lucida Grande"/>
          <w:noProof/>
        </w:rPr>
        <mc:AlternateContent>
          <mc:Choice Requires="wps">
            <w:drawing>
              <wp:anchor distT="0" distB="0" distL="114300" distR="114300" simplePos="0" relativeHeight="251664384" behindDoc="0" locked="0" layoutInCell="1" allowOverlap="1" wp14:anchorId="716DE177" wp14:editId="52BE27AD">
                <wp:simplePos x="0" y="0"/>
                <wp:positionH relativeFrom="column">
                  <wp:posOffset>3485515</wp:posOffset>
                </wp:positionH>
                <wp:positionV relativeFrom="paragraph">
                  <wp:posOffset>5715</wp:posOffset>
                </wp:positionV>
                <wp:extent cx="3657600" cy="457200"/>
                <wp:effectExtent l="3810" t="635" r="0" b="0"/>
                <wp:wrapTight wrapText="bothSides">
                  <wp:wrapPolygon edited="0">
                    <wp:start x="0" y="0"/>
                    <wp:lineTo x="21600" y="0"/>
                    <wp:lineTo x="21600" y="21600"/>
                    <wp:lineTo x="0" y="21600"/>
                    <wp:lineTo x="0" y="0"/>
                  </wp:wrapPolygon>
                </wp:wrapTight>
                <wp:docPr id="8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auto"/>
                                <w:sz w:val="24"/>
                              </w:rPr>
                              <w:id w:val="56213089"/>
                              <w:placeholder>
                                <w:docPart w:val="71278F22ECB149B88E86E5C0217194AB"/>
                              </w:placeholder>
                            </w:sdtPr>
                            <w:sdtEndPr>
                              <w:rPr>
                                <w:color w:val="FFFFFF" w:themeColor="background1"/>
                                <w:sz w:val="26"/>
                              </w:rPr>
                            </w:sdtEndPr>
                            <w:sdtContent>
                              <w:p w14:paraId="2410E28D" w14:textId="42D86EEC" w:rsidR="00477C12" w:rsidRPr="001149B1" w:rsidRDefault="001564A0" w:rsidP="00821526">
                                <w:pPr>
                                  <w:pStyle w:val="NewsletterSubhead"/>
                                </w:pPr>
                                <w:r>
                                  <w:t>Harshrajsinh Rathod</w:t>
                                </w: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DE177" id="Text Box 15" o:spid="_x0000_s1028" type="#_x0000_t202" style="position:absolute;margin-left:274.45pt;margin-top:.45pt;width:4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" filled="f" stroked="f">
                <v:textbox inset=",7.2pt,,7.2pt">
                  <w:txbxContent>
                    <w:sdt>
                      <w:sdtPr>
                        <w:rPr>
                          <w:color w:val="auto"/>
                          <w:sz w:val="24"/>
                        </w:rPr>
                        <w:id w:val="56213089"/>
                        <w:placeholder>
                          <w:docPart w:val="71278F22ECB149B88E86E5C0217194AB"/>
                        </w:placeholder>
                      </w:sdtPr>
                      <w:sdtEndPr>
                        <w:rPr>
                          <w:color w:val="FFFFFF" w:themeColor="background1"/>
                          <w:sz w:val="26"/>
                        </w:rPr>
                      </w:sdtEndPr>
                      <w:sdtContent>
                        <w:p w14:paraId="2410E28D" w14:textId="42D86EEC" w:rsidR="00477C12" w:rsidRPr="001149B1" w:rsidRDefault="001564A0" w:rsidP="00821526">
                          <w:pPr>
                            <w:pStyle w:val="NewsletterSubhead"/>
                          </w:pPr>
                          <w:r>
                            <w:t>Harshrajsinh Rathod</w:t>
                          </w:r>
                        </w:p>
                      </w:sdtContent>
                    </w:sdt>
                  </w:txbxContent>
                </v:textbox>
                <w10:wrap type="tight"/>
              </v:shape>
            </w:pict>
          </mc:Fallback>
        </mc:AlternateContent>
      </w:r>
      <w:r>
        <w:rPr>
          <w:noProof/>
        </w:rPr>
        <mc:AlternateContent>
          <mc:Choice Requires="wps">
            <w:drawing>
              <wp:anchor distT="0" distB="0" distL="114300" distR="114300" simplePos="0" relativeHeight="251686912" behindDoc="0" locked="0" layoutInCell="1" allowOverlap="1" wp14:anchorId="1C1E117E" wp14:editId="6AC2514D">
                <wp:simplePos x="0" y="0"/>
                <wp:positionH relativeFrom="page">
                  <wp:posOffset>-1115423</wp:posOffset>
                </wp:positionH>
                <wp:positionV relativeFrom="page">
                  <wp:posOffset>2328908</wp:posOffset>
                </wp:positionV>
                <wp:extent cx="8923020" cy="165100"/>
                <wp:effectExtent l="0" t="2540" r="1905" b="3810"/>
                <wp:wrapTight wrapText="bothSides">
                  <wp:wrapPolygon edited="0">
                    <wp:start x="-28" y="-582"/>
                    <wp:lineTo x="-28" y="21018"/>
                    <wp:lineTo x="21628" y="21018"/>
                    <wp:lineTo x="21628" y="-582"/>
                    <wp:lineTo x="-28" y="-582"/>
                  </wp:wrapPolygon>
                </wp:wrapTight>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chemeClr val="accent6">
                            <a:lumMod val="7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4593D" id="Rectangle 40" o:spid="_x0000_s1026" style="position:absolute;margin-left:-87.85pt;margin-top:183.4pt;width:702.6pt;height:13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" fillcolor="#e36c0a [2409]" stroked="f" strokecolor="#4a7ebb" strokeweight="1.5pt">
                <v:shadow opacity="22938f" offset="0"/>
                <v:textbox inset=",7.2pt,,7.2pt"/>
                <w10:wrap type="tight" anchorx="page" anchory="page"/>
              </v:rect>
            </w:pict>
          </mc:Fallback>
        </mc:AlternateContent>
      </w:r>
    </w:p>
    <w:p w14:paraId="20134F9C" w14:textId="6F35F43F" w:rsidR="0082470D" w:rsidRDefault="0082470D" w:rsidP="0082470D">
      <w:pPr>
        <w:rPr>
          <w:rFonts w:ascii="Arial" w:hAnsi="Arial"/>
          <w:b/>
          <w:sz w:val="36"/>
        </w:rPr>
      </w:pPr>
    </w:p>
    <w:p w14:paraId="1FE1C700" w14:textId="412E34FC" w:rsidR="0082470D" w:rsidRDefault="0082470D" w:rsidP="0082470D">
      <w:pPr>
        <w:rPr>
          <w:rFonts w:ascii="Arial" w:hAnsi="Arial"/>
          <w:b/>
          <w:sz w:val="36"/>
        </w:rPr>
      </w:pPr>
      <w:bookmarkStart w:id="0" w:name="_GoBack"/>
      <w:bookmarkEnd w:id="0"/>
    </w:p>
    <w:p w14:paraId="339C0EBC" w14:textId="1EEE428A" w:rsidR="0082470D" w:rsidRPr="00EE1259" w:rsidRDefault="0067791A" w:rsidP="007D1701">
      <w:pPr>
        <w:pStyle w:val="NewsletterHeadline"/>
      </w:pPr>
      <w:sdt>
        <w:sdtPr>
          <w:id w:val="228783093"/>
          <w:placeholder>
            <w:docPart w:val="71278F22ECB149B88E86E5C0217194AB"/>
          </w:placeholder>
        </w:sdtPr>
        <w:sdtEndPr/>
        <w:sdtContent>
          <w:r w:rsidR="008D1EDC">
            <w:t>Introduction</w:t>
          </w:r>
        </w:sdtContent>
      </w:sdt>
    </w:p>
    <w:p w14:paraId="3EE52EF0" w14:textId="77777777" w:rsidR="00760E4B" w:rsidRDefault="00760E4B" w:rsidP="003E564B">
      <w:pPr>
        <w:pStyle w:val="NewsletterBody"/>
        <w:sectPr w:rsidR="00760E4B" w:rsidSect="00760E4B">
          <w:footerReference w:type="default" r:id="rId10"/>
          <w:pgSz w:w="12240" w:h="15840"/>
          <w:pgMar w:top="1440" w:right="630" w:bottom="1440" w:left="720" w:header="720" w:footer="720" w:gutter="0"/>
          <w:cols w:space="720"/>
        </w:sectPr>
      </w:pPr>
    </w:p>
    <w:p w14:paraId="1F631340" w14:textId="77777777" w:rsidR="00C56050" w:rsidRDefault="00C56050" w:rsidP="003E564B">
      <w:pPr>
        <w:pStyle w:val="NewsletterBody"/>
        <w:rPr>
          <w:rFonts w:asciiTheme="majorHAnsi" w:hAnsiTheme="majorHAnsi"/>
          <w:b/>
          <w:color w:val="auto"/>
          <w:sz w:val="32"/>
        </w:rPr>
      </w:pPr>
    </w:p>
    <w:p w14:paraId="033AF0FC" w14:textId="734DFB74" w:rsidR="00FB6BAE" w:rsidRDefault="008D1EDC" w:rsidP="003E564B">
      <w:pPr>
        <w:pStyle w:val="NewsletterBody"/>
      </w:pPr>
      <w:r w:rsidRPr="008D1EDC">
        <w:t xml:space="preserve">Happiness is </w:t>
      </w:r>
      <w:r>
        <w:t>quite a</w:t>
      </w:r>
      <w:r w:rsidRPr="008D1EDC">
        <w:t xml:space="preserve"> subjective matter</w:t>
      </w:r>
      <w:r>
        <w:t xml:space="preserve"> which</w:t>
      </w:r>
      <w:r w:rsidRPr="008D1EDC">
        <w:t xml:space="preserve"> differs from person to person and </w:t>
      </w:r>
      <w:r>
        <w:t>it’s such a parameter that supersedes</w:t>
      </w:r>
      <w:r w:rsidRPr="008D1EDC">
        <w:t xml:space="preserve"> all</w:t>
      </w:r>
      <w:r>
        <w:t xml:space="preserve"> other desires, with in our lives.</w:t>
      </w:r>
      <w:r w:rsidRPr="008D1EDC">
        <w:t xml:space="preserve"> </w:t>
      </w:r>
      <w:r>
        <w:t xml:space="preserve">Mostly all </w:t>
      </w:r>
      <w:r w:rsidRPr="008D1EDC">
        <w:t>our efforts an</w:t>
      </w:r>
      <w:r>
        <w:t>d desires</w:t>
      </w:r>
      <w:r w:rsidRPr="008D1EDC">
        <w:t xml:space="preserve"> </w:t>
      </w:r>
      <w:r>
        <w:t>take</w:t>
      </w:r>
      <w:r w:rsidRPr="008D1EDC">
        <w:t xml:space="preserve"> us to one underlying </w:t>
      </w:r>
      <w:r>
        <w:t>goal which is,</w:t>
      </w:r>
      <w:r w:rsidRPr="008D1EDC">
        <w:t xml:space="preserve"> attaining happiness in life.</w:t>
      </w:r>
      <w:r w:rsidR="00FB6BAE">
        <w:t xml:space="preserve"> Here, this report taps into realization of something that is so relevant but difficult to grasp and quantify </w:t>
      </w:r>
      <w:proofErr w:type="spellStart"/>
      <w:r w:rsidR="00FB6BAE">
        <w:t>i.e</w:t>
      </w:r>
      <w:proofErr w:type="spellEnd"/>
      <w:r w:rsidR="00FB6BAE">
        <w:t xml:space="preserve"> happiness.</w:t>
      </w:r>
    </w:p>
    <w:p w14:paraId="79467FFB" w14:textId="19F265E0" w:rsidR="0082470D" w:rsidRPr="00EE1259" w:rsidRDefault="007D4E68" w:rsidP="003E564B">
      <w:pPr>
        <w:pStyle w:val="NewsletterBody"/>
      </w:pPr>
      <w:r>
        <w:t xml:space="preserve"> “</w:t>
      </w:r>
      <w:r w:rsidRPr="007D4E68">
        <w:t>World Happiness Report</w:t>
      </w:r>
      <w:r>
        <w:t>”</w:t>
      </w:r>
      <w:r w:rsidRPr="007D4E68">
        <w:t xml:space="preserve"> is a milestone survey </w:t>
      </w:r>
      <w:r>
        <w:t>for the evaluation</w:t>
      </w:r>
      <w:r w:rsidRPr="007D4E68">
        <w:t xml:space="preserve"> of global happiness</w:t>
      </w:r>
      <w:r>
        <w:t xml:space="preserve">, </w:t>
      </w:r>
      <w:r w:rsidRPr="007D4E68">
        <w:t xml:space="preserve">which </w:t>
      </w:r>
      <w:r>
        <w:t>surveys</w:t>
      </w:r>
      <w:r w:rsidRPr="007D4E68">
        <w:t xml:space="preserve"> 155 countries</w:t>
      </w:r>
      <w:r w:rsidR="00D5319E">
        <w:t xml:space="preserve"> that are categorized in 10 regions of the world by their happiness levels. This survey</w:t>
      </w:r>
      <w:r w:rsidRPr="007D4E68">
        <w:t xml:space="preserve"> was released at United Nations</w:t>
      </w:r>
      <w:r w:rsidR="00D5319E">
        <w:t>, when there was</w:t>
      </w:r>
      <w:r w:rsidRPr="007D4E68">
        <w:t xml:space="preserve"> an event </w:t>
      </w:r>
      <w:r w:rsidR="00D5319E">
        <w:t>for</w:t>
      </w:r>
      <w:r w:rsidRPr="007D4E68">
        <w:t xml:space="preserve"> International Day of Happiness on March 20th.</w:t>
      </w:r>
      <w:r w:rsidR="00D5319E">
        <w:t xml:space="preserve"> This report </w:t>
      </w:r>
      <w:r w:rsidR="008D6861">
        <w:t>is</w:t>
      </w:r>
      <w:r w:rsidR="00D5319E">
        <w:t xml:space="preserve"> aimed for influencing governments and </w:t>
      </w:r>
      <w:proofErr w:type="gramStart"/>
      <w:r w:rsidR="00D5319E">
        <w:t>policy-makers</w:t>
      </w:r>
      <w:proofErr w:type="gramEnd"/>
      <w:r w:rsidR="00D5319E">
        <w:t xml:space="preserve"> to make decisions, with regards to happiness of the people</w:t>
      </w:r>
      <w:r w:rsidRPr="007D4E68">
        <w:t xml:space="preserve">. </w:t>
      </w:r>
      <w:r w:rsidR="00D5319E" w:rsidRPr="007D4E68">
        <w:t>Foremost</w:t>
      </w:r>
      <w:r w:rsidRPr="007D4E68">
        <w:t xml:space="preserve"> </w:t>
      </w:r>
      <w:r w:rsidR="00D5319E" w:rsidRPr="007D4E68">
        <w:t>specialists</w:t>
      </w:r>
      <w:r w:rsidRPr="007D4E68">
        <w:t xml:space="preserve"> across </w:t>
      </w:r>
      <w:r w:rsidR="00D5319E">
        <w:t xml:space="preserve">their </w:t>
      </w:r>
      <w:r w:rsidRPr="007D4E68">
        <w:t xml:space="preserve">fields </w:t>
      </w:r>
      <w:r w:rsidR="00D5319E">
        <w:t>such as</w:t>
      </w:r>
      <w:r w:rsidRPr="007D4E68">
        <w:t xml:space="preserve"> economics, psychology, survey analysis</w:t>
      </w:r>
      <w:r w:rsidR="00D5319E">
        <w:t>,</w:t>
      </w:r>
      <w:r w:rsidRPr="007D4E68">
        <w:t xml:space="preserve"> health</w:t>
      </w:r>
      <w:r w:rsidR="008D6861">
        <w:t>,</w:t>
      </w:r>
      <w:r w:rsidRPr="007D4E68">
        <w:t xml:space="preserve"> </w:t>
      </w:r>
      <w:r w:rsidR="008D6861">
        <w:t>expressed</w:t>
      </w:r>
      <w:r w:rsidRPr="007D4E68">
        <w:t xml:space="preserve"> how</w:t>
      </w:r>
      <w:r w:rsidR="008D6861">
        <w:t xml:space="preserve"> different parameters</w:t>
      </w:r>
      <w:r w:rsidRPr="007D4E68">
        <w:t xml:space="preserve"> of well-being can be u</w:t>
      </w:r>
      <w:r w:rsidR="008D6861">
        <w:t>tilized</w:t>
      </w:r>
      <w:r w:rsidRPr="007D4E68">
        <w:t xml:space="preserve"> </w:t>
      </w:r>
      <w:r w:rsidR="008D6861">
        <w:t>to evaluate the</w:t>
      </w:r>
      <w:r w:rsidRPr="007D4E68">
        <w:t xml:space="preserve"> </w:t>
      </w:r>
      <w:r w:rsidR="008D6861" w:rsidRPr="007D4E68">
        <w:t>development</w:t>
      </w:r>
      <w:r w:rsidRPr="007D4E68">
        <w:t xml:space="preserve"> of nations</w:t>
      </w:r>
      <w:r w:rsidR="008D6861">
        <w:t xml:space="preserve"> and regions, to assess the happiness of people with in.</w:t>
      </w:r>
    </w:p>
    <w:p w14:paraId="2F491BCA" w14:textId="01517911" w:rsidR="008D6861" w:rsidRPr="00EE1259" w:rsidRDefault="0067791A" w:rsidP="008D6861">
      <w:pPr>
        <w:pStyle w:val="NewsletterHeadline"/>
      </w:pPr>
      <w:sdt>
        <w:sdtPr>
          <w:id w:val="-962181361"/>
          <w:placeholder>
            <w:docPart w:val="A5BBB93C116F4230A2610D3119E896AD"/>
          </w:placeholder>
        </w:sdtPr>
        <w:sdtEndPr/>
        <w:sdtContent>
          <w:r w:rsidR="008D6861">
            <w:t>Content</w:t>
          </w:r>
        </w:sdtContent>
      </w:sdt>
    </w:p>
    <w:p w14:paraId="5B3381DE" w14:textId="59FFF3C4" w:rsidR="008D6861" w:rsidRDefault="008D6861" w:rsidP="003E564B">
      <w:pPr>
        <w:pStyle w:val="NewsletterBody"/>
      </w:pPr>
      <w:r>
        <w:t xml:space="preserve"> </w:t>
      </w:r>
    </w:p>
    <w:p w14:paraId="50FFFB1E" w14:textId="6CF689AF" w:rsidR="00AF1971" w:rsidRDefault="00D51918" w:rsidP="003E564B">
      <w:pPr>
        <w:pStyle w:val="NewsletterBody"/>
      </w:pPr>
      <w:r>
        <w:t xml:space="preserve">The data used for the ranking of the happiness score is derived from the Gallup World Poll, which is based on the answers of the questions pertaining to life. The method for these questions, is called </w:t>
      </w:r>
      <w:proofErr w:type="spellStart"/>
      <w:r>
        <w:t>Cantril</w:t>
      </w:r>
      <w:proofErr w:type="spellEnd"/>
      <w:r>
        <w:t xml:space="preserve"> ladder with in which, respondents are asked to rate their own lives on the scale of 0 to 10, with 0 being the worst possible life and 10 being the best life possible</w:t>
      </w:r>
      <w:r w:rsidR="00870893">
        <w:t xml:space="preserve">. The data, consisting  </w:t>
      </w:r>
      <w:r w:rsidRPr="00D51918">
        <w:t xml:space="preserve"> </w:t>
      </w:r>
      <w:r w:rsidR="00870893">
        <w:t>t</w:t>
      </w:r>
      <w:r w:rsidRPr="00D51918">
        <w:t>he columns</w:t>
      </w:r>
      <w:r w:rsidR="00870893">
        <w:t xml:space="preserve"> pertaining the</w:t>
      </w:r>
      <w:r w:rsidRPr="00D51918">
        <w:t xml:space="preserve"> happiness </w:t>
      </w:r>
      <w:r w:rsidR="00870893" w:rsidRPr="00D51918">
        <w:t>score</w:t>
      </w:r>
      <w:r w:rsidR="00870893">
        <w:t>,</w:t>
      </w:r>
      <w:r w:rsidR="00870893" w:rsidRPr="00D51918">
        <w:t xml:space="preserve"> </w:t>
      </w:r>
      <w:r w:rsidR="00870893">
        <w:t>is comprised of</w:t>
      </w:r>
      <w:r w:rsidRPr="00D51918">
        <w:t xml:space="preserve"> six factors </w:t>
      </w:r>
      <w:r w:rsidR="00870893">
        <w:t>which are, Economy GDP per capita, Family (S</w:t>
      </w:r>
      <w:r w:rsidRPr="00D51918">
        <w:t xml:space="preserve">ocial </w:t>
      </w:r>
      <w:r w:rsidR="00870893">
        <w:t>S</w:t>
      </w:r>
      <w:r w:rsidRPr="00D51918">
        <w:t>upport</w:t>
      </w:r>
      <w:r w:rsidR="00870893">
        <w:t>)</w:t>
      </w:r>
      <w:r w:rsidRPr="00D51918">
        <w:t xml:space="preserve">, </w:t>
      </w:r>
      <w:r w:rsidR="00870893">
        <w:t>Health (L</w:t>
      </w:r>
      <w:r w:rsidRPr="00D51918">
        <w:t>ife expectancy</w:t>
      </w:r>
      <w:r w:rsidR="00870893">
        <w:t>)</w:t>
      </w:r>
      <w:r w:rsidRPr="00D51918">
        <w:t xml:space="preserve">, </w:t>
      </w:r>
      <w:r w:rsidR="00870893">
        <w:t>F</w:t>
      </w:r>
      <w:r w:rsidRPr="00D51918">
        <w:t>reedom,</w:t>
      </w:r>
      <w:r w:rsidR="00870893">
        <w:t xml:space="preserve"> Trust (Government Corruption), G</w:t>
      </w:r>
      <w:r w:rsidRPr="00D51918">
        <w:t xml:space="preserve">enerosity </w:t>
      </w:r>
      <w:r w:rsidR="00870893">
        <w:t xml:space="preserve">and Dystopia Residual. </w:t>
      </w:r>
      <w:r w:rsidR="00AF1971">
        <w:t xml:space="preserve">These attributes contribute in assessing the happiness scores of various countries, which helps in ranking of happiness </w:t>
      </w:r>
      <w:proofErr w:type="gramStart"/>
      <w:r w:rsidR="00AF1971">
        <w:t>with in</w:t>
      </w:r>
      <w:proofErr w:type="gramEnd"/>
      <w:r w:rsidR="00AF1971">
        <w:t xml:space="preserve"> countries. </w:t>
      </w:r>
    </w:p>
    <w:p w14:paraId="3BDDC293" w14:textId="77777777" w:rsidR="00AF1971" w:rsidRDefault="00AF1971" w:rsidP="003E564B">
      <w:pPr>
        <w:pStyle w:val="NewsletterBody"/>
      </w:pPr>
    </w:p>
    <w:p w14:paraId="16507566" w14:textId="485DE2A3" w:rsidR="00AF1971" w:rsidRDefault="00AF1971" w:rsidP="003E564B">
      <w:pPr>
        <w:pStyle w:val="NewsletterBody"/>
      </w:pPr>
      <w:r>
        <w:rPr>
          <w:noProof/>
        </w:rPr>
        <w:drawing>
          <wp:inline distT="0" distB="0" distL="0" distR="0" wp14:anchorId="176FF122" wp14:editId="329D3836">
            <wp:extent cx="3467100" cy="2933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0364" cy="2944345"/>
                    </a:xfrm>
                    <a:prstGeom prst="rect">
                      <a:avLst/>
                    </a:prstGeom>
                    <a:noFill/>
                    <a:ln>
                      <a:noFill/>
                    </a:ln>
                  </pic:spPr>
                </pic:pic>
              </a:graphicData>
            </a:graphic>
          </wp:inline>
        </w:drawing>
      </w:r>
      <w:r w:rsidR="00D51918" w:rsidRPr="00D51918">
        <w:t xml:space="preserve"> </w:t>
      </w:r>
    </w:p>
    <w:p w14:paraId="5490C170" w14:textId="069A0D45" w:rsidR="00AF1971" w:rsidRPr="00AF1971" w:rsidRDefault="00AF1971" w:rsidP="003E564B">
      <w:pPr>
        <w:pStyle w:val="NewsletterBody"/>
        <w:rPr>
          <w:sz w:val="16"/>
          <w:szCs w:val="16"/>
        </w:rPr>
      </w:pPr>
      <w:r>
        <w:rPr>
          <w:sz w:val="16"/>
          <w:szCs w:val="16"/>
        </w:rPr>
        <w:t>Fig.1. Happiness Ranking of the various countries of the world</w:t>
      </w:r>
    </w:p>
    <w:p w14:paraId="23B3C85E" w14:textId="1A52D16F" w:rsidR="004363FA" w:rsidRDefault="000314C5" w:rsidP="00A24A4C">
      <w:pPr>
        <w:pStyle w:val="NewsletterBody"/>
        <w:rPr>
          <w:lang w:val="en-IE"/>
        </w:rPr>
      </w:pPr>
      <w:r>
        <w:rPr>
          <w:noProof/>
          <w:sz w:val="16"/>
          <w:szCs w:val="16"/>
        </w:rPr>
        <mc:AlternateContent>
          <mc:Choice Requires="wps">
            <w:drawing>
              <wp:anchor distT="0" distB="0" distL="114300" distR="114300" simplePos="0" relativeHeight="251688960" behindDoc="0" locked="0" layoutInCell="1" allowOverlap="1" wp14:anchorId="18F75122" wp14:editId="55010567">
                <wp:simplePos x="0" y="0"/>
                <wp:positionH relativeFrom="column">
                  <wp:posOffset>2516505</wp:posOffset>
                </wp:positionH>
                <wp:positionV relativeFrom="paragraph">
                  <wp:posOffset>2268855</wp:posOffset>
                </wp:positionV>
                <wp:extent cx="701040" cy="289560"/>
                <wp:effectExtent l="11430" t="9525" r="11430" b="5715"/>
                <wp:wrapNone/>
                <wp:docPr id="8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4740A014" w14:textId="77777777" w:rsidR="00477C12" w:rsidRPr="00273D22" w:rsidRDefault="00477C12" w:rsidP="00273D22">
                            <w:pPr>
                              <w:rPr>
                                <w:lang w:val="en-IE"/>
                              </w:rPr>
                            </w:pPr>
                            <w:r>
                              <w:rPr>
                                <w:lang w:val="en-IE"/>
                              </w:rPr>
                              <w:t>Page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45" o:spid="_x0000_s1029" type="#_x0000_t202" style="position:absolute;left:0;text-align:left;margin-left:198.15pt;margin-top:178.65pt;width:55.2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">
                <v:textbox>
                  <w:txbxContent>
                    <w:p w14:paraId="4740A014" w14:textId="77777777" w:rsidR="00477C12" w:rsidRPr="00273D22" w:rsidRDefault="00477C12" w:rsidP="00273D22">
                      <w:pPr>
                        <w:rPr>
                          <w:lang w:val="en-IE"/>
                        </w:rPr>
                      </w:pPr>
                      <w:r>
                        <w:rPr>
                          <w:lang w:val="en-IE"/>
                        </w:rPr>
                        <w:t>Page 1</w:t>
                      </w:r>
                    </w:p>
                  </w:txbxContent>
                </v:textbox>
              </v:shape>
            </w:pict>
          </mc:Fallback>
        </mc:AlternateContent>
      </w:r>
      <w:r w:rsidR="00A24A4C">
        <w:t xml:space="preserve">The map shown above, in the Fig.1.describes the ranking of the happiness of the world’s various countries. </w:t>
      </w:r>
      <w:r w:rsidR="00A24A4C" w:rsidRPr="00A24A4C">
        <w:rPr>
          <w:lang w:val="en-IE"/>
        </w:rPr>
        <w:t xml:space="preserve">Norway </w:t>
      </w:r>
      <w:r w:rsidR="00A24A4C">
        <w:rPr>
          <w:lang w:val="en-IE"/>
        </w:rPr>
        <w:t>is at the topmost and ranked 1 with in</w:t>
      </w:r>
      <w:r w:rsidR="00A24A4C" w:rsidRPr="00A24A4C">
        <w:rPr>
          <w:lang w:val="en-IE"/>
        </w:rPr>
        <w:t xml:space="preserve"> the global happiness rankings for 2017</w:t>
      </w:r>
      <w:r w:rsidR="00A24A4C">
        <w:rPr>
          <w:lang w:val="en-IE"/>
        </w:rPr>
        <w:t>, followed by Denmark, Iceland</w:t>
      </w:r>
      <w:r w:rsidR="003F432D">
        <w:rPr>
          <w:lang w:val="en-IE"/>
        </w:rPr>
        <w:t>,</w:t>
      </w:r>
      <w:r w:rsidR="00A24A4C">
        <w:rPr>
          <w:lang w:val="en-IE"/>
        </w:rPr>
        <w:t xml:space="preserve"> Switzerland</w:t>
      </w:r>
      <w:r w:rsidR="003F432D">
        <w:rPr>
          <w:lang w:val="en-IE"/>
        </w:rPr>
        <w:t>, and Canada</w:t>
      </w:r>
      <w:r w:rsidR="00A24A4C">
        <w:rPr>
          <w:lang w:val="en-IE"/>
        </w:rPr>
        <w:t>.</w:t>
      </w:r>
      <w:r w:rsidR="003F432D">
        <w:rPr>
          <w:lang w:val="en-IE"/>
        </w:rPr>
        <w:t xml:space="preserve"> Here, the ranking ranges from 1 to 155 depicting various countries of the world, which fit </w:t>
      </w:r>
      <w:r w:rsidR="003F432D">
        <w:rPr>
          <w:lang w:val="en-IE"/>
        </w:rPr>
        <w:lastRenderedPageBreak/>
        <w:t>in to 10 regions of the world. The c</w:t>
      </w:r>
      <w:r w:rsidR="00A24A4C">
        <w:rPr>
          <w:lang w:val="en-IE"/>
        </w:rPr>
        <w:t>ountries rank</w:t>
      </w:r>
      <w:r w:rsidR="003F432D">
        <w:rPr>
          <w:lang w:val="en-IE"/>
        </w:rPr>
        <w:t>ing</w:t>
      </w:r>
      <w:r w:rsidR="00A24A4C">
        <w:rPr>
          <w:lang w:val="en-IE"/>
        </w:rPr>
        <w:t xml:space="preserve"> high</w:t>
      </w:r>
      <w:r w:rsidR="003F432D">
        <w:rPr>
          <w:lang w:val="en-IE"/>
        </w:rPr>
        <w:t>er</w:t>
      </w:r>
      <w:r w:rsidR="00FB6BAE">
        <w:rPr>
          <w:lang w:val="en-IE"/>
        </w:rPr>
        <w:t xml:space="preserve"> on </w:t>
      </w:r>
      <w:r w:rsidR="003F432D">
        <w:rPr>
          <w:lang w:val="en-IE"/>
        </w:rPr>
        <w:t>Happiness Score get ranked higher and the countries with lower Happiness Score get lower Happiness Rank.</w:t>
      </w:r>
      <w:r w:rsidR="001063A6">
        <w:rPr>
          <w:lang w:val="en-IE"/>
        </w:rPr>
        <w:t xml:space="preserve"> Thus, Happiness rank is based on the Happiness Score of the respective country. </w:t>
      </w:r>
      <w:r w:rsidR="004363FA">
        <w:rPr>
          <w:lang w:val="en-IE"/>
        </w:rPr>
        <w:t xml:space="preserve"> For the Fig.1., the usage of contrasting colours was employed to enhance the division between countries for better navigation and clear distinction.  </w:t>
      </w:r>
    </w:p>
    <w:p w14:paraId="2F43F939" w14:textId="5DBCD6FF" w:rsidR="001063A6" w:rsidRDefault="001063A6" w:rsidP="00A24A4C">
      <w:pPr>
        <w:pStyle w:val="NewsletterBody"/>
        <w:rPr>
          <w:lang w:val="en-IE"/>
        </w:rPr>
      </w:pPr>
    </w:p>
    <w:p w14:paraId="23143471" w14:textId="77777777" w:rsidR="001063A6" w:rsidRDefault="001063A6" w:rsidP="00A24A4C">
      <w:pPr>
        <w:pStyle w:val="NewsletterBody"/>
        <w:rPr>
          <w:lang w:val="en-IE"/>
        </w:rPr>
      </w:pPr>
    </w:p>
    <w:p w14:paraId="733159AC" w14:textId="77777777" w:rsidR="004363FA" w:rsidRDefault="004363FA" w:rsidP="00A24A4C">
      <w:pPr>
        <w:pStyle w:val="NewsletterBody"/>
      </w:pPr>
      <w:r>
        <w:rPr>
          <w:noProof/>
        </w:rPr>
        <w:drawing>
          <wp:inline distT="0" distB="0" distL="0" distR="0" wp14:anchorId="3162E1BA" wp14:editId="6E1840F5">
            <wp:extent cx="3228975" cy="201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975" cy="2016125"/>
                    </a:xfrm>
                    <a:prstGeom prst="rect">
                      <a:avLst/>
                    </a:prstGeom>
                    <a:noFill/>
                    <a:ln>
                      <a:noFill/>
                    </a:ln>
                  </pic:spPr>
                </pic:pic>
              </a:graphicData>
            </a:graphic>
          </wp:inline>
        </w:drawing>
      </w:r>
      <w:r w:rsidR="003F432D">
        <w:t xml:space="preserve"> </w:t>
      </w:r>
    </w:p>
    <w:p w14:paraId="01FDD623" w14:textId="08970B67" w:rsidR="004363FA" w:rsidRPr="004363FA" w:rsidRDefault="004363FA" w:rsidP="00A24A4C">
      <w:pPr>
        <w:pStyle w:val="NewsletterBody"/>
        <w:rPr>
          <w:sz w:val="16"/>
          <w:szCs w:val="16"/>
        </w:rPr>
      </w:pPr>
      <w:r>
        <w:rPr>
          <w:sz w:val="16"/>
          <w:szCs w:val="16"/>
        </w:rPr>
        <w:t xml:space="preserve">                                           Fig.2. Happiness Score by Region </w:t>
      </w:r>
    </w:p>
    <w:p w14:paraId="186C3CE4" w14:textId="77777777" w:rsidR="004363FA" w:rsidRDefault="004363FA" w:rsidP="00A24A4C">
      <w:pPr>
        <w:pStyle w:val="NewsletterBody"/>
      </w:pPr>
    </w:p>
    <w:p w14:paraId="4E7E3499" w14:textId="71295D86" w:rsidR="000D4BAB" w:rsidRDefault="000314C5" w:rsidP="000D4BAB">
      <w:pPr>
        <w:pStyle w:val="NewsletterBody"/>
      </w:pPr>
      <w:r>
        <w:rPr>
          <w:noProof/>
          <w:lang w:val="en-IE"/>
        </w:rPr>
        <mc:AlternateContent>
          <mc:Choice Requires="wps">
            <w:drawing>
              <wp:anchor distT="0" distB="0" distL="114300" distR="114300" simplePos="0" relativeHeight="251702272" behindDoc="0" locked="0" layoutInCell="1" allowOverlap="1" wp14:anchorId="4EC24178" wp14:editId="6406BA63">
                <wp:simplePos x="0" y="0"/>
                <wp:positionH relativeFrom="page">
                  <wp:posOffset>-175260</wp:posOffset>
                </wp:positionH>
                <wp:positionV relativeFrom="page">
                  <wp:posOffset>0</wp:posOffset>
                </wp:positionV>
                <wp:extent cx="8001000" cy="890270"/>
                <wp:effectExtent l="15240" t="9525" r="775335" b="14605"/>
                <wp:wrapTight wrapText="bothSides">
                  <wp:wrapPolygon edited="0">
                    <wp:start x="-26" y="-262"/>
                    <wp:lineTo x="-26" y="21600"/>
                    <wp:lineTo x="21651" y="21600"/>
                    <wp:lineTo x="23426" y="10939"/>
                    <wp:lineTo x="23426" y="10399"/>
                    <wp:lineTo x="21651" y="8273"/>
                    <wp:lineTo x="21651" y="-262"/>
                    <wp:lineTo x="-26" y="-262"/>
                  </wp:wrapPolygon>
                </wp:wrapTight>
                <wp:docPr id="8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890270"/>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cmpd="sng">
                          <a:solidFill>
                            <a:schemeClr val="lt1">
                              <a:lumMod val="95000"/>
                              <a:lumOff val="0"/>
                            </a:schemeClr>
                          </a:solidFill>
                          <a:prstDash val="solid"/>
                          <a:miter lim="800000"/>
                          <a:headEnd/>
                          <a:tailEnd/>
                        </a:ln>
                        <a:effectLst>
                          <a:outerShdw sy="50000" kx="-2453608" rotWithShape="0">
                            <a:schemeClr val="accent5">
                              <a:lumMod val="40000"/>
                              <a:lumOff val="60000"/>
                              <a:alpha val="50000"/>
                            </a:schemeClr>
                          </a:outerShdw>
                        </a:effectLst>
                      </wps:spPr>
                      <wps:txbx>
                        <w:txbxContent>
                          <w:p w14:paraId="20807BB8" w14:textId="77777777" w:rsidR="00477C12" w:rsidRDefault="00477C12" w:rsidP="0080138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4178" id="Rectangle 61" o:spid="_x0000_s1030" style="position:absolute;left:0;text-align:left;margin-left:-13.8pt;margin-top:0;width:630pt;height:7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" fillcolor="#4bacc6 [3208]" strokecolor="#f2f2f2 [3041]" strokeweight="1pt">
                <v:fill color2="#205867 [1608]" angle="45" focus="100%" type="gradient"/>
                <v:shadow on="t" type="perspective" color="#b6dde8 [1304]" opacity=".5" origin=",.5" offset="0,0" matrix=",-56756f,,.5"/>
                <v:textbox inset=",7.2pt,,7.2pt">
                  <w:txbxContent>
                    <w:p w14:paraId="20807BB8" w14:textId="77777777" w:rsidR="00477C12" w:rsidRDefault="00477C12" w:rsidP="00801385"/>
                  </w:txbxContent>
                </v:textbox>
                <w10:wrap type="tight" anchorx="page" anchory="page"/>
              </v:rect>
            </w:pict>
          </mc:Fallback>
        </mc:AlternateContent>
      </w:r>
      <w:r w:rsidR="001063A6">
        <w:rPr>
          <w:lang w:val="en-IE"/>
        </w:rPr>
        <w:t>The Pie chart shown above, depicts “Happiness Score” of 10 different regions of the world which consists of various countries that fit with in those countries.</w:t>
      </w:r>
      <w:r w:rsidR="002F0E9C">
        <w:rPr>
          <w:lang w:val="en-IE"/>
        </w:rPr>
        <w:t xml:space="preserve"> </w:t>
      </w:r>
      <w:r w:rsidR="001063A6">
        <w:t>Here, the Happiness Score is assessed with accumulating primary parameters affecting the Happiness Score which are, Economy GDP per capita, Family (S</w:t>
      </w:r>
      <w:r w:rsidR="001063A6" w:rsidRPr="00D51918">
        <w:t xml:space="preserve">ocial </w:t>
      </w:r>
      <w:r w:rsidR="001063A6">
        <w:t>S</w:t>
      </w:r>
      <w:r w:rsidR="001063A6" w:rsidRPr="00D51918">
        <w:t>upport</w:t>
      </w:r>
      <w:r w:rsidR="001063A6">
        <w:t>)</w:t>
      </w:r>
      <w:r w:rsidR="001063A6" w:rsidRPr="00D51918">
        <w:t xml:space="preserve">, </w:t>
      </w:r>
      <w:r w:rsidR="001063A6">
        <w:t>Health (L</w:t>
      </w:r>
      <w:r w:rsidR="001063A6" w:rsidRPr="00D51918">
        <w:t>ife expectancy</w:t>
      </w:r>
      <w:r w:rsidR="001063A6">
        <w:t>)</w:t>
      </w:r>
      <w:r w:rsidR="001063A6" w:rsidRPr="00D51918">
        <w:t xml:space="preserve">, </w:t>
      </w:r>
      <w:r w:rsidR="001063A6">
        <w:t>F</w:t>
      </w:r>
      <w:r w:rsidR="001063A6" w:rsidRPr="00D51918">
        <w:t>reedom,</w:t>
      </w:r>
      <w:r w:rsidR="001063A6">
        <w:t xml:space="preserve"> Trust (Government Corruption), G</w:t>
      </w:r>
      <w:r w:rsidR="001063A6" w:rsidRPr="00D51918">
        <w:t xml:space="preserve">enerosity </w:t>
      </w:r>
      <w:r w:rsidR="001063A6">
        <w:t>and Dystopia Residual.</w:t>
      </w:r>
      <w:r w:rsidR="001063A6">
        <w:rPr>
          <w:lang w:val="en-IE"/>
        </w:rPr>
        <w:t xml:space="preserve"> Hence, the countries with</w:t>
      </w:r>
      <w:r w:rsidR="00FB6BAE">
        <w:rPr>
          <w:lang w:val="en-IE"/>
        </w:rPr>
        <w:t xml:space="preserve"> higher</w:t>
      </w:r>
      <w:r w:rsidR="001063A6">
        <w:rPr>
          <w:lang w:val="en-IE"/>
        </w:rPr>
        <w:t xml:space="preserve"> values </w:t>
      </w:r>
      <w:proofErr w:type="gramStart"/>
      <w:r w:rsidR="001063A6">
        <w:rPr>
          <w:lang w:val="en-IE"/>
        </w:rPr>
        <w:t>with in</w:t>
      </w:r>
      <w:proofErr w:type="gramEnd"/>
      <w:r w:rsidR="001063A6">
        <w:rPr>
          <w:lang w:val="en-IE"/>
        </w:rPr>
        <w:t xml:space="preserve"> these parameters get higher “Happiness Score”. As evident from the chart</w:t>
      </w:r>
      <w:r w:rsidR="002F0E9C">
        <w:rPr>
          <w:lang w:val="en-IE"/>
        </w:rPr>
        <w:t xml:space="preserve">, the regions such as, </w:t>
      </w:r>
      <w:r w:rsidR="002F0E9C" w:rsidRPr="002F0E9C">
        <w:t>Western Europe</w:t>
      </w:r>
      <w:r w:rsidR="002F0E9C">
        <w:t xml:space="preserve">, </w:t>
      </w:r>
      <w:r w:rsidR="002F0E9C" w:rsidRPr="002F0E9C">
        <w:t>Latin America and</w:t>
      </w:r>
      <w:r w:rsidR="000D4BAB">
        <w:t xml:space="preserve"> </w:t>
      </w:r>
      <w:r w:rsidR="000D4BAB" w:rsidRPr="002F0E9C">
        <w:t>Caribbean</w:t>
      </w:r>
      <w:r w:rsidR="000D4BAB">
        <w:t xml:space="preserve">, </w:t>
      </w:r>
      <w:r w:rsidR="000D4BAB" w:rsidRPr="002F0E9C">
        <w:t>Central and Eastern Europe</w:t>
      </w:r>
      <w:r w:rsidR="000D4BAB">
        <w:t xml:space="preserve">, </w:t>
      </w:r>
      <w:r w:rsidR="000D4BAB" w:rsidRPr="002F0E9C">
        <w:t>Sub-Saharan Africa</w:t>
      </w:r>
      <w:r w:rsidR="000D4BAB">
        <w:t xml:space="preserve"> have almost similar Happiness Score, due to their</w:t>
      </w:r>
      <w:r w:rsidR="00801385">
        <w:t xml:space="preserve"> </w:t>
      </w:r>
      <w:r w:rsidR="000D4BAB">
        <w:t xml:space="preserve">countries which possess higher Happiness Score. Whereas, the regions such as </w:t>
      </w:r>
      <w:r w:rsidR="000D4BAB" w:rsidRPr="002F0E9C">
        <w:t>Australia and New Zealand</w:t>
      </w:r>
      <w:r w:rsidR="000D4BAB">
        <w:t>,</w:t>
      </w:r>
      <w:r w:rsidR="000D4BAB" w:rsidRPr="002F0E9C">
        <w:t xml:space="preserve"> Southeastern Asia</w:t>
      </w:r>
      <w:r w:rsidR="000D4BAB">
        <w:t xml:space="preserve">, </w:t>
      </w:r>
      <w:r w:rsidR="000D4BAB" w:rsidRPr="000D4BAB">
        <w:t>Eastern Asia</w:t>
      </w:r>
      <w:r w:rsidR="000D4BAB">
        <w:t xml:space="preserve"> possess lower score on the Happiness Score. Ironically, </w:t>
      </w:r>
      <w:r w:rsidR="000D4BAB" w:rsidRPr="002F0E9C">
        <w:t>Middle East and Northern Africa</w:t>
      </w:r>
      <w:r w:rsidR="000D4BAB">
        <w:t xml:space="preserve"> fall in middle of the range of the Happiness Score.</w:t>
      </w:r>
      <w:r w:rsidR="003D577A">
        <w:t xml:space="preserve"> Here, the use of distinct colors shows the clear distinction between various regions for the better understanding of the Pie chart.</w:t>
      </w:r>
    </w:p>
    <w:p w14:paraId="003392A4" w14:textId="2F0F0B9C" w:rsidR="000D4BAB" w:rsidRPr="002F0E9C" w:rsidRDefault="000D4BAB" w:rsidP="000D4BAB">
      <w:pPr>
        <w:pStyle w:val="NewsletterBody"/>
      </w:pPr>
    </w:p>
    <w:p w14:paraId="084FE80D" w14:textId="7C85E9B3" w:rsidR="00FA78D3" w:rsidRDefault="00FA78D3" w:rsidP="000D4BAB">
      <w:pPr>
        <w:pStyle w:val="NewsletterBody"/>
      </w:pPr>
    </w:p>
    <w:p w14:paraId="386373F6" w14:textId="77777777" w:rsidR="00FA78D3" w:rsidRDefault="00FA78D3" w:rsidP="000D4BAB">
      <w:pPr>
        <w:pStyle w:val="NewsletterBody"/>
      </w:pPr>
    </w:p>
    <w:p w14:paraId="153F7A17" w14:textId="2A61E38A" w:rsidR="000D4BAB" w:rsidRPr="000D4BAB" w:rsidRDefault="000314C5" w:rsidP="000D4BAB">
      <w:pPr>
        <w:pStyle w:val="NewsletterBody"/>
      </w:pPr>
      <w:r>
        <w:rPr>
          <w:noProof/>
          <w:lang w:val="en-IE"/>
        </w:rPr>
        <mc:AlternateContent>
          <mc:Choice Requires="wps">
            <w:drawing>
              <wp:anchor distT="0" distB="0" distL="114300" distR="114300" simplePos="0" relativeHeight="251689984" behindDoc="0" locked="0" layoutInCell="1" allowOverlap="1" wp14:anchorId="18F75122" wp14:editId="04B838A6">
                <wp:simplePos x="0" y="0"/>
                <wp:positionH relativeFrom="column">
                  <wp:posOffset>6503670</wp:posOffset>
                </wp:positionH>
                <wp:positionV relativeFrom="paragraph">
                  <wp:posOffset>891540</wp:posOffset>
                </wp:positionV>
                <wp:extent cx="701040" cy="289560"/>
                <wp:effectExtent l="7620" t="5715" r="5715" b="9525"/>
                <wp:wrapNone/>
                <wp:docPr id="8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09A1D236" w14:textId="3CC137F0" w:rsidR="00477C12" w:rsidRPr="00273D22" w:rsidRDefault="00477C12" w:rsidP="00273D22">
                            <w:pPr>
                              <w:rPr>
                                <w:lang w:val="en-IE"/>
                              </w:rPr>
                            </w:pPr>
                            <w:r>
                              <w:rPr>
                                <w:lang w:val="en-IE"/>
                              </w:rPr>
                              <w:t>Page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46" o:spid="_x0000_s1031" type="#_x0000_t202" style="position:absolute;left:0;text-align:left;margin-left:512.1pt;margin-top:70.2pt;width:55.2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">
                <v:textbox>
                  <w:txbxContent>
                    <w:p w14:paraId="09A1D236" w14:textId="3CC137F0" w:rsidR="00477C12" w:rsidRPr="00273D22" w:rsidRDefault="00477C12" w:rsidP="00273D22">
                      <w:pPr>
                        <w:rPr>
                          <w:lang w:val="en-IE"/>
                        </w:rPr>
                      </w:pPr>
                      <w:r>
                        <w:rPr>
                          <w:lang w:val="en-IE"/>
                        </w:rPr>
                        <w:t>Page 2</w:t>
                      </w:r>
                    </w:p>
                  </w:txbxContent>
                </v:textbox>
              </v:shape>
            </w:pict>
          </mc:Fallback>
        </mc:AlternateContent>
      </w:r>
    </w:p>
    <w:p w14:paraId="3C66F03D" w14:textId="66BA5443" w:rsidR="002F0E9C" w:rsidRPr="002F0E9C" w:rsidRDefault="002F0E9C" w:rsidP="002F0E9C">
      <w:pPr>
        <w:pStyle w:val="NewsletterBody"/>
      </w:pPr>
    </w:p>
    <w:p w14:paraId="7D38E70C" w14:textId="6FA58F1C" w:rsidR="002F0E9C" w:rsidRPr="002F0E9C" w:rsidRDefault="002F0E9C" w:rsidP="002F0E9C">
      <w:pPr>
        <w:pStyle w:val="NewsletterBody"/>
      </w:pPr>
    </w:p>
    <w:p w14:paraId="2BBF3E1C" w14:textId="5B943063" w:rsidR="002F0E9C" w:rsidRPr="002F0E9C" w:rsidRDefault="000D4BAB" w:rsidP="002F0E9C">
      <w:pPr>
        <w:pStyle w:val="NewsletterBody"/>
      </w:pPr>
      <w:r>
        <w:rPr>
          <w:noProof/>
        </w:rPr>
        <w:drawing>
          <wp:inline distT="0" distB="0" distL="0" distR="0" wp14:anchorId="5F1133BC" wp14:editId="34FAF02E">
            <wp:extent cx="3228975" cy="2275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8975" cy="2275840"/>
                    </a:xfrm>
                    <a:prstGeom prst="rect">
                      <a:avLst/>
                    </a:prstGeom>
                    <a:noFill/>
                    <a:ln>
                      <a:noFill/>
                    </a:ln>
                  </pic:spPr>
                </pic:pic>
              </a:graphicData>
            </a:graphic>
          </wp:inline>
        </w:drawing>
      </w:r>
    </w:p>
    <w:p w14:paraId="77BB7796" w14:textId="78DE5383" w:rsidR="002F0E9C" w:rsidRPr="003D577A" w:rsidRDefault="003D577A" w:rsidP="002F0E9C">
      <w:pPr>
        <w:pStyle w:val="NewsletterBody"/>
        <w:rPr>
          <w:sz w:val="16"/>
          <w:szCs w:val="16"/>
        </w:rPr>
      </w:pPr>
      <w:r>
        <w:rPr>
          <w:sz w:val="16"/>
          <w:szCs w:val="16"/>
        </w:rPr>
        <w:t>Fig.3. Stacked bar chart for depicting parameters affecting the Happiness Score</w:t>
      </w:r>
    </w:p>
    <w:p w14:paraId="1E4A52C1" w14:textId="224163C4" w:rsidR="003F432D" w:rsidRDefault="003F432D" w:rsidP="002F0E9C">
      <w:pPr>
        <w:pStyle w:val="NewsletterBody"/>
        <w:rPr>
          <w:lang w:val="en-IE"/>
        </w:rPr>
      </w:pPr>
    </w:p>
    <w:p w14:paraId="77910473" w14:textId="3BE6B86F" w:rsidR="007D6F4C" w:rsidRPr="00FA78D3" w:rsidRDefault="00A24A4C" w:rsidP="004363FA">
      <w:pPr>
        <w:pStyle w:val="NewsletterBody"/>
        <w:rPr>
          <w:lang w:val="en-IE"/>
        </w:rPr>
      </w:pPr>
      <w:r w:rsidRPr="00A24A4C">
        <w:rPr>
          <w:lang w:val="en-IE"/>
        </w:rPr>
        <w:t xml:space="preserve"> </w:t>
      </w:r>
      <w:r w:rsidR="003D577A">
        <w:rPr>
          <w:lang w:val="en-IE"/>
        </w:rPr>
        <w:t xml:space="preserve">The figure above shows, how the different parameters that are accumulated, to form the Happiness Score, of the various regions of the world. As evident from the Stacked bar chart above, </w:t>
      </w:r>
      <w:r w:rsidR="003D577A">
        <w:t>Dystopia Residual</w:t>
      </w:r>
      <w:r w:rsidR="0012689D">
        <w:t xml:space="preserve"> is the topmost attribute that is affecting the Happiness Score, followed by,</w:t>
      </w:r>
      <w:r w:rsidR="003D577A" w:rsidRPr="003D577A">
        <w:t xml:space="preserve"> </w:t>
      </w:r>
      <w:r w:rsidR="003D577A">
        <w:t>Economy GDP per capita</w:t>
      </w:r>
      <w:r w:rsidR="0012689D">
        <w:t xml:space="preserve"> and Family. Whereas, Trust (Government Corruption) and Generosity are least affecting parameters that affect Happiness Score.</w:t>
      </w:r>
      <w:r w:rsidR="003D577A">
        <w:rPr>
          <w:lang w:val="en-IE"/>
        </w:rPr>
        <w:t xml:space="preserve"> </w:t>
      </w:r>
      <w:r w:rsidR="0012689D">
        <w:rPr>
          <w:lang w:val="en-IE"/>
        </w:rPr>
        <w:t xml:space="preserve">Here, Stacked bar chart neatly describes which regions are being affected by which parameters the most. Here, the distinction of colours is utilized for the clear difference of the various attributes affecting the Happiness </w:t>
      </w:r>
      <w:r w:rsidR="000314C5">
        <w:rPr>
          <w:noProof/>
          <w:sz w:val="16"/>
          <w:szCs w:val="16"/>
          <w:lang w:val="en-IE"/>
        </w:rPr>
        <mc:AlternateContent>
          <mc:Choice Requires="wps">
            <w:drawing>
              <wp:anchor distT="0" distB="0" distL="114300" distR="114300" simplePos="0" relativeHeight="251700224" behindDoc="0" locked="0" layoutInCell="1" allowOverlap="1" wp14:anchorId="1C1E117E" wp14:editId="467923EE">
                <wp:simplePos x="0" y="0"/>
                <wp:positionH relativeFrom="page">
                  <wp:posOffset>-647700</wp:posOffset>
                </wp:positionH>
                <wp:positionV relativeFrom="page">
                  <wp:posOffset>1050925</wp:posOffset>
                </wp:positionV>
                <wp:extent cx="8923020" cy="165100"/>
                <wp:effectExtent l="0" t="3175" r="1905" b="3175"/>
                <wp:wrapTight wrapText="bothSides">
                  <wp:wrapPolygon edited="0">
                    <wp:start x="-28" y="-582"/>
                    <wp:lineTo x="-28" y="21018"/>
                    <wp:lineTo x="21628" y="21018"/>
                    <wp:lineTo x="21628" y="-582"/>
                    <wp:lineTo x="-28" y="-582"/>
                  </wp:wrapPolygon>
                </wp:wrapTight>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chemeClr val="accent6">
                            <a:lumMod val="7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57414" id="Rectangle 59" o:spid="_x0000_s1026" style="position:absolute;margin-left:-51pt;margin-top:82.75pt;width:702.6pt;height:13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" fillcolor="#e36c0a [2409]" stroked="f" strokecolor="#4a7ebb" strokeweight="1.5pt">
                <v:shadow opacity="22938f" offset="0"/>
                <v:textbox inset=",7.2pt,,7.2pt"/>
                <w10:wrap type="tight" anchorx="page" anchory="page"/>
              </v:rect>
            </w:pict>
          </mc:Fallback>
        </mc:AlternateContent>
      </w:r>
      <w:r w:rsidR="000314C5">
        <w:rPr>
          <w:noProof/>
        </w:rPr>
        <mc:AlternateContent>
          <mc:Choice Requires="wps">
            <w:drawing>
              <wp:anchor distT="0" distB="0" distL="114300" distR="114300" simplePos="0" relativeHeight="251696128" behindDoc="0" locked="0" layoutInCell="1" allowOverlap="1" wp14:anchorId="1C1E117E" wp14:editId="0ED2C49B">
                <wp:simplePos x="0" y="0"/>
                <wp:positionH relativeFrom="page">
                  <wp:posOffset>-708660</wp:posOffset>
                </wp:positionH>
                <wp:positionV relativeFrom="page">
                  <wp:posOffset>989330</wp:posOffset>
                </wp:positionV>
                <wp:extent cx="8923020" cy="165100"/>
                <wp:effectExtent l="0" t="0" r="0" b="0"/>
                <wp:wrapTight wrapText="bothSides">
                  <wp:wrapPolygon edited="0">
                    <wp:start x="-28" y="-582"/>
                    <wp:lineTo x="-28" y="21018"/>
                    <wp:lineTo x="21628" y="21018"/>
                    <wp:lineTo x="21628" y="-582"/>
                    <wp:lineTo x="-28" y="-582"/>
                  </wp:wrapPolygon>
                </wp:wrapTight>
                <wp:docPr id="7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chemeClr val="accent6">
                            <a:lumMod val="7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988B7" id="Rectangle 53" o:spid="_x0000_s1026" style="position:absolute;margin-left:-55.8pt;margin-top:77.9pt;width:702.6pt;height:13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" fillcolor="#e36c0a [2409]" stroked="f" strokecolor="#4a7ebb" strokeweight="1.5pt">
                <v:shadow opacity="22938f" offset="0"/>
                <v:textbox inset=",7.2pt,,7.2pt"/>
                <w10:wrap type="tight" anchorx="page" anchory="page"/>
              </v:rect>
            </w:pict>
          </mc:Fallback>
        </mc:AlternateContent>
      </w:r>
      <w:r w:rsidR="000314C5">
        <w:rPr>
          <w:noProof/>
        </w:rPr>
        <mc:AlternateContent>
          <mc:Choice Requires="wps">
            <w:drawing>
              <wp:anchor distT="0" distB="0" distL="114300" distR="114300" simplePos="0" relativeHeight="251697152" behindDoc="0" locked="0" layoutInCell="1" allowOverlap="1" wp14:anchorId="4EC24178" wp14:editId="75481AE6">
                <wp:simplePos x="0" y="0"/>
                <wp:positionH relativeFrom="page">
                  <wp:posOffset>7620</wp:posOffset>
                </wp:positionH>
                <wp:positionV relativeFrom="page">
                  <wp:posOffset>10795</wp:posOffset>
                </wp:positionV>
                <wp:extent cx="8145780" cy="1001395"/>
                <wp:effectExtent l="7620" t="10795" r="876300" b="6985"/>
                <wp:wrapTight wrapText="bothSides">
                  <wp:wrapPolygon edited="0">
                    <wp:start x="-25" y="-260"/>
                    <wp:lineTo x="-25" y="21600"/>
                    <wp:lineTo x="21651" y="21600"/>
                    <wp:lineTo x="23425" y="10930"/>
                    <wp:lineTo x="23425" y="10396"/>
                    <wp:lineTo x="21651" y="8273"/>
                    <wp:lineTo x="21651" y="-260"/>
                    <wp:lineTo x="-25" y="-260"/>
                  </wp:wrapPolygon>
                </wp:wrapTight>
                <wp:docPr id="7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780" cy="1001395"/>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cmpd="sng">
                          <a:solidFill>
                            <a:schemeClr val="lt1">
                              <a:lumMod val="95000"/>
                              <a:lumOff val="0"/>
                            </a:schemeClr>
                          </a:solidFill>
                          <a:prstDash val="solid"/>
                          <a:miter lim="800000"/>
                          <a:headEnd/>
                          <a:tailEnd/>
                        </a:ln>
                        <a:effectLst>
                          <a:outerShdw sy="50000" kx="-2453608" rotWithShape="0">
                            <a:schemeClr val="accent5">
                              <a:lumMod val="40000"/>
                              <a:lumOff val="60000"/>
                              <a:alpha val="50000"/>
                            </a:schemeClr>
                          </a:outerShdw>
                        </a:effectLst>
                      </wps:spPr>
                      <wps:txbx>
                        <w:txbxContent>
                          <w:p w14:paraId="4114FE51" w14:textId="77777777" w:rsidR="00477C12" w:rsidRDefault="00477C12" w:rsidP="0080138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4178" id="Rectangle 55" o:spid="_x0000_s1032" style="position:absolute;left:0;text-align:left;margin-left:.6pt;margin-top:.85pt;width:641.4pt;height:78.8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" fillcolor="#4bacc6 [3208]" strokecolor="#f2f2f2 [3041]" strokeweight="1pt">
                <v:fill color2="#205867 [1608]" angle="45" focus="100%" type="gradient"/>
                <v:shadow on="t" type="perspective" color="#b6dde8 [1304]" opacity=".5" origin=",.5" offset="0,0" matrix=",-56756f,,.5"/>
                <v:textbox inset=",7.2pt,,7.2pt">
                  <w:txbxContent>
                    <w:p w14:paraId="4114FE51" w14:textId="77777777" w:rsidR="00477C12" w:rsidRDefault="00477C12" w:rsidP="00801385"/>
                  </w:txbxContent>
                </v:textbox>
                <w10:wrap type="tight" anchorx="page" anchory="page"/>
              </v:rect>
            </w:pict>
          </mc:Fallback>
        </mc:AlternateContent>
      </w:r>
      <w:r w:rsidR="0012689D">
        <w:rPr>
          <w:lang w:val="en-IE"/>
        </w:rPr>
        <w:t xml:space="preserve"> </w:t>
      </w:r>
      <w:r w:rsidR="007D6F4C">
        <w:rPr>
          <w:lang w:val="en-IE"/>
        </w:rPr>
        <w:t xml:space="preserve">            </w:t>
      </w:r>
    </w:p>
    <w:p w14:paraId="022A6516" w14:textId="459EFAA3" w:rsidR="00803D20" w:rsidRDefault="000314C5" w:rsidP="004363FA">
      <w:pPr>
        <w:pStyle w:val="NewsletterBody"/>
      </w:pPr>
      <w:r>
        <w:rPr>
          <w:noProof/>
        </w:rPr>
        <mc:AlternateContent>
          <mc:Choice Requires="wps">
            <w:drawing>
              <wp:anchor distT="0" distB="0" distL="114300" distR="114300" simplePos="0" relativeHeight="251704320" behindDoc="0" locked="0" layoutInCell="1" allowOverlap="1" wp14:anchorId="18F75122" wp14:editId="64F27C7F">
                <wp:simplePos x="0" y="0"/>
                <wp:positionH relativeFrom="column">
                  <wp:posOffset>2782570</wp:posOffset>
                </wp:positionH>
                <wp:positionV relativeFrom="paragraph">
                  <wp:posOffset>1764030</wp:posOffset>
                </wp:positionV>
                <wp:extent cx="701040" cy="289560"/>
                <wp:effectExtent l="10795" t="13970" r="12065" b="10795"/>
                <wp:wrapNone/>
                <wp:docPr id="7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35A6AC54" w14:textId="3827EF62" w:rsidR="00D45486" w:rsidRPr="00273D22" w:rsidRDefault="00D45486" w:rsidP="00D45486">
                            <w:pPr>
                              <w:rPr>
                                <w:lang w:val="en-IE"/>
                              </w:rPr>
                            </w:pPr>
                            <w:r>
                              <w:rPr>
                                <w:lang w:val="en-IE"/>
                              </w:rPr>
                              <w:t>Page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63" o:spid="_x0000_s1033" type="#_x0000_t202" style="position:absolute;left:0;text-align:left;margin-left:219.1pt;margin-top:138.9pt;width:55.2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">
                <v:textbox>
                  <w:txbxContent>
                    <w:p w14:paraId="35A6AC54" w14:textId="3827EF62" w:rsidR="00D45486" w:rsidRPr="00273D22" w:rsidRDefault="00D45486" w:rsidP="00D45486">
                      <w:pPr>
                        <w:rPr>
                          <w:lang w:val="en-IE"/>
                        </w:rPr>
                      </w:pPr>
                      <w:r>
                        <w:rPr>
                          <w:lang w:val="en-IE"/>
                        </w:rPr>
                        <w:t>Page 2</w:t>
                      </w:r>
                    </w:p>
                  </w:txbxContent>
                </v:textbox>
              </v:shape>
            </w:pict>
          </mc:Fallback>
        </mc:AlternateContent>
      </w:r>
      <w:r w:rsidR="00801385">
        <w:rPr>
          <w:lang w:val="en-IE"/>
        </w:rPr>
        <w:t xml:space="preserve">                  </w:t>
      </w:r>
    </w:p>
    <w:p w14:paraId="56DB4C04" w14:textId="630ACFB3" w:rsidR="003138E8" w:rsidRDefault="00477C12" w:rsidP="00C213EC">
      <w:pPr>
        <w:pStyle w:val="NewsletterBody"/>
      </w:pPr>
      <w:r>
        <w:rPr>
          <w:noProof/>
        </w:rPr>
        <w:lastRenderedPageBreak/>
        <w:drawing>
          <wp:inline distT="0" distB="0" distL="0" distR="0" wp14:anchorId="260BEF42" wp14:editId="0E8D6FE8">
            <wp:extent cx="3228975" cy="273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8975" cy="2736215"/>
                    </a:xfrm>
                    <a:prstGeom prst="rect">
                      <a:avLst/>
                    </a:prstGeom>
                    <a:noFill/>
                    <a:ln>
                      <a:noFill/>
                    </a:ln>
                  </pic:spPr>
                </pic:pic>
              </a:graphicData>
            </a:graphic>
          </wp:inline>
        </w:drawing>
      </w:r>
    </w:p>
    <w:p w14:paraId="435D6EC6" w14:textId="7F186144" w:rsidR="00477C12" w:rsidRDefault="00477C12" w:rsidP="00C213EC">
      <w:pPr>
        <w:pStyle w:val="NewsletterBody"/>
      </w:pPr>
      <w:r>
        <w:rPr>
          <w:sz w:val="16"/>
          <w:szCs w:val="16"/>
          <w:lang w:val="en-IE"/>
        </w:rPr>
        <w:t xml:space="preserve">                            Fig.4. Region and Family Chart</w:t>
      </w:r>
    </w:p>
    <w:p w14:paraId="3779626F" w14:textId="1885351E" w:rsidR="00477C12" w:rsidRDefault="00477C12" w:rsidP="00C213EC">
      <w:pPr>
        <w:pStyle w:val="NewsletterBody"/>
      </w:pPr>
      <w:r>
        <w:rPr>
          <w:lang w:val="en-IE"/>
        </w:rPr>
        <w:t xml:space="preserve">The Bar chart above indicates that Family support received with in the countries of the various regions. As depicted from the graph, </w:t>
      </w:r>
      <w:r w:rsidRPr="002F0E9C">
        <w:t>Australia and New Zealand</w:t>
      </w:r>
      <w:r>
        <w:t xml:space="preserve"> is surveyed at the top for the family support score, following by North America and Western Europe. </w:t>
      </w:r>
      <w:r>
        <w:rPr>
          <w:lang w:val="en-IE"/>
        </w:rPr>
        <w:t xml:space="preserve">  </w:t>
      </w:r>
      <w:r w:rsidRPr="00A24A4C">
        <w:rPr>
          <w:lang w:val="en-IE"/>
        </w:rPr>
        <w:t xml:space="preserve">Their averages are so close that </w:t>
      </w:r>
      <w:r>
        <w:rPr>
          <w:lang w:val="en-IE"/>
        </w:rPr>
        <w:t>minuscule</w:t>
      </w:r>
      <w:r w:rsidRPr="00A24A4C">
        <w:rPr>
          <w:lang w:val="en-IE"/>
        </w:rPr>
        <w:t xml:space="preserve"> change can </w:t>
      </w:r>
      <w:r>
        <w:rPr>
          <w:lang w:val="en-IE"/>
        </w:rPr>
        <w:t>change their</w:t>
      </w:r>
      <w:r w:rsidRPr="00A24A4C">
        <w:rPr>
          <w:lang w:val="en-IE"/>
        </w:rPr>
        <w:t xml:space="preserve"> rankings </w:t>
      </w:r>
      <w:r>
        <w:rPr>
          <w:lang w:val="en-IE"/>
        </w:rPr>
        <w:t xml:space="preserve">quite easily. At the bottom, Sothern Asia has the lowest score, comparatively, for the family support. Here, the fading of the colour indicates the low to high shift in the score. Colour Blue is often related with Stability, Trust, Loyalty and calmness. </w:t>
      </w:r>
      <w:r w:rsidR="00257DFD">
        <w:rPr>
          <w:lang w:val="en-IE"/>
        </w:rPr>
        <w:t>All</w:t>
      </w:r>
      <w:r>
        <w:rPr>
          <w:lang w:val="en-IE"/>
        </w:rPr>
        <w:t xml:space="preserve"> these values can be associated with Family Hence, Family is best described with the colour blue.</w:t>
      </w:r>
    </w:p>
    <w:p w14:paraId="1B6F423F" w14:textId="77777777" w:rsidR="00477C12" w:rsidRDefault="00477C12" w:rsidP="00C213EC">
      <w:pPr>
        <w:pStyle w:val="NewsletterBody"/>
      </w:pPr>
    </w:p>
    <w:p w14:paraId="2B473CC8" w14:textId="77777777" w:rsidR="00477C12" w:rsidRDefault="00477C12" w:rsidP="00C213EC">
      <w:pPr>
        <w:pStyle w:val="NewsletterBody"/>
      </w:pPr>
    </w:p>
    <w:p w14:paraId="286DDE55" w14:textId="77777777" w:rsidR="00477C12" w:rsidRDefault="00477C12" w:rsidP="00C213EC">
      <w:pPr>
        <w:pStyle w:val="NewsletterBody"/>
      </w:pPr>
    </w:p>
    <w:p w14:paraId="39159C3A" w14:textId="77777777" w:rsidR="00477C12" w:rsidRDefault="00477C12" w:rsidP="00C213EC">
      <w:pPr>
        <w:pStyle w:val="NewsletterBody"/>
      </w:pPr>
    </w:p>
    <w:p w14:paraId="505746A8" w14:textId="77777777" w:rsidR="00477C12" w:rsidRDefault="00477C12" w:rsidP="00C213EC">
      <w:pPr>
        <w:pStyle w:val="NewsletterBody"/>
      </w:pPr>
    </w:p>
    <w:p w14:paraId="67A16F73" w14:textId="77777777" w:rsidR="003138E8" w:rsidRDefault="003138E8" w:rsidP="00C213EC">
      <w:pPr>
        <w:pStyle w:val="NewsletterBody"/>
      </w:pPr>
      <w:r>
        <w:rPr>
          <w:noProof/>
        </w:rPr>
        <w:drawing>
          <wp:inline distT="0" distB="0" distL="0" distR="0" wp14:anchorId="36477E12" wp14:editId="44191CE6">
            <wp:extent cx="3228975" cy="1997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75" cy="1997710"/>
                    </a:xfrm>
                    <a:prstGeom prst="rect">
                      <a:avLst/>
                    </a:prstGeom>
                    <a:noFill/>
                    <a:ln>
                      <a:noFill/>
                    </a:ln>
                  </pic:spPr>
                </pic:pic>
              </a:graphicData>
            </a:graphic>
          </wp:inline>
        </w:drawing>
      </w:r>
    </w:p>
    <w:p w14:paraId="60A95CAE" w14:textId="15432457" w:rsidR="007D6F4C" w:rsidRPr="007D6F4C" w:rsidRDefault="007D6F4C" w:rsidP="00C213EC">
      <w:pPr>
        <w:pStyle w:val="NewsletterBody"/>
        <w:rPr>
          <w:sz w:val="16"/>
          <w:szCs w:val="16"/>
        </w:rPr>
      </w:pPr>
      <w:r>
        <w:rPr>
          <w:sz w:val="16"/>
          <w:szCs w:val="16"/>
        </w:rPr>
        <w:t xml:space="preserve">Fig.5. Comparison between Economy and Happiness Score </w:t>
      </w:r>
    </w:p>
    <w:p w14:paraId="6A4BE4F7" w14:textId="77777777" w:rsidR="00477C12" w:rsidRDefault="003138E8" w:rsidP="00C213EC">
      <w:pPr>
        <w:pStyle w:val="NewsletterBody"/>
      </w:pPr>
      <w:r w:rsidRPr="003138E8">
        <w:t xml:space="preserve"> </w:t>
      </w:r>
    </w:p>
    <w:p w14:paraId="11D25AA2" w14:textId="0AF360D3" w:rsidR="00477C12" w:rsidRDefault="009E6E98" w:rsidP="00C213EC">
      <w:pPr>
        <w:pStyle w:val="NewsletterBody"/>
      </w:pPr>
      <w:r>
        <w:t xml:space="preserve">The line graph comparison signifies, the relationship between Economy and Happiness Score of the various regions. As seen from the graph, Happiness Score varies in accordance with the Economy values quite closely. After Dystopia Residual, Economy is the parameter that affects the Happiness Score the most. Here, to depict the economy, </w:t>
      </w:r>
      <w:r w:rsidR="00FA78D3">
        <w:t>green</w:t>
      </w:r>
      <w:r>
        <w:t xml:space="preserve"> is used</w:t>
      </w:r>
      <w:r w:rsidR="00FA78D3">
        <w:t xml:space="preserve"> as green has strong relation with safety and money.</w:t>
      </w:r>
    </w:p>
    <w:p w14:paraId="35D634C0" w14:textId="77777777" w:rsidR="00477C12" w:rsidRDefault="00477C12" w:rsidP="00C213EC">
      <w:pPr>
        <w:pStyle w:val="NewsletterBody"/>
      </w:pPr>
    </w:p>
    <w:p w14:paraId="676945C7" w14:textId="5D0034D6" w:rsidR="007D6F4C" w:rsidRDefault="003138E8" w:rsidP="00C213EC">
      <w:pPr>
        <w:pStyle w:val="NewsletterBody"/>
      </w:pPr>
      <w:r>
        <w:rPr>
          <w:noProof/>
        </w:rPr>
        <w:drawing>
          <wp:inline distT="0" distB="0" distL="0" distR="0" wp14:anchorId="2F7A265E" wp14:editId="56BF98AD">
            <wp:extent cx="3228975" cy="18805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8975" cy="1880511"/>
                    </a:xfrm>
                    <a:prstGeom prst="rect">
                      <a:avLst/>
                    </a:prstGeom>
                    <a:noFill/>
                    <a:ln>
                      <a:noFill/>
                    </a:ln>
                  </pic:spPr>
                </pic:pic>
              </a:graphicData>
            </a:graphic>
          </wp:inline>
        </w:drawing>
      </w:r>
      <w:r w:rsidRPr="003138E8">
        <w:t xml:space="preserve"> </w:t>
      </w:r>
    </w:p>
    <w:p w14:paraId="5D43BFF5" w14:textId="3A8B2393" w:rsidR="00477C12" w:rsidRDefault="00477C12" w:rsidP="00C213EC">
      <w:pPr>
        <w:pStyle w:val="NewsletterBody"/>
        <w:rPr>
          <w:sz w:val="16"/>
          <w:szCs w:val="16"/>
        </w:rPr>
      </w:pPr>
      <w:r>
        <w:rPr>
          <w:sz w:val="16"/>
          <w:szCs w:val="16"/>
        </w:rPr>
        <w:t xml:space="preserve">                                       Fig.6. Generosity Score with Region </w:t>
      </w:r>
    </w:p>
    <w:p w14:paraId="4A7DE3C9" w14:textId="140DBA8E" w:rsidR="00257DFD" w:rsidRPr="00257DFD" w:rsidRDefault="00257DFD" w:rsidP="00C213EC">
      <w:pPr>
        <w:pStyle w:val="NewsletterBody"/>
        <w:rPr>
          <w:szCs w:val="22"/>
        </w:rPr>
      </w:pPr>
      <w:r w:rsidRPr="00257DFD">
        <w:rPr>
          <w:szCs w:val="22"/>
        </w:rPr>
        <w:t>As seen from the Donut chart,</w:t>
      </w:r>
      <w:r>
        <w:rPr>
          <w:szCs w:val="22"/>
        </w:rPr>
        <w:t xml:space="preserve"> </w:t>
      </w:r>
      <w:r w:rsidRPr="002F0E9C">
        <w:t>Sub-Saharan Africa</w:t>
      </w:r>
      <w:r w:rsidRPr="00257DFD">
        <w:rPr>
          <w:szCs w:val="22"/>
        </w:rPr>
        <w:t xml:space="preserve"> is the one with highest generosity score. Whereas, Western Europe</w:t>
      </w:r>
      <w:r>
        <w:rPr>
          <w:szCs w:val="22"/>
        </w:rPr>
        <w:t>,</w:t>
      </w:r>
      <w:r>
        <w:t xml:space="preserve"> </w:t>
      </w:r>
      <w:r w:rsidRPr="002F0E9C">
        <w:t>Latin America and</w:t>
      </w:r>
      <w:r>
        <w:t xml:space="preserve"> </w:t>
      </w:r>
      <w:r w:rsidRPr="002F0E9C">
        <w:t>Caribbean</w:t>
      </w:r>
      <w:r w:rsidRPr="00257DFD">
        <w:rPr>
          <w:szCs w:val="22"/>
        </w:rPr>
        <w:t xml:space="preserve"> are on par with each other on Generosity Score. Here, Australia and New Zealand, Eastern Asia, and North America are amongst the lowest in the Generosity Score. The distinction of the colors makes it easy to distinguish between</w:t>
      </w:r>
      <w:r>
        <w:rPr>
          <w:szCs w:val="22"/>
        </w:rPr>
        <w:t xml:space="preserve"> various regions for their generosity score.</w:t>
      </w:r>
      <w:r w:rsidRPr="00257DFD">
        <w:rPr>
          <w:szCs w:val="22"/>
        </w:rPr>
        <w:t xml:space="preserve"> </w:t>
      </w:r>
    </w:p>
    <w:p w14:paraId="7BB70AFD" w14:textId="0DDB9B30" w:rsidR="00477C12" w:rsidRDefault="000314C5" w:rsidP="00C213EC">
      <w:pPr>
        <w:pStyle w:val="NewsletterBody"/>
      </w:pPr>
      <w:r>
        <w:rPr>
          <w:noProof/>
          <w:sz w:val="16"/>
          <w:szCs w:val="16"/>
          <w:lang w:val="en-IE"/>
        </w:rPr>
        <mc:AlternateContent>
          <mc:Choice Requires="wps">
            <w:drawing>
              <wp:anchor distT="0" distB="0" distL="114300" distR="114300" simplePos="0" relativeHeight="251701248" behindDoc="0" locked="0" layoutInCell="1" allowOverlap="1" wp14:anchorId="18F75122" wp14:editId="4EF7A757">
                <wp:simplePos x="0" y="0"/>
                <wp:positionH relativeFrom="column">
                  <wp:posOffset>2630170</wp:posOffset>
                </wp:positionH>
                <wp:positionV relativeFrom="paragraph">
                  <wp:posOffset>633730</wp:posOffset>
                </wp:positionV>
                <wp:extent cx="701040" cy="289560"/>
                <wp:effectExtent l="10795" t="13970" r="12065" b="10795"/>
                <wp:wrapNone/>
                <wp:docPr id="7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565AE93D" w14:textId="71CF6739" w:rsidR="00477C12" w:rsidRPr="00273D22" w:rsidRDefault="00477C12" w:rsidP="00801385">
                            <w:pPr>
                              <w:rPr>
                                <w:lang w:val="en-IE"/>
                              </w:rPr>
                            </w:pPr>
                            <w:r>
                              <w:rPr>
                                <w:lang w:val="en-IE"/>
                              </w:rPr>
                              <w:t>Page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60" o:spid="_x0000_s1034" type="#_x0000_t202" style="position:absolute;left:0;text-align:left;margin-left:207.1pt;margin-top:49.9pt;width:55.2pt;height:2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">
                <v:textbox>
                  <w:txbxContent>
                    <w:p w14:paraId="565AE93D" w14:textId="71CF6739" w:rsidR="00477C12" w:rsidRPr="00273D22" w:rsidRDefault="00477C12" w:rsidP="00801385">
                      <w:pPr>
                        <w:rPr>
                          <w:lang w:val="en-IE"/>
                        </w:rPr>
                      </w:pPr>
                      <w:r>
                        <w:rPr>
                          <w:lang w:val="en-IE"/>
                        </w:rPr>
                        <w:t>Page 3</w:t>
                      </w:r>
                    </w:p>
                  </w:txbxContent>
                </v:textbox>
              </v:shape>
            </w:pict>
          </mc:Fallback>
        </mc:AlternateContent>
      </w:r>
    </w:p>
    <w:p w14:paraId="715A9175" w14:textId="77777777" w:rsidR="00477C12" w:rsidRDefault="00477C12" w:rsidP="00C213EC">
      <w:pPr>
        <w:pStyle w:val="NewsletterBody"/>
        <w:rPr>
          <w:sz w:val="16"/>
          <w:szCs w:val="16"/>
          <w:lang w:val="en-IE"/>
        </w:rPr>
      </w:pPr>
    </w:p>
    <w:p w14:paraId="6192538B" w14:textId="406FA82F" w:rsidR="00477C12" w:rsidRPr="00477C12" w:rsidRDefault="000314C5" w:rsidP="00C213EC">
      <w:pPr>
        <w:pStyle w:val="NewsletterBody"/>
      </w:pPr>
      <w:r>
        <w:rPr>
          <w:noProof/>
          <w:lang w:val="en-IE"/>
        </w:rPr>
        <mc:AlternateContent>
          <mc:Choice Requires="wps">
            <w:drawing>
              <wp:anchor distT="0" distB="0" distL="114300" distR="114300" simplePos="0" relativeHeight="251694080" behindDoc="0" locked="0" layoutInCell="1" allowOverlap="1" wp14:anchorId="1C1E117E" wp14:editId="57D9250F">
                <wp:simplePos x="0" y="0"/>
                <wp:positionH relativeFrom="page">
                  <wp:posOffset>-952500</wp:posOffset>
                </wp:positionH>
                <wp:positionV relativeFrom="page">
                  <wp:posOffset>746125</wp:posOffset>
                </wp:positionV>
                <wp:extent cx="8923020" cy="165100"/>
                <wp:effectExtent l="0" t="3175" r="1905" b="3175"/>
                <wp:wrapTight wrapText="bothSides">
                  <wp:wrapPolygon edited="0">
                    <wp:start x="-28" y="-582"/>
                    <wp:lineTo x="-28" y="21018"/>
                    <wp:lineTo x="21628" y="21018"/>
                    <wp:lineTo x="21628" y="-582"/>
                    <wp:lineTo x="-28" y="-582"/>
                  </wp:wrapPolygon>
                </wp:wrapTight>
                <wp:docPr id="7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chemeClr val="accent6">
                            <a:lumMod val="7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D4434" id="Rectangle 51" o:spid="_x0000_s1026" style="position:absolute;margin-left:-75pt;margin-top:58.75pt;width:702.6pt;height:13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" fillcolor="#e36c0a [2409]" stroked="f" strokecolor="#4a7ebb" strokeweight="1.5pt">
                <v:shadow opacity="22938f" offset="0"/>
                <v:textbox inset=",7.2pt,,7.2pt"/>
                <w10:wrap type="tight" anchorx="page" anchory="page"/>
              </v:rect>
            </w:pict>
          </mc:Fallback>
        </mc:AlternateContent>
      </w:r>
      <w:r>
        <w:rPr>
          <w:noProof/>
          <w:lang w:val="en-IE"/>
        </w:rPr>
        <mc:AlternateContent>
          <mc:Choice Requires="wps">
            <w:drawing>
              <wp:anchor distT="0" distB="0" distL="114300" distR="114300" simplePos="0" relativeHeight="251693056" behindDoc="0" locked="0" layoutInCell="1" allowOverlap="1" wp14:anchorId="4EC24178" wp14:editId="5B3E9F8E">
                <wp:simplePos x="0" y="0"/>
                <wp:positionH relativeFrom="page">
                  <wp:posOffset>0</wp:posOffset>
                </wp:positionH>
                <wp:positionV relativeFrom="page">
                  <wp:posOffset>-30480</wp:posOffset>
                </wp:positionV>
                <wp:extent cx="8001000" cy="890270"/>
                <wp:effectExtent l="9525" t="7620" r="771525" b="6985"/>
                <wp:wrapTight wrapText="bothSides">
                  <wp:wrapPolygon edited="0">
                    <wp:start x="-26" y="-262"/>
                    <wp:lineTo x="-26" y="21600"/>
                    <wp:lineTo x="21651" y="21600"/>
                    <wp:lineTo x="23426" y="10939"/>
                    <wp:lineTo x="23426" y="10399"/>
                    <wp:lineTo x="21651" y="8273"/>
                    <wp:lineTo x="21651" y="-262"/>
                    <wp:lineTo x="-26" y="-262"/>
                  </wp:wrapPolygon>
                </wp:wrapTight>
                <wp:docPr id="7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890270"/>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cmpd="sng">
                          <a:solidFill>
                            <a:schemeClr val="lt1">
                              <a:lumMod val="95000"/>
                              <a:lumOff val="0"/>
                            </a:schemeClr>
                          </a:solidFill>
                          <a:prstDash val="solid"/>
                          <a:miter lim="800000"/>
                          <a:headEnd/>
                          <a:tailEnd/>
                        </a:ln>
                        <a:effectLst>
                          <a:outerShdw sy="50000" kx="-2453608" rotWithShape="0">
                            <a:schemeClr val="accent5">
                              <a:lumMod val="40000"/>
                              <a:lumOff val="60000"/>
                              <a:alpha val="50000"/>
                            </a:schemeClr>
                          </a:outerShdw>
                        </a:effectLst>
                      </wps:spPr>
                      <wps:txbx>
                        <w:txbxContent>
                          <w:p w14:paraId="49726DD4" w14:textId="77777777" w:rsidR="00477C12" w:rsidRDefault="00477C12" w:rsidP="00273D2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4178" id="Rectangle 50" o:spid="_x0000_s1035" style="position:absolute;left:0;text-align:left;margin-left:0;margin-top:-2.4pt;width:630pt;height:7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" fillcolor="#4bacc6 [3208]" strokecolor="#f2f2f2 [3041]" strokeweight="1pt">
                <v:fill color2="#205867 [1608]" angle="45" focus="100%" type="gradient"/>
                <v:shadow on="t" type="perspective" color="#b6dde8 [1304]" opacity=".5" origin=",.5" offset="0,0" matrix=",-56756f,,.5"/>
                <v:textbox inset=",7.2pt,,7.2pt">
                  <w:txbxContent>
                    <w:p w14:paraId="49726DD4" w14:textId="77777777" w:rsidR="00477C12" w:rsidRDefault="00477C12" w:rsidP="00273D22"/>
                  </w:txbxContent>
                </v:textbox>
                <w10:wrap type="tight" anchorx="page" anchory="page"/>
              </v:rect>
            </w:pict>
          </mc:Fallback>
        </mc:AlternateContent>
      </w:r>
      <w:r w:rsidR="003138E8">
        <w:rPr>
          <w:noProof/>
        </w:rPr>
        <w:drawing>
          <wp:inline distT="0" distB="0" distL="0" distR="0" wp14:anchorId="3A7ECFBF" wp14:editId="5931C2F3">
            <wp:extent cx="3228975" cy="22804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2280496"/>
                    </a:xfrm>
                    <a:prstGeom prst="rect">
                      <a:avLst/>
                    </a:prstGeom>
                    <a:noFill/>
                    <a:ln>
                      <a:noFill/>
                    </a:ln>
                  </pic:spPr>
                </pic:pic>
              </a:graphicData>
            </a:graphic>
          </wp:inline>
        </w:drawing>
      </w:r>
      <w:r w:rsidR="00477C12">
        <w:rPr>
          <w:sz w:val="16"/>
          <w:szCs w:val="16"/>
          <w:lang w:val="en-IE"/>
        </w:rPr>
        <w:t>Fig.7. Average of Freedom Score by Region</w:t>
      </w:r>
    </w:p>
    <w:p w14:paraId="7AE618BA" w14:textId="1C6B609E" w:rsidR="00477C12" w:rsidRPr="004C5C1C" w:rsidRDefault="00257DFD" w:rsidP="00C213EC">
      <w:pPr>
        <w:pStyle w:val="NewsletterBody"/>
        <w:rPr>
          <w:szCs w:val="22"/>
          <w:lang w:val="en-IE"/>
        </w:rPr>
      </w:pPr>
      <w:r w:rsidRPr="004C5C1C">
        <w:rPr>
          <w:szCs w:val="22"/>
          <w:lang w:val="en-IE"/>
        </w:rPr>
        <w:t xml:space="preserve">The Area chart displayed above, depicts the decent of the freedom in the various regions of the world. </w:t>
      </w:r>
      <w:r w:rsidRPr="004C5C1C">
        <w:rPr>
          <w:szCs w:val="22"/>
        </w:rPr>
        <w:t xml:space="preserve">Australia and New Zealand is at the top of the chart, following by North America and </w:t>
      </w:r>
      <w:r w:rsidR="004C5C1C" w:rsidRPr="004C5C1C">
        <w:rPr>
          <w:szCs w:val="22"/>
        </w:rPr>
        <w:t>Southeastern Asia, to Middle East and Northern Africa and Central and Eastern Europe where Freedom Score seem to be minimum, where the decent ends.</w:t>
      </w:r>
      <w:r w:rsidR="004C5C1C">
        <w:rPr>
          <w:szCs w:val="22"/>
        </w:rPr>
        <w:t xml:space="preserve"> Here, the use of cyan color depends tranquility and openness, which are parameters for the Freedom.</w:t>
      </w:r>
    </w:p>
    <w:p w14:paraId="0759AA26" w14:textId="77777777" w:rsidR="00477C12" w:rsidRDefault="00477C12" w:rsidP="00C213EC">
      <w:pPr>
        <w:pStyle w:val="NewsletterBody"/>
        <w:rPr>
          <w:sz w:val="16"/>
          <w:szCs w:val="16"/>
          <w:lang w:val="en-IE"/>
        </w:rPr>
      </w:pPr>
    </w:p>
    <w:p w14:paraId="6C2C8A9F" w14:textId="459BDC27" w:rsidR="003138E8" w:rsidRPr="00477C12" w:rsidRDefault="00477C12" w:rsidP="00C213EC">
      <w:pPr>
        <w:pStyle w:val="NewsletterBody"/>
        <w:rPr>
          <w:lang w:val="en-IE"/>
        </w:rPr>
      </w:pPr>
      <w:r>
        <w:rPr>
          <w:noProof/>
        </w:rPr>
        <w:drawing>
          <wp:inline distT="0" distB="0" distL="0" distR="0" wp14:anchorId="15616A94" wp14:editId="6323C88D">
            <wp:extent cx="3228975" cy="1800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8975" cy="1800860"/>
                    </a:xfrm>
                    <a:prstGeom prst="rect">
                      <a:avLst/>
                    </a:prstGeom>
                    <a:noFill/>
                    <a:ln>
                      <a:noFill/>
                    </a:ln>
                  </pic:spPr>
                </pic:pic>
              </a:graphicData>
            </a:graphic>
          </wp:inline>
        </w:drawing>
      </w:r>
      <w:r>
        <w:rPr>
          <w:sz w:val="16"/>
          <w:szCs w:val="16"/>
          <w:lang w:val="en-IE"/>
        </w:rPr>
        <w:t>Fig.8. Average of Trust (Government Corruption)</w:t>
      </w:r>
    </w:p>
    <w:p w14:paraId="31A53DE0" w14:textId="73FA50B2" w:rsidR="00477C12" w:rsidRDefault="004C5C1C" w:rsidP="00C213EC">
      <w:pPr>
        <w:pStyle w:val="NewsletterBody"/>
        <w:rPr>
          <w:lang w:val="en-IE"/>
        </w:rPr>
      </w:pPr>
      <w:r>
        <w:rPr>
          <w:lang w:val="en-IE"/>
        </w:rPr>
        <w:t xml:space="preserve">As evident from the Bar chart above, the trust of the government based on its corruption in various region is displayed. This trust seems to be highest in the </w:t>
      </w:r>
      <w:r w:rsidRPr="004C5C1C">
        <w:rPr>
          <w:szCs w:val="22"/>
        </w:rPr>
        <w:t>Australia and New Zealand</w:t>
      </w:r>
      <w:r>
        <w:rPr>
          <w:szCs w:val="22"/>
        </w:rPr>
        <w:t>. From this region, trust in government descends to the lowest, in the Central and Eastern Europe.  The color black here indicates the corruption as it’s a highly negative attribute which best fits the color black.</w:t>
      </w:r>
    </w:p>
    <w:p w14:paraId="568F0235" w14:textId="10B99D91" w:rsidR="00477C12" w:rsidRDefault="00477C12" w:rsidP="00C213EC">
      <w:pPr>
        <w:pStyle w:val="NewsletterBody"/>
        <w:rPr>
          <w:lang w:val="en-IE"/>
        </w:rPr>
      </w:pPr>
    </w:p>
    <w:p w14:paraId="68D39588" w14:textId="1DAD22AD" w:rsidR="00A24A4C" w:rsidRDefault="003138E8" w:rsidP="00C213EC">
      <w:pPr>
        <w:pStyle w:val="NewsletterBody"/>
        <w:rPr>
          <w:lang w:val="en-IE"/>
        </w:rPr>
      </w:pPr>
      <w:r>
        <w:rPr>
          <w:noProof/>
        </w:rPr>
        <w:drawing>
          <wp:inline distT="0" distB="0" distL="0" distR="0" wp14:anchorId="3C0A7A23" wp14:editId="278276A2">
            <wp:extent cx="3228975" cy="23919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2391991"/>
                    </a:xfrm>
                    <a:prstGeom prst="rect">
                      <a:avLst/>
                    </a:prstGeom>
                    <a:noFill/>
                    <a:ln>
                      <a:noFill/>
                    </a:ln>
                  </pic:spPr>
                </pic:pic>
              </a:graphicData>
            </a:graphic>
          </wp:inline>
        </w:drawing>
      </w:r>
    </w:p>
    <w:p w14:paraId="3493E3EE" w14:textId="361BF239" w:rsidR="003138E8" w:rsidRDefault="00477C12" w:rsidP="00C213EC">
      <w:pPr>
        <w:pStyle w:val="NewsletterBody"/>
        <w:rPr>
          <w:sz w:val="16"/>
          <w:szCs w:val="16"/>
          <w:lang w:val="en-IE"/>
        </w:rPr>
      </w:pPr>
      <w:r>
        <w:rPr>
          <w:sz w:val="16"/>
          <w:szCs w:val="16"/>
          <w:lang w:val="en-IE"/>
        </w:rPr>
        <w:t>Fig.9. Average of Health Score by Region</w:t>
      </w:r>
    </w:p>
    <w:p w14:paraId="6928327C" w14:textId="321F4185" w:rsidR="00DA29A1" w:rsidRPr="00DA29A1" w:rsidRDefault="00DA29A1" w:rsidP="00C213EC">
      <w:pPr>
        <w:pStyle w:val="NewsletterBody"/>
        <w:rPr>
          <w:szCs w:val="22"/>
          <w:lang w:val="en-IE"/>
        </w:rPr>
      </w:pPr>
      <w:r>
        <w:rPr>
          <w:szCs w:val="22"/>
          <w:lang w:val="en-IE"/>
        </w:rPr>
        <w:t xml:space="preserve">The Funnel chart shown above, displays the Average Health of the various countries of the world. As evident from the chart, there’s a decent in health of the world’s regions. The best Health Score seems to be of </w:t>
      </w:r>
      <w:r w:rsidRPr="004C5C1C">
        <w:rPr>
          <w:szCs w:val="22"/>
        </w:rPr>
        <w:t>Australia and New Zealand</w:t>
      </w:r>
      <w:r>
        <w:rPr>
          <w:szCs w:val="22"/>
        </w:rPr>
        <w:t>, following by Western Europe and North America</w:t>
      </w:r>
      <w:r w:rsidR="00D45486">
        <w:rPr>
          <w:szCs w:val="22"/>
        </w:rPr>
        <w:t xml:space="preserve"> with values respectively 92% and 91%.</w:t>
      </w:r>
      <w:r>
        <w:rPr>
          <w:szCs w:val="22"/>
        </w:rPr>
        <w:t xml:space="preserve"> Whereas, the lowest Health Score is of the Sub- Saharan Africa at only 30.7% of the maximum which is </w:t>
      </w:r>
      <w:r w:rsidRPr="004C5C1C">
        <w:rPr>
          <w:szCs w:val="22"/>
        </w:rPr>
        <w:t>Australia and New Zealand</w:t>
      </w:r>
      <w:r>
        <w:rPr>
          <w:szCs w:val="22"/>
        </w:rPr>
        <w:t>.</w:t>
      </w:r>
      <w:r w:rsidR="00D45486">
        <w:rPr>
          <w:szCs w:val="22"/>
        </w:rPr>
        <w:t xml:space="preserve"> Here, there seems to be a middle region where there are similar values of the four different regions with their values ranging from 72%, 71%, 70%, and 68%, which is minute difference and almost the same, making them a separate category.</w:t>
      </w:r>
      <w:r>
        <w:rPr>
          <w:szCs w:val="22"/>
        </w:rPr>
        <w:t xml:space="preserve"> Here</w:t>
      </w:r>
      <w:r w:rsidR="00D45486">
        <w:rPr>
          <w:szCs w:val="22"/>
        </w:rPr>
        <w:t xml:space="preserve"> now</w:t>
      </w:r>
      <w:r>
        <w:rPr>
          <w:szCs w:val="22"/>
        </w:rPr>
        <w:t>,</w:t>
      </w:r>
      <w:r w:rsidR="00D45486">
        <w:rPr>
          <w:szCs w:val="22"/>
        </w:rPr>
        <w:t xml:space="preserve"> </w:t>
      </w:r>
      <w:proofErr w:type="gramStart"/>
      <w:r w:rsidR="00D45486">
        <w:rPr>
          <w:szCs w:val="22"/>
        </w:rPr>
        <w:t>the</w:t>
      </w:r>
      <w:r>
        <w:rPr>
          <w:szCs w:val="22"/>
        </w:rPr>
        <w:t xml:space="preserve"> color green</w:t>
      </w:r>
      <w:proofErr w:type="gramEnd"/>
      <w:r>
        <w:rPr>
          <w:szCs w:val="22"/>
        </w:rPr>
        <w:t xml:space="preserve"> is chosen for the Health Score as it depicts the health and life, as Green is the color of life and rebirth. </w:t>
      </w:r>
      <w:r>
        <w:rPr>
          <w:szCs w:val="22"/>
          <w:lang w:val="en-IE"/>
        </w:rPr>
        <w:t xml:space="preserve"> </w:t>
      </w:r>
    </w:p>
    <w:p w14:paraId="66DF0F5F" w14:textId="3B176152" w:rsidR="00477C12" w:rsidRPr="00477C12" w:rsidRDefault="007D6F4C" w:rsidP="00C213EC">
      <w:pPr>
        <w:pStyle w:val="NewsletterBody"/>
        <w:rPr>
          <w:lang w:val="en-IE"/>
        </w:rPr>
      </w:pPr>
      <w:r>
        <w:rPr>
          <w:noProof/>
        </w:rPr>
        <w:drawing>
          <wp:inline distT="0" distB="0" distL="0" distR="0" wp14:anchorId="60FD5DB0" wp14:editId="65E58B08">
            <wp:extent cx="3228975" cy="19615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8975" cy="1961515"/>
                    </a:xfrm>
                    <a:prstGeom prst="rect">
                      <a:avLst/>
                    </a:prstGeom>
                    <a:noFill/>
                    <a:ln>
                      <a:noFill/>
                    </a:ln>
                  </pic:spPr>
                </pic:pic>
              </a:graphicData>
            </a:graphic>
          </wp:inline>
        </w:drawing>
      </w:r>
      <w:r w:rsidR="00477C12">
        <w:rPr>
          <w:sz w:val="16"/>
          <w:szCs w:val="16"/>
          <w:lang w:val="en-IE"/>
        </w:rPr>
        <w:t xml:space="preserve">Fig.10. </w:t>
      </w:r>
      <w:r w:rsidR="00477C12" w:rsidRPr="00477C12">
        <w:rPr>
          <w:sz w:val="16"/>
          <w:szCs w:val="16"/>
        </w:rPr>
        <w:t>Dystopia Residual</w:t>
      </w:r>
      <w:r w:rsidR="00477C12">
        <w:rPr>
          <w:sz w:val="16"/>
          <w:szCs w:val="16"/>
        </w:rPr>
        <w:t xml:space="preserve"> Score with Region</w:t>
      </w:r>
    </w:p>
    <w:p w14:paraId="0E8BB6A9" w14:textId="1CAE96C9" w:rsidR="007D6F4C" w:rsidRDefault="000314C5" w:rsidP="00C213EC">
      <w:pPr>
        <w:pStyle w:val="NewsletterBody"/>
        <w:rPr>
          <w:lang w:val="en-IE"/>
        </w:rPr>
      </w:pPr>
      <w:r>
        <w:rPr>
          <w:noProof/>
          <w:lang w:val="en-IE"/>
        </w:rPr>
        <mc:AlternateContent>
          <mc:Choice Requires="wps">
            <w:drawing>
              <wp:anchor distT="0" distB="0" distL="114300" distR="114300" simplePos="0" relativeHeight="251705344" behindDoc="0" locked="0" layoutInCell="1" allowOverlap="1" wp14:anchorId="18F75122" wp14:editId="380B1843">
                <wp:simplePos x="0" y="0"/>
                <wp:positionH relativeFrom="column">
                  <wp:posOffset>2628900</wp:posOffset>
                </wp:positionH>
                <wp:positionV relativeFrom="paragraph">
                  <wp:posOffset>1038860</wp:posOffset>
                </wp:positionV>
                <wp:extent cx="701040" cy="289560"/>
                <wp:effectExtent l="9525" t="7620" r="13335" b="7620"/>
                <wp:wrapNone/>
                <wp:docPr id="7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6ED5C4D7" w14:textId="2B6D07EA" w:rsidR="000314C5" w:rsidRPr="00273D22" w:rsidRDefault="000314C5" w:rsidP="000314C5">
                            <w:pPr>
                              <w:rPr>
                                <w:lang w:val="en-IE"/>
                              </w:rPr>
                            </w:pPr>
                            <w:r>
                              <w:rPr>
                                <w:lang w:val="en-IE"/>
                              </w:rPr>
                              <w:t>Page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66" o:spid="_x0000_s1036" type="#_x0000_t202" style="position:absolute;left:0;text-align:left;margin-left:207pt;margin-top:81.8pt;width:55.2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">
                <v:textbox>
                  <w:txbxContent>
                    <w:p w14:paraId="6ED5C4D7" w14:textId="2B6D07EA" w:rsidR="000314C5" w:rsidRPr="00273D22" w:rsidRDefault="000314C5" w:rsidP="000314C5">
                      <w:pPr>
                        <w:rPr>
                          <w:lang w:val="en-IE"/>
                        </w:rPr>
                      </w:pPr>
                      <w:r>
                        <w:rPr>
                          <w:lang w:val="en-IE"/>
                        </w:rPr>
                        <w:t>Page 4</w:t>
                      </w:r>
                    </w:p>
                  </w:txbxContent>
                </v:textbox>
              </v:shape>
            </w:pict>
          </mc:Fallback>
        </mc:AlternateContent>
      </w:r>
      <w:r>
        <w:rPr>
          <w:noProof/>
          <w:lang w:val="en-IE"/>
        </w:rPr>
        <mc:AlternateContent>
          <mc:Choice Requires="wps">
            <w:drawing>
              <wp:anchor distT="0" distB="0" distL="114300" distR="114300" simplePos="0" relativeHeight="251703296" behindDoc="0" locked="0" layoutInCell="1" allowOverlap="1" wp14:anchorId="18F75122" wp14:editId="60E8A5BE">
                <wp:simplePos x="0" y="0"/>
                <wp:positionH relativeFrom="column">
                  <wp:posOffset>2800985</wp:posOffset>
                </wp:positionH>
                <wp:positionV relativeFrom="paragraph">
                  <wp:posOffset>2061210</wp:posOffset>
                </wp:positionV>
                <wp:extent cx="701040" cy="289560"/>
                <wp:effectExtent l="10160" t="10795" r="12700" b="13970"/>
                <wp:wrapNone/>
                <wp:docPr id="7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6492142E" w14:textId="499B5C08" w:rsidR="00D45486" w:rsidRPr="00273D22" w:rsidRDefault="00D45486" w:rsidP="00D45486">
                            <w:pPr>
                              <w:rPr>
                                <w:lang w:val="en-IE"/>
                              </w:rPr>
                            </w:pPr>
                            <w:r>
                              <w:rPr>
                                <w:lang w:val="en-IE"/>
                              </w:rPr>
                              <w:t>Page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62" o:spid="_x0000_s1037" type="#_x0000_t202" style="position:absolute;left:0;text-align:left;margin-left:220.55pt;margin-top:162.3pt;width:55.2pt;height:22.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">
                <v:textbox>
                  <w:txbxContent>
                    <w:p w14:paraId="6492142E" w14:textId="499B5C08" w:rsidR="00D45486" w:rsidRPr="00273D22" w:rsidRDefault="00D45486" w:rsidP="00D45486">
                      <w:pPr>
                        <w:rPr>
                          <w:lang w:val="en-IE"/>
                        </w:rPr>
                      </w:pPr>
                      <w:r>
                        <w:rPr>
                          <w:lang w:val="en-IE"/>
                        </w:rPr>
                        <w:t>Page 4</w:t>
                      </w:r>
                    </w:p>
                  </w:txbxContent>
                </v:textbox>
              </v:shape>
            </w:pict>
          </mc:Fallback>
        </mc:AlternateContent>
      </w:r>
      <w:r w:rsidR="00DA29A1">
        <w:t xml:space="preserve">As shown above, </w:t>
      </w:r>
      <w:proofErr w:type="spellStart"/>
      <w:r w:rsidR="00B24F80">
        <w:t>t</w:t>
      </w:r>
      <w:r w:rsidR="00DA29A1">
        <w:t>reemap</w:t>
      </w:r>
      <w:proofErr w:type="spellEnd"/>
      <w:r w:rsidR="00DA29A1">
        <w:t xml:space="preserve"> depicts the</w:t>
      </w:r>
      <w:r w:rsidR="00B24F80">
        <w:t xml:space="preserve"> Dystopia Residual Score of the various region of the world. Here, Sub-Saharan Africa seems to be covering highest Dystopia Residual Score whereas the region </w:t>
      </w:r>
      <w:r w:rsidR="00B24F80" w:rsidRPr="004C5C1C">
        <w:rPr>
          <w:szCs w:val="22"/>
        </w:rPr>
        <w:t xml:space="preserve">Australia and New </w:t>
      </w:r>
      <w:r w:rsidR="00B24F80" w:rsidRPr="004C5C1C">
        <w:rPr>
          <w:szCs w:val="22"/>
        </w:rPr>
        <w:lastRenderedPageBreak/>
        <w:t>Zealand</w:t>
      </w:r>
      <w:r w:rsidR="00B24F80">
        <w:rPr>
          <w:szCs w:val="22"/>
        </w:rPr>
        <w:t xml:space="preserve"> is at the lowest for the </w:t>
      </w:r>
      <w:r w:rsidR="00B24F80">
        <w:t xml:space="preserve">Dystopia Residual Score. Here, </w:t>
      </w:r>
      <w:r w:rsidR="00DA29A1" w:rsidRPr="00DA29A1">
        <w:t>Dystopia</w:t>
      </w:r>
      <w:r w:rsidR="00B24F80">
        <w:t xml:space="preserve"> means the imaginary country with its population as </w:t>
      </w:r>
      <w:r w:rsidR="00DA29A1" w:rsidRPr="00DA29A1">
        <w:t xml:space="preserve">the world’s least-happy people. The </w:t>
      </w:r>
      <w:r w:rsidR="00B24F80">
        <w:t>reason</w:t>
      </w:r>
      <w:r w:rsidR="00DA29A1" w:rsidRPr="00DA29A1">
        <w:t xml:space="preserve"> </w:t>
      </w:r>
      <w:r w:rsidR="00B24F80">
        <w:t>for</w:t>
      </w:r>
      <w:r w:rsidR="00DA29A1" w:rsidRPr="00DA29A1">
        <w:t xml:space="preserve"> </w:t>
      </w:r>
      <w:r w:rsidR="00B24F80" w:rsidRPr="00DA29A1">
        <w:t>creating</w:t>
      </w:r>
      <w:r w:rsidR="00DA29A1" w:rsidRPr="00DA29A1">
        <w:t xml:space="preserve"> Dystopia is to </w:t>
      </w:r>
      <w:r w:rsidR="00B24F80">
        <w:t>set a milestone,</w:t>
      </w:r>
      <w:r w:rsidR="00DA29A1" w:rsidRPr="00DA29A1">
        <w:t xml:space="preserve"> against which all</w:t>
      </w:r>
      <w:r w:rsidR="00B24F80">
        <w:t xml:space="preserve"> regions of the</w:t>
      </w:r>
      <w:r w:rsidR="00DA29A1" w:rsidRPr="00DA29A1">
        <w:t xml:space="preserve"> countries</w:t>
      </w:r>
      <w:r w:rsidR="00B24F80">
        <w:t>,</w:t>
      </w:r>
      <w:r w:rsidR="00DA29A1" w:rsidRPr="00DA29A1">
        <w:t xml:space="preserve"> can be </w:t>
      </w:r>
      <w:r w:rsidR="00B24F80">
        <w:t>measured making all the attributes as lowest as</w:t>
      </w:r>
      <w:r w:rsidR="00DA29A1" w:rsidRPr="00DA29A1">
        <w:t xml:space="preserve"> life</w:t>
      </w:r>
      <w:r w:rsidR="00B24F80">
        <w:t xml:space="preserve"> in such a country</w:t>
      </w:r>
      <w:r w:rsidR="00DA29A1" w:rsidRPr="00DA29A1">
        <w:t xml:space="preserve"> would be </w:t>
      </w:r>
      <w:r w:rsidR="00B24F80">
        <w:t>quite</w:t>
      </w:r>
      <w:r w:rsidR="00DA29A1" w:rsidRPr="00DA29A1">
        <w:t xml:space="preserve"> unpleasant</w:t>
      </w:r>
      <w:r w:rsidR="00B24F80">
        <w:t xml:space="preserve"> indeed with, </w:t>
      </w:r>
      <w:r w:rsidR="00DA29A1" w:rsidRPr="00DA29A1">
        <w:t xml:space="preserve">world’s lowest </w:t>
      </w:r>
      <w:r w:rsidR="00B24F80">
        <w:t>economy</w:t>
      </w:r>
      <w:r w:rsidR="00DA29A1" w:rsidRPr="00DA29A1">
        <w:t>, lowest</w:t>
      </w:r>
      <w:r w:rsidR="00B24F80">
        <w:t xml:space="preserve"> health</w:t>
      </w:r>
      <w:r w:rsidR="00DA29A1" w:rsidRPr="00DA29A1">
        <w:t xml:space="preserve">, lowest generosity, most corruption, </w:t>
      </w:r>
      <w:r w:rsidR="00B24F80">
        <w:t xml:space="preserve">while having </w:t>
      </w:r>
      <w:r w:rsidR="00DA29A1" w:rsidRPr="00DA29A1">
        <w:t>least freedom</w:t>
      </w:r>
      <w:r w:rsidR="007D63B2">
        <w:t xml:space="preserve"> &amp;</w:t>
      </w:r>
      <w:r w:rsidR="00DA29A1" w:rsidRPr="00DA29A1">
        <w:t xml:space="preserve"> social support</w:t>
      </w:r>
      <w:r w:rsidR="007D63B2">
        <w:t>. It truly displays</w:t>
      </w:r>
      <w:r w:rsidR="00DA29A1" w:rsidRPr="00DA29A1">
        <w:t xml:space="preserve"> “Dystopia,” </w:t>
      </w:r>
      <w:r w:rsidR="007D63B2">
        <w:t>which is in contrast with Utopia. The color dark here shows the gloominess and negativity. The fading of the color shows the lower score in the faded region.</w:t>
      </w:r>
    </w:p>
    <w:p w14:paraId="04AC8526" w14:textId="77777777" w:rsidR="007D6F4C" w:rsidRDefault="007D6F4C" w:rsidP="00C213EC">
      <w:pPr>
        <w:pStyle w:val="NewsletterBody"/>
        <w:rPr>
          <w:lang w:val="en-IE"/>
        </w:rPr>
      </w:pPr>
    </w:p>
    <w:sdt>
      <w:sdtPr>
        <w:id w:val="-621531405"/>
        <w:placeholder>
          <w:docPart w:val="240448DC3F46481CA9A61E5BD4AF226D"/>
        </w:placeholder>
      </w:sdtPr>
      <w:sdtEndPr/>
      <w:sdtContent>
        <w:p w14:paraId="35E17062" w14:textId="6311E836" w:rsidR="00273D22" w:rsidRPr="00EE1259" w:rsidRDefault="00273D22" w:rsidP="00273D22">
          <w:pPr>
            <w:pStyle w:val="NewsletterHeadline"/>
          </w:pPr>
          <w:r>
            <w:t>Conclusion</w:t>
          </w:r>
        </w:p>
      </w:sdtContent>
    </w:sdt>
    <w:p w14:paraId="26BAB695" w14:textId="654DB21B" w:rsidR="007D6F4C" w:rsidRPr="007D6F4C" w:rsidRDefault="00664F90" w:rsidP="007D6F4C">
      <w:pPr>
        <w:pStyle w:val="NewsletterBody"/>
        <w:rPr>
          <w:lang w:val="en-IE"/>
        </w:rPr>
      </w:pPr>
      <w:r>
        <w:rPr>
          <w:lang w:val="en-IE"/>
        </w:rPr>
        <w:t>To sum up, the</w:t>
      </w:r>
      <w:r w:rsidR="007D6F4C" w:rsidRPr="007D6F4C">
        <w:rPr>
          <w:lang w:val="en-IE"/>
        </w:rPr>
        <w:t xml:space="preserve"> columns</w:t>
      </w:r>
      <w:r>
        <w:rPr>
          <w:lang w:val="en-IE"/>
        </w:rPr>
        <w:t xml:space="preserve"> as follows</w:t>
      </w:r>
      <w:r w:rsidR="007D6F4C" w:rsidRPr="007D6F4C">
        <w:rPr>
          <w:lang w:val="en-IE"/>
        </w:rPr>
        <w:t>:</w:t>
      </w:r>
      <w:r>
        <w:rPr>
          <w:lang w:val="en-IE"/>
        </w:rPr>
        <w:t xml:space="preserve"> </w:t>
      </w:r>
      <w:r>
        <w:t>Economy GDP per capita, Family (S</w:t>
      </w:r>
      <w:r w:rsidRPr="00D51918">
        <w:t xml:space="preserve">ocial </w:t>
      </w:r>
      <w:r>
        <w:t>S</w:t>
      </w:r>
      <w:r w:rsidRPr="00D51918">
        <w:t>upport</w:t>
      </w:r>
      <w:r>
        <w:t>)</w:t>
      </w:r>
      <w:r w:rsidRPr="00D51918">
        <w:t xml:space="preserve">, </w:t>
      </w:r>
      <w:r>
        <w:t>Health (L</w:t>
      </w:r>
      <w:r w:rsidRPr="00D51918">
        <w:t>ife expectancy</w:t>
      </w:r>
      <w:r>
        <w:t>)</w:t>
      </w:r>
      <w:r w:rsidRPr="00D51918">
        <w:t xml:space="preserve">, </w:t>
      </w:r>
      <w:r>
        <w:t>F</w:t>
      </w:r>
      <w:r w:rsidRPr="00D51918">
        <w:t>reedom,</w:t>
      </w:r>
      <w:r>
        <w:t xml:space="preserve"> Trust (Government Corruption), G</w:t>
      </w:r>
      <w:r w:rsidRPr="00D51918">
        <w:t xml:space="preserve">enerosity </w:t>
      </w:r>
      <w:r>
        <w:t>and Dystopia Residual</w:t>
      </w:r>
      <w:r>
        <w:rPr>
          <w:lang w:val="en-IE"/>
        </w:rPr>
        <w:t>, shows</w:t>
      </w:r>
      <w:r w:rsidR="007D6F4C" w:rsidRPr="007D6F4C">
        <w:rPr>
          <w:lang w:val="en-IE"/>
        </w:rPr>
        <w:t xml:space="preserve"> the </w:t>
      </w:r>
      <w:r w:rsidRPr="007D6F4C">
        <w:rPr>
          <w:lang w:val="en-IE"/>
        </w:rPr>
        <w:t>range</w:t>
      </w:r>
      <w:r w:rsidR="007D6F4C" w:rsidRPr="007D6F4C">
        <w:rPr>
          <w:lang w:val="en-IE"/>
        </w:rPr>
        <w:t xml:space="preserve"> </w:t>
      </w:r>
      <w:r>
        <w:rPr>
          <w:lang w:val="en-IE"/>
        </w:rPr>
        <w:t xml:space="preserve">through which they affect the “Happiness Score” contributed </w:t>
      </w:r>
      <w:proofErr w:type="spellStart"/>
      <w:r>
        <w:rPr>
          <w:lang w:val="en-IE"/>
        </w:rPr>
        <w:t>too</w:t>
      </w:r>
      <w:proofErr w:type="spellEnd"/>
      <w:r>
        <w:rPr>
          <w:lang w:val="en-IE"/>
        </w:rPr>
        <w:t xml:space="preserve"> the relevant country. The parameter</w:t>
      </w:r>
      <w:r w:rsidR="007D6F4C" w:rsidRPr="007D6F4C">
        <w:rPr>
          <w:lang w:val="en-IE"/>
        </w:rPr>
        <w:t xml:space="preserve"> </w:t>
      </w:r>
      <w:r>
        <w:rPr>
          <w:lang w:val="en-IE"/>
        </w:rPr>
        <w:t>“</w:t>
      </w:r>
      <w:r w:rsidR="007D6F4C" w:rsidRPr="007D6F4C">
        <w:rPr>
          <w:lang w:val="en-IE"/>
        </w:rPr>
        <w:t>Dystopia Residual</w:t>
      </w:r>
      <w:r>
        <w:rPr>
          <w:lang w:val="en-IE"/>
        </w:rPr>
        <w:t>”</w:t>
      </w:r>
      <w:r w:rsidR="007D6F4C" w:rsidRPr="007D6F4C">
        <w:rPr>
          <w:lang w:val="en-IE"/>
        </w:rPr>
        <w:t xml:space="preserve"> </w:t>
      </w:r>
      <w:r>
        <w:rPr>
          <w:lang w:val="en-IE"/>
        </w:rPr>
        <w:t>is in fact</w:t>
      </w:r>
      <w:r w:rsidR="007D6F4C" w:rsidRPr="007D6F4C">
        <w:rPr>
          <w:lang w:val="en-IE"/>
        </w:rPr>
        <w:t xml:space="preserve"> Dystopia Happiness Score</w:t>
      </w:r>
      <w:r>
        <w:rPr>
          <w:lang w:val="en-IE"/>
        </w:rPr>
        <w:t xml:space="preserve"> </w:t>
      </w:r>
      <w:r w:rsidR="007D6F4C" w:rsidRPr="007D6F4C">
        <w:rPr>
          <w:lang w:val="en-IE"/>
        </w:rPr>
        <w:t>(1.85) + the Residual value</w:t>
      </w:r>
      <w:r>
        <w:rPr>
          <w:lang w:val="en-IE"/>
        </w:rPr>
        <w:t xml:space="preserve"> which indicates </w:t>
      </w:r>
      <w:r w:rsidR="007D6F4C" w:rsidRPr="007D6F4C">
        <w:rPr>
          <w:lang w:val="en-IE"/>
        </w:rPr>
        <w:t xml:space="preserve">the </w:t>
      </w:r>
      <w:r w:rsidRPr="007D6F4C">
        <w:rPr>
          <w:lang w:val="en-IE"/>
        </w:rPr>
        <w:t>inexplicable</w:t>
      </w:r>
      <w:r w:rsidR="007D6F4C" w:rsidRPr="007D6F4C">
        <w:rPr>
          <w:lang w:val="en-IE"/>
        </w:rPr>
        <w:t xml:space="preserve"> value </w:t>
      </w:r>
      <w:r>
        <w:rPr>
          <w:lang w:val="en-IE"/>
        </w:rPr>
        <w:t>for the countries.</w:t>
      </w:r>
    </w:p>
    <w:p w14:paraId="63FB42AD" w14:textId="6DC62386" w:rsidR="007D6F4C" w:rsidRPr="007D6F4C" w:rsidRDefault="00664F90" w:rsidP="007D6F4C">
      <w:pPr>
        <w:pStyle w:val="NewsletterBody"/>
        <w:rPr>
          <w:lang w:val="en-IE"/>
        </w:rPr>
      </w:pPr>
      <w:r>
        <w:rPr>
          <w:lang w:val="en-IE"/>
        </w:rPr>
        <w:t>While adding up all these different attributes, the “Happiness Score” can be achieved which in turn makes this model un-reliable to predict “Happiness Score”.</w:t>
      </w:r>
    </w:p>
    <w:p w14:paraId="28DC77E6" w14:textId="537BCB86" w:rsidR="007D6F4C" w:rsidRDefault="007D6F4C" w:rsidP="00655CA5">
      <w:pPr>
        <w:pStyle w:val="NewsletterBody"/>
      </w:pPr>
    </w:p>
    <w:p w14:paraId="4F3BA9D9" w14:textId="77777777" w:rsidR="007D6F4C" w:rsidRDefault="007D6F4C" w:rsidP="00655CA5">
      <w:pPr>
        <w:pStyle w:val="NewsletterBody"/>
      </w:pPr>
    </w:p>
    <w:p w14:paraId="4EC058CF" w14:textId="7D4FE9AB" w:rsidR="007D6F4C" w:rsidRPr="00EE1259" w:rsidRDefault="0067791A" w:rsidP="007D6F4C">
      <w:pPr>
        <w:pStyle w:val="NewsletterHeadline"/>
      </w:pPr>
      <w:sdt>
        <w:sdtPr>
          <w:id w:val="-1788959455"/>
          <w:placeholder>
            <w:docPart w:val="2B25017CD66E4EEC9E9D6DB2FBAE3027"/>
          </w:placeholder>
        </w:sdtPr>
        <w:sdtEndPr/>
        <w:sdtContent>
          <w:r w:rsidR="007D6F4C">
            <w:t>References</w:t>
          </w:r>
        </w:sdtContent>
      </w:sdt>
    </w:p>
    <w:p w14:paraId="2E74D77E" w14:textId="77777777" w:rsidR="007D6F4C" w:rsidRDefault="007D6F4C" w:rsidP="007D6F4C">
      <w:pPr>
        <w:pStyle w:val="NewsletterBody"/>
      </w:pPr>
      <w:r w:rsidRPr="00273D22">
        <w:t xml:space="preserve"> </w:t>
      </w:r>
    </w:p>
    <w:p w14:paraId="7DD758B4" w14:textId="6EB8467B" w:rsidR="003138E8" w:rsidRDefault="007D6F4C" w:rsidP="007D6F4C">
      <w:pPr>
        <w:pStyle w:val="NewsletterBody"/>
      </w:pPr>
      <w:r>
        <w:t>K</w:t>
      </w:r>
      <w:r w:rsidR="00273D22" w:rsidRPr="00273D22">
        <w:t>aggle.com. (2018). </w:t>
      </w:r>
      <w:r w:rsidR="00273D22" w:rsidRPr="00273D22">
        <w:rPr>
          <w:i/>
          <w:iCs/>
        </w:rPr>
        <w:t xml:space="preserve">World Happiness Report | </w:t>
      </w:r>
      <w:proofErr w:type="gramStart"/>
      <w:r w:rsidR="00273D22" w:rsidRPr="00273D22">
        <w:rPr>
          <w:i/>
          <w:iCs/>
        </w:rPr>
        <w:t>Kaggle</w:t>
      </w:r>
      <w:r w:rsidR="00273D22" w:rsidRPr="00273D22">
        <w:t>.[</w:t>
      </w:r>
      <w:proofErr w:type="gramEnd"/>
      <w:r w:rsidR="00273D22" w:rsidRPr="00273D22">
        <w:t>online]</w:t>
      </w:r>
      <w:r w:rsidR="00655CA5">
        <w:t xml:space="preserve"> </w:t>
      </w:r>
      <w:r w:rsidR="00273D22" w:rsidRPr="00273D22">
        <w:t>Available</w:t>
      </w:r>
      <w:r w:rsidR="00655CA5">
        <w:t xml:space="preserve"> </w:t>
      </w:r>
      <w:r w:rsidR="00273D22" w:rsidRPr="00273D22">
        <w:t>at: https://www.kaggle.com/unsdsn/world-happiness [Accessed 18 Feb. 2018].</w:t>
      </w:r>
    </w:p>
    <w:p w14:paraId="17BC084F" w14:textId="5DFA9603" w:rsidR="00655CA5" w:rsidRDefault="00655CA5" w:rsidP="00655CA5">
      <w:pPr>
        <w:pStyle w:val="NewsletterBody"/>
      </w:pPr>
      <w:proofErr w:type="spellStart"/>
      <w:r w:rsidRPr="00655CA5">
        <w:t>Worldhappiness.report</w:t>
      </w:r>
      <w:proofErr w:type="spellEnd"/>
      <w:r w:rsidRPr="00655CA5">
        <w:t>. (2018). </w:t>
      </w:r>
      <w:r w:rsidRPr="00655CA5">
        <w:rPr>
          <w:i/>
          <w:iCs/>
        </w:rPr>
        <w:t>World Happiness Report 2017 – World Happiness Report</w:t>
      </w:r>
      <w:r w:rsidRPr="00655CA5">
        <w:t>. [online] Available at: http://worldhappiness.report/ed/2017/ [Accessed 18 Feb. 2018]</w:t>
      </w:r>
      <w:r>
        <w:t>.</w:t>
      </w:r>
    </w:p>
    <w:p w14:paraId="178ECE8F" w14:textId="6BEB8AFF" w:rsidR="00695C51" w:rsidRDefault="000314C5" w:rsidP="00655CA5">
      <w:pPr>
        <w:pStyle w:val="NewsletterBody"/>
      </w:pPr>
      <w:r>
        <w:rPr>
          <w:noProof/>
          <w:lang w:val="en-IE"/>
        </w:rPr>
        <mc:AlternateContent>
          <mc:Choice Requires="wps">
            <w:drawing>
              <wp:anchor distT="0" distB="0" distL="114300" distR="114300" simplePos="0" relativeHeight="251699200" behindDoc="0" locked="0" layoutInCell="1" allowOverlap="1" wp14:anchorId="1C1E117E" wp14:editId="3F20E485">
                <wp:simplePos x="0" y="0"/>
                <wp:positionH relativeFrom="page">
                  <wp:posOffset>-800100</wp:posOffset>
                </wp:positionH>
                <wp:positionV relativeFrom="page">
                  <wp:posOffset>898525</wp:posOffset>
                </wp:positionV>
                <wp:extent cx="8923020" cy="165100"/>
                <wp:effectExtent l="0" t="3175" r="1905" b="3175"/>
                <wp:wrapTight wrapText="bothSides">
                  <wp:wrapPolygon edited="0">
                    <wp:start x="-28" y="-582"/>
                    <wp:lineTo x="-28" y="21018"/>
                    <wp:lineTo x="21628" y="21018"/>
                    <wp:lineTo x="21628" y="-582"/>
                    <wp:lineTo x="-28" y="-582"/>
                  </wp:wrapPolygon>
                </wp:wrapTight>
                <wp:docPr id="7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chemeClr val="accent6">
                            <a:lumMod val="7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8636C" id="Rectangle 57" o:spid="_x0000_s1026" style="position:absolute;margin-left:-63pt;margin-top:70.75pt;width:702.6pt;height:13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" fillcolor="#e36c0a [2409]" stroked="f" strokecolor="#4a7ebb" strokeweight="1.5pt">
                <v:shadow opacity="22938f" offset="0"/>
                <v:textbox inset=",7.2pt,,7.2pt"/>
                <w10:wrap type="tight" anchorx="page" anchory="page"/>
              </v:rect>
            </w:pict>
          </mc:Fallback>
        </mc:AlternateContent>
      </w:r>
      <w:r>
        <w:rPr>
          <w:noProof/>
          <w:lang w:val="en-IE"/>
        </w:rPr>
        <mc:AlternateContent>
          <mc:Choice Requires="wps">
            <w:drawing>
              <wp:anchor distT="0" distB="0" distL="114300" distR="114300" simplePos="0" relativeHeight="251698176" behindDoc="0" locked="0" layoutInCell="1" allowOverlap="1" wp14:anchorId="4EC24178" wp14:editId="23DC1FF0">
                <wp:simplePos x="0" y="0"/>
                <wp:positionH relativeFrom="page">
                  <wp:posOffset>7620</wp:posOffset>
                </wp:positionH>
                <wp:positionV relativeFrom="page">
                  <wp:posOffset>22860</wp:posOffset>
                </wp:positionV>
                <wp:extent cx="8001000" cy="890270"/>
                <wp:effectExtent l="7620" t="13335" r="773430" b="10795"/>
                <wp:wrapTight wrapText="bothSides">
                  <wp:wrapPolygon edited="0">
                    <wp:start x="-26" y="-262"/>
                    <wp:lineTo x="-26" y="21600"/>
                    <wp:lineTo x="21651" y="21600"/>
                    <wp:lineTo x="23426" y="10939"/>
                    <wp:lineTo x="23426" y="10399"/>
                    <wp:lineTo x="21651" y="8273"/>
                    <wp:lineTo x="21651" y="-262"/>
                    <wp:lineTo x="-26" y="-262"/>
                  </wp:wrapPolygon>
                </wp:wrapTight>
                <wp:docPr id="7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890270"/>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cmpd="sng">
                          <a:solidFill>
                            <a:schemeClr val="lt1">
                              <a:lumMod val="95000"/>
                              <a:lumOff val="0"/>
                            </a:schemeClr>
                          </a:solidFill>
                          <a:prstDash val="solid"/>
                          <a:miter lim="800000"/>
                          <a:headEnd/>
                          <a:tailEnd/>
                        </a:ln>
                        <a:effectLst>
                          <a:outerShdw sy="50000" kx="-2453608" rotWithShape="0">
                            <a:schemeClr val="accent5">
                              <a:lumMod val="40000"/>
                              <a:lumOff val="60000"/>
                              <a:alpha val="50000"/>
                            </a:schemeClr>
                          </a:outerShdw>
                        </a:effectLst>
                      </wps:spPr>
                      <wps:txbx>
                        <w:txbxContent>
                          <w:p w14:paraId="7DCD746F" w14:textId="77777777" w:rsidR="00477C12" w:rsidRDefault="00477C12" w:rsidP="0080138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4178" id="Rectangle 56" o:spid="_x0000_s1038" style="position:absolute;left:0;text-align:left;margin-left:.6pt;margin-top:1.8pt;width:630pt;height:7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" fillcolor="#4bacc6 [3208]" strokecolor="#f2f2f2 [3041]" strokeweight="1pt">
                <v:fill color2="#205867 [1608]" angle="45" focus="100%" type="gradient"/>
                <v:shadow on="t" type="perspective" color="#b6dde8 [1304]" opacity=".5" origin=",.5" offset="0,0" matrix=",-56756f,,.5"/>
                <v:textbox inset=",7.2pt,,7.2pt">
                  <w:txbxContent>
                    <w:p w14:paraId="7DCD746F" w14:textId="77777777" w:rsidR="00477C12" w:rsidRDefault="00477C12" w:rsidP="00801385"/>
                  </w:txbxContent>
                </v:textbox>
                <w10:wrap type="tight" anchorx="page" anchory="page"/>
              </v:rect>
            </w:pict>
          </mc:Fallback>
        </mc:AlternateContent>
      </w:r>
      <w:r w:rsidR="00695C51" w:rsidRPr="00695C51">
        <w:t>YouTube. (2018). </w:t>
      </w:r>
      <w:r w:rsidR="00695C51" w:rsidRPr="00695C51">
        <w:rPr>
          <w:i/>
          <w:iCs/>
        </w:rPr>
        <w:t>Tips and Tricks from a Tableau Jedi</w:t>
      </w:r>
      <w:r w:rsidR="00695C51" w:rsidRPr="00695C51">
        <w:t>. [online] Available at: https://www.youtube.com/watch?v=CAZ3IAJEuCI [Accessed 18 Feb. 2018].</w:t>
      </w:r>
    </w:p>
    <w:p w14:paraId="31D31E4B" w14:textId="24F54FE0" w:rsidR="00695C51" w:rsidRDefault="00695C51" w:rsidP="00695C51">
      <w:pPr>
        <w:pStyle w:val="NewsletterBody"/>
      </w:pPr>
      <w:r w:rsidRPr="00695C51">
        <w:t>YouTube. (2018). </w:t>
      </w:r>
      <w:r w:rsidRPr="00695C51">
        <w:rPr>
          <w:i/>
          <w:iCs/>
        </w:rPr>
        <w:t xml:space="preserve">Power BI Tutorial </w:t>
      </w:r>
      <w:proofErr w:type="gramStart"/>
      <w:r w:rsidRPr="00695C51">
        <w:rPr>
          <w:i/>
          <w:iCs/>
        </w:rPr>
        <w:t>For</w:t>
      </w:r>
      <w:proofErr w:type="gramEnd"/>
      <w:r w:rsidRPr="00695C51">
        <w:rPr>
          <w:i/>
          <w:iCs/>
        </w:rPr>
        <w:t xml:space="preserve"> Beginners | Introduction to Power BI | Power BI Training | </w:t>
      </w:r>
      <w:proofErr w:type="spellStart"/>
      <w:r w:rsidRPr="00695C51">
        <w:rPr>
          <w:i/>
          <w:iCs/>
        </w:rPr>
        <w:t>Edureka</w:t>
      </w:r>
      <w:proofErr w:type="spellEnd"/>
      <w:r w:rsidRPr="00695C51">
        <w:t>. [online]</w:t>
      </w:r>
      <w:r>
        <w:t xml:space="preserve"> </w:t>
      </w:r>
      <w:r w:rsidRPr="00695C51">
        <w:t>Available at: https://www.youtube.com/watch?v=gqO0EiCn4cY [Accessed 18 Feb. 2018].</w:t>
      </w:r>
    </w:p>
    <w:p w14:paraId="267A18F5" w14:textId="756BE329" w:rsidR="00655CA5" w:rsidRPr="00655CA5" w:rsidRDefault="00655CA5" w:rsidP="00655CA5">
      <w:pPr>
        <w:pStyle w:val="NewsletterBody"/>
        <w:rPr>
          <w:lang w:val="en-IE"/>
        </w:rPr>
      </w:pPr>
    </w:p>
    <w:p w14:paraId="7D23708D" w14:textId="7CA2D5CB" w:rsidR="00655CA5" w:rsidRPr="00EE1259" w:rsidRDefault="0067791A" w:rsidP="00655CA5">
      <w:pPr>
        <w:pStyle w:val="NewsletterHeadline"/>
      </w:pPr>
      <w:sdt>
        <w:sdtPr>
          <w:id w:val="-1611969649"/>
          <w:placeholder>
            <w:docPart w:val="F40C7D5EEF8146DF9C48266C063A2AF0"/>
          </w:placeholder>
        </w:sdtPr>
        <w:sdtEndPr/>
        <w:sdtContent>
          <w:r w:rsidR="00655CA5">
            <w:t>Appendices</w:t>
          </w:r>
        </w:sdtContent>
      </w:sdt>
    </w:p>
    <w:p w14:paraId="1CC2C755" w14:textId="6A0A35A9" w:rsidR="00655CA5" w:rsidRDefault="00655CA5" w:rsidP="00655CA5">
      <w:pPr>
        <w:pStyle w:val="NewsletterBody"/>
        <w:rPr>
          <w:lang w:val="en-IE"/>
        </w:rPr>
      </w:pPr>
    </w:p>
    <w:p w14:paraId="58F60E09" w14:textId="383F5C40" w:rsidR="003138E8" w:rsidRDefault="00695C51" w:rsidP="00C213EC">
      <w:pPr>
        <w:pStyle w:val="NewsletterBody"/>
        <w:rPr>
          <w:lang w:val="en-IE"/>
        </w:rPr>
      </w:pPr>
      <w:r>
        <w:rPr>
          <w:lang w:val="en-IE"/>
        </w:rPr>
        <w:t>Fig.1.</w:t>
      </w:r>
      <w:r w:rsidR="005610A4">
        <w:rPr>
          <w:lang w:val="en-IE"/>
        </w:rPr>
        <w:t xml:space="preserve"> The usage of map is done as world’s different countries’ Rankings has to be displayed with in the constrained space, optimally.</w:t>
      </w:r>
    </w:p>
    <w:p w14:paraId="6F0C3BD5" w14:textId="3D7B2AD4" w:rsidR="00695C51" w:rsidRDefault="00695C51" w:rsidP="00C213EC">
      <w:pPr>
        <w:pStyle w:val="NewsletterBody"/>
        <w:rPr>
          <w:lang w:val="en-IE"/>
        </w:rPr>
      </w:pPr>
      <w:r>
        <w:rPr>
          <w:lang w:val="en-IE"/>
        </w:rPr>
        <w:t>Fig.2.</w:t>
      </w:r>
      <w:r w:rsidR="005610A4">
        <w:rPr>
          <w:lang w:val="en-IE"/>
        </w:rPr>
        <w:t xml:space="preserve"> The pie chart here is utilized to display and compare portions of Happiness Score, with different regions.</w:t>
      </w:r>
    </w:p>
    <w:p w14:paraId="32B93318" w14:textId="56DBDE89" w:rsidR="00695C51" w:rsidRDefault="00695C51" w:rsidP="00C213EC">
      <w:pPr>
        <w:pStyle w:val="NewsletterBody"/>
        <w:rPr>
          <w:lang w:val="en-IE"/>
        </w:rPr>
      </w:pPr>
      <w:r>
        <w:rPr>
          <w:lang w:val="en-IE"/>
        </w:rPr>
        <w:t>Fig.3.</w:t>
      </w:r>
      <w:r w:rsidR="005610A4">
        <w:rPr>
          <w:lang w:val="en-IE"/>
        </w:rPr>
        <w:t xml:space="preserve"> The usage of 100% Stacked bar chart is done to displays constituents of the happiness score, with in one bar, to compare their values against various regions.</w:t>
      </w:r>
    </w:p>
    <w:p w14:paraId="1540D7BF" w14:textId="1B8F7D8B" w:rsidR="00695C51" w:rsidRDefault="00695C51" w:rsidP="00C213EC">
      <w:pPr>
        <w:pStyle w:val="NewsletterBody"/>
        <w:rPr>
          <w:lang w:val="en-IE"/>
        </w:rPr>
      </w:pPr>
      <w:r>
        <w:rPr>
          <w:lang w:val="en-IE"/>
        </w:rPr>
        <w:t>Fig.4.</w:t>
      </w:r>
      <w:r w:rsidR="005610A4">
        <w:rPr>
          <w:lang w:val="en-IE"/>
        </w:rPr>
        <w:t xml:space="preserve"> Here, the use of bar chart is done because over the same period, changes in Family score of many different regions is to be displayed.</w:t>
      </w:r>
    </w:p>
    <w:p w14:paraId="718E1E84" w14:textId="3DD9658C" w:rsidR="00695C51" w:rsidRDefault="00695C51" w:rsidP="00C213EC">
      <w:pPr>
        <w:pStyle w:val="NewsletterBody"/>
        <w:rPr>
          <w:lang w:val="en-IE"/>
        </w:rPr>
      </w:pPr>
      <w:r>
        <w:rPr>
          <w:lang w:val="en-IE"/>
        </w:rPr>
        <w:t>Fig.5</w:t>
      </w:r>
      <w:r w:rsidR="00C275EB">
        <w:rPr>
          <w:lang w:val="en-IE"/>
        </w:rPr>
        <w:t>. Here, Line chart is being used to compare as Economy is the high contributor to Happiness Score and its correlation can be seen aptly with the help of line chart.</w:t>
      </w:r>
    </w:p>
    <w:p w14:paraId="1C090CAC" w14:textId="65D38F2A" w:rsidR="00695C51" w:rsidRDefault="00695C51" w:rsidP="00C213EC">
      <w:pPr>
        <w:pStyle w:val="NewsletterBody"/>
        <w:rPr>
          <w:lang w:val="en-IE"/>
        </w:rPr>
      </w:pPr>
      <w:r>
        <w:rPr>
          <w:lang w:val="en-IE"/>
        </w:rPr>
        <w:t>Fig.6.</w:t>
      </w:r>
      <w:r w:rsidR="00C275EB">
        <w:rPr>
          <w:lang w:val="en-IE"/>
        </w:rPr>
        <w:t xml:space="preserve"> The Donut chart is used for this visualisation, for comparing various portions of the generosity of the various regions.</w:t>
      </w:r>
    </w:p>
    <w:p w14:paraId="5E8BF048" w14:textId="75CA796A" w:rsidR="00695C51" w:rsidRDefault="00695C51" w:rsidP="00C213EC">
      <w:pPr>
        <w:pStyle w:val="NewsletterBody"/>
        <w:rPr>
          <w:lang w:val="en-IE"/>
        </w:rPr>
      </w:pPr>
      <w:r>
        <w:rPr>
          <w:lang w:val="en-IE"/>
        </w:rPr>
        <w:t>Fig.7</w:t>
      </w:r>
      <w:r w:rsidR="00C275EB">
        <w:rPr>
          <w:lang w:val="en-IE"/>
        </w:rPr>
        <w:t xml:space="preserve">. Here, the use of area chart is done to achieve </w:t>
      </w:r>
      <w:r w:rsidR="00C275EB" w:rsidRPr="00C275EB">
        <w:t xml:space="preserve">quantitative progression </w:t>
      </w:r>
      <w:r w:rsidR="00C275EB">
        <w:t>of the freedom of the various regions.</w:t>
      </w:r>
    </w:p>
    <w:p w14:paraId="6218BCC4" w14:textId="193E2FAD" w:rsidR="00695C51" w:rsidRDefault="00695C51" w:rsidP="00C213EC">
      <w:pPr>
        <w:pStyle w:val="NewsletterBody"/>
        <w:rPr>
          <w:lang w:val="en-IE"/>
        </w:rPr>
      </w:pPr>
      <w:r>
        <w:rPr>
          <w:lang w:val="en-IE"/>
        </w:rPr>
        <w:t>Fig.8.</w:t>
      </w:r>
      <w:r w:rsidR="007D63B2">
        <w:rPr>
          <w:lang w:val="en-IE"/>
        </w:rPr>
        <w:t xml:space="preserve"> There is a use of bar chart here because over the same </w:t>
      </w:r>
      <w:proofErr w:type="gramStart"/>
      <w:r w:rsidR="007D63B2">
        <w:rPr>
          <w:lang w:val="en-IE"/>
        </w:rPr>
        <w:t>period of time</w:t>
      </w:r>
      <w:proofErr w:type="gramEnd"/>
      <w:r w:rsidR="007D63B2">
        <w:rPr>
          <w:lang w:val="en-IE"/>
        </w:rPr>
        <w:t>, changes</w:t>
      </w:r>
      <w:r w:rsidR="005610A4">
        <w:rPr>
          <w:lang w:val="en-IE"/>
        </w:rPr>
        <w:t xml:space="preserve"> in trust</w:t>
      </w:r>
      <w:r w:rsidR="007D63B2">
        <w:rPr>
          <w:lang w:val="en-IE"/>
        </w:rPr>
        <w:t xml:space="preserve"> of</w:t>
      </w:r>
      <w:r w:rsidR="00C275EB">
        <w:rPr>
          <w:lang w:val="en-IE"/>
        </w:rPr>
        <w:t xml:space="preserve"> many</w:t>
      </w:r>
      <w:r w:rsidR="007D63B2">
        <w:rPr>
          <w:lang w:val="en-IE"/>
        </w:rPr>
        <w:t xml:space="preserve"> different regions is to be displayed.</w:t>
      </w:r>
    </w:p>
    <w:p w14:paraId="5611A4AE" w14:textId="49530ED3" w:rsidR="00695C51" w:rsidRDefault="000314C5" w:rsidP="00C213EC">
      <w:pPr>
        <w:pStyle w:val="NewsletterBody"/>
        <w:rPr>
          <w:lang w:val="en-IE"/>
        </w:rPr>
      </w:pPr>
      <w:r>
        <w:rPr>
          <w:noProof/>
          <w:lang w:val="en-IE"/>
        </w:rPr>
        <mc:AlternateContent>
          <mc:Choice Requires="wps">
            <w:drawing>
              <wp:anchor distT="0" distB="0" distL="114300" distR="114300" simplePos="0" relativeHeight="251706368" behindDoc="0" locked="0" layoutInCell="1" allowOverlap="1" wp14:anchorId="18F75122" wp14:editId="4EA92090">
                <wp:simplePos x="0" y="0"/>
                <wp:positionH relativeFrom="column">
                  <wp:posOffset>2709545</wp:posOffset>
                </wp:positionH>
                <wp:positionV relativeFrom="paragraph">
                  <wp:posOffset>1334135</wp:posOffset>
                </wp:positionV>
                <wp:extent cx="701040" cy="289560"/>
                <wp:effectExtent l="13970" t="8255" r="8890" b="6985"/>
                <wp:wrapNone/>
                <wp:docPr id="6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89560"/>
                        </a:xfrm>
                        <a:prstGeom prst="rect">
                          <a:avLst/>
                        </a:prstGeom>
                        <a:solidFill>
                          <a:srgbClr val="FFFFFF"/>
                        </a:solidFill>
                        <a:ln w="9525">
                          <a:solidFill>
                            <a:srgbClr val="000000"/>
                          </a:solidFill>
                          <a:miter lim="800000"/>
                          <a:headEnd/>
                          <a:tailEnd/>
                        </a:ln>
                      </wps:spPr>
                      <wps:txbx>
                        <w:txbxContent>
                          <w:p w14:paraId="06F4C698" w14:textId="77777777" w:rsidR="000314C5" w:rsidRPr="00273D22" w:rsidRDefault="000314C5" w:rsidP="000314C5">
                            <w:pPr>
                              <w:rPr>
                                <w:lang w:val="en-IE"/>
                              </w:rPr>
                            </w:pPr>
                            <w:r>
                              <w:rPr>
                                <w:lang w:val="en-IE"/>
                              </w:rPr>
                              <w:t>Page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5122" id="Text Box 67" o:spid="_x0000_s1039" type="#_x0000_t202" style="position:absolute;left:0;text-align:left;margin-left:213.35pt;margin-top:105.05pt;width:55.2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">
                <v:textbox>
                  <w:txbxContent>
                    <w:p w14:paraId="06F4C698" w14:textId="77777777" w:rsidR="000314C5" w:rsidRPr="00273D22" w:rsidRDefault="000314C5" w:rsidP="000314C5">
                      <w:pPr>
                        <w:rPr>
                          <w:lang w:val="en-IE"/>
                        </w:rPr>
                      </w:pPr>
                      <w:r>
                        <w:rPr>
                          <w:lang w:val="en-IE"/>
                        </w:rPr>
                        <w:t>Page 5</w:t>
                      </w:r>
                    </w:p>
                  </w:txbxContent>
                </v:textbox>
              </v:shape>
            </w:pict>
          </mc:Fallback>
        </mc:AlternateContent>
      </w:r>
      <w:r w:rsidR="00695C51">
        <w:rPr>
          <w:lang w:val="en-IE"/>
        </w:rPr>
        <w:t>Fig.9.</w:t>
      </w:r>
      <w:r w:rsidR="007D63B2">
        <w:rPr>
          <w:lang w:val="en-IE"/>
        </w:rPr>
        <w:t xml:space="preserve"> Here, the funnel chart is utilized to display the stage-wise health deterioration of the regions, to calculate its deterioration by stages.</w:t>
      </w:r>
    </w:p>
    <w:p w14:paraId="24430EE3" w14:textId="7A487832" w:rsidR="00695C51" w:rsidRDefault="000314C5" w:rsidP="00C213EC">
      <w:pPr>
        <w:pStyle w:val="NewsletterBody"/>
        <w:rPr>
          <w:lang w:val="en-IE"/>
        </w:rPr>
      </w:pPr>
      <w:r>
        <w:rPr>
          <w:noProof/>
        </w:rPr>
        <mc:AlternateContent>
          <mc:Choice Requires="wps">
            <w:drawing>
              <wp:anchor distT="0" distB="0" distL="114300" distR="114300" simplePos="0" relativeHeight="251708416" behindDoc="0" locked="0" layoutInCell="1" allowOverlap="1" wp14:anchorId="1C1E117E" wp14:editId="25DBBF59">
                <wp:simplePos x="0" y="0"/>
                <wp:positionH relativeFrom="page">
                  <wp:posOffset>-539115</wp:posOffset>
                </wp:positionH>
                <wp:positionV relativeFrom="page">
                  <wp:posOffset>1017270</wp:posOffset>
                </wp:positionV>
                <wp:extent cx="8923020" cy="165100"/>
                <wp:effectExtent l="3810" t="0" r="0" b="0"/>
                <wp:wrapTight wrapText="bothSides">
                  <wp:wrapPolygon edited="0">
                    <wp:start x="-28" y="-582"/>
                    <wp:lineTo x="-28" y="21018"/>
                    <wp:lineTo x="21628" y="21018"/>
                    <wp:lineTo x="21628" y="-582"/>
                    <wp:lineTo x="-28" y="-582"/>
                  </wp:wrapPolygon>
                </wp:wrapTight>
                <wp:docPr id="6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3020" cy="165100"/>
                        </a:xfrm>
                        <a:prstGeom prst="rect">
                          <a:avLst/>
                        </a:prstGeom>
                        <a:solidFill>
                          <a:schemeClr val="accent6">
                            <a:lumMod val="75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376C6" id="Rectangle 69" o:spid="_x0000_s1026" style="position:absolute;margin-left:-42.45pt;margin-top:80.1pt;width:702.6pt;height:13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" fillcolor="#e36c0a [2409]" stroked="f" strokecolor="#4a7ebb" strokeweight="1.5pt">
                <v:shadow opacity="22938f" offset="0"/>
                <v:textbox inset=",7.2pt,,7.2pt"/>
                <w10:wrap type="tight" anchorx="page" anchory="page"/>
              </v:rect>
            </w:pict>
          </mc:Fallback>
        </mc:AlternateContent>
      </w:r>
      <w:r>
        <w:rPr>
          <w:noProof/>
        </w:rPr>
        <mc:AlternateContent>
          <mc:Choice Requires="wps">
            <w:drawing>
              <wp:anchor distT="0" distB="0" distL="114300" distR="114300" simplePos="0" relativeHeight="251707392" behindDoc="0" locked="0" layoutInCell="1" allowOverlap="1" wp14:anchorId="4EC24178" wp14:editId="6480A0EC">
                <wp:simplePos x="0" y="0"/>
                <wp:positionH relativeFrom="page">
                  <wp:posOffset>16510</wp:posOffset>
                </wp:positionH>
                <wp:positionV relativeFrom="page">
                  <wp:posOffset>9525</wp:posOffset>
                </wp:positionV>
                <wp:extent cx="8144510" cy="1056005"/>
                <wp:effectExtent l="6985" t="9525" r="916305" b="10795"/>
                <wp:wrapTight wrapText="bothSides">
                  <wp:wrapPolygon edited="0">
                    <wp:start x="-25" y="-273"/>
                    <wp:lineTo x="-25" y="21600"/>
                    <wp:lineTo x="21651" y="21600"/>
                    <wp:lineTo x="23426" y="10936"/>
                    <wp:lineTo x="23426" y="10404"/>
                    <wp:lineTo x="21651" y="8261"/>
                    <wp:lineTo x="21651" y="-273"/>
                    <wp:lineTo x="-25" y="-273"/>
                  </wp:wrapPolygon>
                </wp:wrapTight>
                <wp:docPr id="6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4510" cy="1056005"/>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cmpd="sng">
                          <a:solidFill>
                            <a:schemeClr val="lt1">
                              <a:lumMod val="95000"/>
                              <a:lumOff val="0"/>
                            </a:schemeClr>
                          </a:solidFill>
                          <a:prstDash val="solid"/>
                          <a:miter lim="800000"/>
                          <a:headEnd/>
                          <a:tailEnd/>
                        </a:ln>
                        <a:effectLst>
                          <a:outerShdw sy="50000" kx="-2453608" rotWithShape="0">
                            <a:schemeClr val="accent5">
                              <a:lumMod val="40000"/>
                              <a:lumOff val="60000"/>
                              <a:alpha val="50000"/>
                            </a:schemeClr>
                          </a:outerShdw>
                        </a:effectLst>
                      </wps:spPr>
                      <wps:txbx>
                        <w:txbxContent>
                          <w:p w14:paraId="3529BA81" w14:textId="77777777" w:rsidR="000314C5" w:rsidRDefault="000314C5" w:rsidP="000314C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4178" id="Rectangle 68" o:spid="_x0000_s1040" style="position:absolute;left:0;text-align:left;margin-left:1.3pt;margin-top:.75pt;width:641.3pt;height:83.1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" fillcolor="#4bacc6 [3208]" strokecolor="#f2f2f2 [3041]" strokeweight="1pt">
                <v:fill color2="#205867 [1608]" angle="45" focus="100%" type="gradient"/>
                <v:shadow on="t" type="perspective" color="#b6dde8 [1304]" opacity=".5" origin=",.5" offset="0,0" matrix=",-56756f,,.5"/>
                <v:textbox inset=",7.2pt,,7.2pt">
                  <w:txbxContent>
                    <w:p w14:paraId="3529BA81" w14:textId="77777777" w:rsidR="000314C5" w:rsidRDefault="000314C5" w:rsidP="000314C5"/>
                  </w:txbxContent>
                </v:textbox>
                <w10:wrap type="tight" anchorx="page" anchory="page"/>
              </v:rect>
            </w:pict>
          </mc:Fallback>
        </mc:AlternateContent>
      </w:r>
      <w:r w:rsidR="00695C51">
        <w:rPr>
          <w:lang w:val="en-IE"/>
        </w:rPr>
        <w:t>Fig.10.</w:t>
      </w:r>
      <w:r w:rsidR="007D63B2">
        <w:rPr>
          <w:lang w:val="en-IE"/>
        </w:rPr>
        <w:t xml:space="preserve"> </w:t>
      </w:r>
      <w:proofErr w:type="spellStart"/>
      <w:r w:rsidR="007D63B2">
        <w:rPr>
          <w:lang w:val="en-IE"/>
        </w:rPr>
        <w:t>Treemap</w:t>
      </w:r>
      <w:proofErr w:type="spellEnd"/>
      <w:r w:rsidR="007D63B2">
        <w:rPr>
          <w:lang w:val="en-IE"/>
        </w:rPr>
        <w:t xml:space="preserve"> is used for </w:t>
      </w:r>
      <w:r w:rsidR="007D63B2">
        <w:t xml:space="preserve">Dystopia Residual Score because space is </w:t>
      </w:r>
      <w:r w:rsidR="00C275EB">
        <w:t>constrained,</w:t>
      </w:r>
      <w:r w:rsidR="007D63B2">
        <w:t xml:space="preserve"> and large amount of hierarchical data needs to be depicted with in that.</w:t>
      </w:r>
    </w:p>
    <w:p w14:paraId="7F3BD639" w14:textId="33A456CC" w:rsidR="003138E8" w:rsidRDefault="003138E8" w:rsidP="00C213EC">
      <w:pPr>
        <w:pStyle w:val="NewsletterBody"/>
        <w:rPr>
          <w:lang w:val="en-IE"/>
        </w:rPr>
      </w:pPr>
    </w:p>
    <w:p w14:paraId="0F0813D3" w14:textId="02BBC778" w:rsidR="003138E8" w:rsidRPr="00A24A4C" w:rsidRDefault="003138E8" w:rsidP="00C213EC">
      <w:pPr>
        <w:pStyle w:val="NewsletterBody"/>
        <w:rPr>
          <w:lang w:val="en-IE"/>
        </w:rPr>
      </w:pPr>
    </w:p>
    <w:sectPr w:rsidR="003138E8" w:rsidRPr="00A24A4C" w:rsidSect="00760E4B">
      <w:type w:val="continuous"/>
      <w:pgSz w:w="12240" w:h="15840"/>
      <w:pgMar w:top="1440" w:right="630" w:bottom="1440"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607ED" w14:textId="77777777" w:rsidR="0067791A" w:rsidRDefault="0067791A" w:rsidP="00D45486">
      <w:r>
        <w:separator/>
      </w:r>
    </w:p>
  </w:endnote>
  <w:endnote w:type="continuationSeparator" w:id="0">
    <w:p w14:paraId="5CAFC72D" w14:textId="77777777" w:rsidR="0067791A" w:rsidRDefault="0067791A" w:rsidP="00D4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DokChampa"/>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67F2B" w14:textId="77777777" w:rsidR="00D45486" w:rsidRDefault="00D45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6C856" w14:textId="77777777" w:rsidR="0067791A" w:rsidRDefault="0067791A" w:rsidP="00D45486">
      <w:r>
        <w:separator/>
      </w:r>
    </w:p>
  </w:footnote>
  <w:footnote w:type="continuationSeparator" w:id="0">
    <w:p w14:paraId="2E07B5C1" w14:textId="77777777" w:rsidR="0067791A" w:rsidRDefault="0067791A" w:rsidP="00D45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557B0"/>
    <w:multiLevelType w:val="hybridMultilevel"/>
    <w:tmpl w:val="CAD62F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DC"/>
    <w:rsid w:val="0000112E"/>
    <w:rsid w:val="000314C5"/>
    <w:rsid w:val="0005642F"/>
    <w:rsid w:val="000B6AE2"/>
    <w:rsid w:val="000D3907"/>
    <w:rsid w:val="000D4BAB"/>
    <w:rsid w:val="001063A6"/>
    <w:rsid w:val="001149B1"/>
    <w:rsid w:val="0012689D"/>
    <w:rsid w:val="00146C3C"/>
    <w:rsid w:val="001564A0"/>
    <w:rsid w:val="00164876"/>
    <w:rsid w:val="001C7C78"/>
    <w:rsid w:val="002467FA"/>
    <w:rsid w:val="00257DFD"/>
    <w:rsid w:val="00273D22"/>
    <w:rsid w:val="002D0702"/>
    <w:rsid w:val="002F0E9C"/>
    <w:rsid w:val="003138E8"/>
    <w:rsid w:val="0031769F"/>
    <w:rsid w:val="003A390C"/>
    <w:rsid w:val="003B57E6"/>
    <w:rsid w:val="003D577A"/>
    <w:rsid w:val="003E564B"/>
    <w:rsid w:val="003F432D"/>
    <w:rsid w:val="00414E83"/>
    <w:rsid w:val="00422B18"/>
    <w:rsid w:val="004363FA"/>
    <w:rsid w:val="0047735C"/>
    <w:rsid w:val="00477C12"/>
    <w:rsid w:val="004C5C1C"/>
    <w:rsid w:val="005301DF"/>
    <w:rsid w:val="005610A4"/>
    <w:rsid w:val="00563295"/>
    <w:rsid w:val="005E2505"/>
    <w:rsid w:val="00603DFC"/>
    <w:rsid w:val="00655CA5"/>
    <w:rsid w:val="00664F90"/>
    <w:rsid w:val="0067791A"/>
    <w:rsid w:val="00695C51"/>
    <w:rsid w:val="0069673B"/>
    <w:rsid w:val="006B75D8"/>
    <w:rsid w:val="006D49E7"/>
    <w:rsid w:val="007071A8"/>
    <w:rsid w:val="00707C14"/>
    <w:rsid w:val="00717272"/>
    <w:rsid w:val="00760E4B"/>
    <w:rsid w:val="0076640C"/>
    <w:rsid w:val="00767C60"/>
    <w:rsid w:val="007C501F"/>
    <w:rsid w:val="007D1701"/>
    <w:rsid w:val="007D4E68"/>
    <w:rsid w:val="007D5CBF"/>
    <w:rsid w:val="007D63B2"/>
    <w:rsid w:val="007D6F4C"/>
    <w:rsid w:val="007F5F9D"/>
    <w:rsid w:val="00801385"/>
    <w:rsid w:val="00803D20"/>
    <w:rsid w:val="00812697"/>
    <w:rsid w:val="00821526"/>
    <w:rsid w:val="0082470D"/>
    <w:rsid w:val="00870893"/>
    <w:rsid w:val="00882A5B"/>
    <w:rsid w:val="0089455A"/>
    <w:rsid w:val="008D1EDC"/>
    <w:rsid w:val="008D6861"/>
    <w:rsid w:val="009039FD"/>
    <w:rsid w:val="00912DB4"/>
    <w:rsid w:val="00982299"/>
    <w:rsid w:val="009B75CD"/>
    <w:rsid w:val="009D3CC3"/>
    <w:rsid w:val="009D78D2"/>
    <w:rsid w:val="009E049D"/>
    <w:rsid w:val="009E2E6F"/>
    <w:rsid w:val="009E6E98"/>
    <w:rsid w:val="00A24A4C"/>
    <w:rsid w:val="00A51AAD"/>
    <w:rsid w:val="00A82709"/>
    <w:rsid w:val="00AF1971"/>
    <w:rsid w:val="00AF5151"/>
    <w:rsid w:val="00B220EC"/>
    <w:rsid w:val="00B24F80"/>
    <w:rsid w:val="00B56A3A"/>
    <w:rsid w:val="00B77C12"/>
    <w:rsid w:val="00C213EC"/>
    <w:rsid w:val="00C275EB"/>
    <w:rsid w:val="00C4430D"/>
    <w:rsid w:val="00C56050"/>
    <w:rsid w:val="00C66E73"/>
    <w:rsid w:val="00D014E1"/>
    <w:rsid w:val="00D1453D"/>
    <w:rsid w:val="00D45486"/>
    <w:rsid w:val="00D51918"/>
    <w:rsid w:val="00D5319E"/>
    <w:rsid w:val="00DA29A1"/>
    <w:rsid w:val="00DD515F"/>
    <w:rsid w:val="00E023B5"/>
    <w:rsid w:val="00E33169"/>
    <w:rsid w:val="00E6528C"/>
    <w:rsid w:val="00EC6A3E"/>
    <w:rsid w:val="00EF6910"/>
    <w:rsid w:val="00F05E2C"/>
    <w:rsid w:val="00F7274D"/>
    <w:rsid w:val="00F95333"/>
    <w:rsid w:val="00FA0C58"/>
    <w:rsid w:val="00FA11BE"/>
    <w:rsid w:val="00FA1911"/>
    <w:rsid w:val="00FA5997"/>
    <w:rsid w:val="00FA78D3"/>
    <w:rsid w:val="00FB6BAE"/>
    <w:rsid w:val="00FC4E74"/>
    <w:rsid w:val="00FF44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FC7B06E"/>
  <w15:docId w15:val="{54EA467A-9601-4EDE-B425-839ED528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table" w:styleId="TableGrid">
    <w:name w:val="Table Grid"/>
    <w:basedOn w:val="TableNormal"/>
    <w:uiPriority w:val="59"/>
    <w:semiHidden/>
    <w:unhideWhenUsed/>
    <w:rsid w:val="002F0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486"/>
    <w:pPr>
      <w:tabs>
        <w:tab w:val="center" w:pos="4513"/>
        <w:tab w:val="right" w:pos="9026"/>
      </w:tabs>
    </w:pPr>
  </w:style>
  <w:style w:type="character" w:customStyle="1" w:styleId="HeaderChar">
    <w:name w:val="Header Char"/>
    <w:basedOn w:val="DefaultParagraphFont"/>
    <w:link w:val="Header"/>
    <w:uiPriority w:val="99"/>
    <w:rsid w:val="00D45486"/>
    <w:rPr>
      <w:sz w:val="24"/>
      <w:szCs w:val="24"/>
    </w:rPr>
  </w:style>
  <w:style w:type="paragraph" w:styleId="Footer">
    <w:name w:val="footer"/>
    <w:basedOn w:val="Normal"/>
    <w:link w:val="FooterChar"/>
    <w:uiPriority w:val="99"/>
    <w:unhideWhenUsed/>
    <w:rsid w:val="00D45486"/>
    <w:pPr>
      <w:tabs>
        <w:tab w:val="center" w:pos="4513"/>
        <w:tab w:val="right" w:pos="9026"/>
      </w:tabs>
    </w:pPr>
  </w:style>
  <w:style w:type="character" w:customStyle="1" w:styleId="FooterChar">
    <w:name w:val="Footer Char"/>
    <w:basedOn w:val="DefaultParagraphFont"/>
    <w:link w:val="Footer"/>
    <w:uiPriority w:val="99"/>
    <w:rsid w:val="00D454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0552">
      <w:bodyDiv w:val="1"/>
      <w:marLeft w:val="0"/>
      <w:marRight w:val="0"/>
      <w:marTop w:val="0"/>
      <w:marBottom w:val="0"/>
      <w:divBdr>
        <w:top w:val="none" w:sz="0" w:space="0" w:color="auto"/>
        <w:left w:val="none" w:sz="0" w:space="0" w:color="auto"/>
        <w:bottom w:val="none" w:sz="0" w:space="0" w:color="auto"/>
        <w:right w:val="none" w:sz="0" w:space="0" w:color="auto"/>
      </w:divBdr>
    </w:div>
    <w:div w:id="86658866">
      <w:bodyDiv w:val="1"/>
      <w:marLeft w:val="0"/>
      <w:marRight w:val="0"/>
      <w:marTop w:val="0"/>
      <w:marBottom w:val="0"/>
      <w:divBdr>
        <w:top w:val="none" w:sz="0" w:space="0" w:color="auto"/>
        <w:left w:val="none" w:sz="0" w:space="0" w:color="auto"/>
        <w:bottom w:val="none" w:sz="0" w:space="0" w:color="auto"/>
        <w:right w:val="none" w:sz="0" w:space="0" w:color="auto"/>
      </w:divBdr>
    </w:div>
    <w:div w:id="214199151">
      <w:bodyDiv w:val="1"/>
      <w:marLeft w:val="0"/>
      <w:marRight w:val="0"/>
      <w:marTop w:val="0"/>
      <w:marBottom w:val="0"/>
      <w:divBdr>
        <w:top w:val="none" w:sz="0" w:space="0" w:color="auto"/>
        <w:left w:val="none" w:sz="0" w:space="0" w:color="auto"/>
        <w:bottom w:val="none" w:sz="0" w:space="0" w:color="auto"/>
        <w:right w:val="none" w:sz="0" w:space="0" w:color="auto"/>
      </w:divBdr>
    </w:div>
    <w:div w:id="347946167">
      <w:bodyDiv w:val="1"/>
      <w:marLeft w:val="0"/>
      <w:marRight w:val="0"/>
      <w:marTop w:val="0"/>
      <w:marBottom w:val="0"/>
      <w:divBdr>
        <w:top w:val="none" w:sz="0" w:space="0" w:color="auto"/>
        <w:left w:val="none" w:sz="0" w:space="0" w:color="auto"/>
        <w:bottom w:val="none" w:sz="0" w:space="0" w:color="auto"/>
        <w:right w:val="none" w:sz="0" w:space="0" w:color="auto"/>
      </w:divBdr>
    </w:div>
    <w:div w:id="438335121">
      <w:bodyDiv w:val="1"/>
      <w:marLeft w:val="0"/>
      <w:marRight w:val="0"/>
      <w:marTop w:val="0"/>
      <w:marBottom w:val="0"/>
      <w:divBdr>
        <w:top w:val="none" w:sz="0" w:space="0" w:color="auto"/>
        <w:left w:val="none" w:sz="0" w:space="0" w:color="auto"/>
        <w:bottom w:val="none" w:sz="0" w:space="0" w:color="auto"/>
        <w:right w:val="none" w:sz="0" w:space="0" w:color="auto"/>
      </w:divBdr>
    </w:div>
    <w:div w:id="544292490">
      <w:bodyDiv w:val="1"/>
      <w:marLeft w:val="0"/>
      <w:marRight w:val="0"/>
      <w:marTop w:val="0"/>
      <w:marBottom w:val="0"/>
      <w:divBdr>
        <w:top w:val="none" w:sz="0" w:space="0" w:color="auto"/>
        <w:left w:val="none" w:sz="0" w:space="0" w:color="auto"/>
        <w:bottom w:val="none" w:sz="0" w:space="0" w:color="auto"/>
        <w:right w:val="none" w:sz="0" w:space="0" w:color="auto"/>
      </w:divBdr>
    </w:div>
    <w:div w:id="649141151">
      <w:bodyDiv w:val="1"/>
      <w:marLeft w:val="0"/>
      <w:marRight w:val="0"/>
      <w:marTop w:val="0"/>
      <w:marBottom w:val="0"/>
      <w:divBdr>
        <w:top w:val="none" w:sz="0" w:space="0" w:color="auto"/>
        <w:left w:val="none" w:sz="0" w:space="0" w:color="auto"/>
        <w:bottom w:val="none" w:sz="0" w:space="0" w:color="auto"/>
        <w:right w:val="none" w:sz="0" w:space="0" w:color="auto"/>
      </w:divBdr>
    </w:div>
    <w:div w:id="662589026">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915897769">
      <w:bodyDiv w:val="1"/>
      <w:marLeft w:val="0"/>
      <w:marRight w:val="0"/>
      <w:marTop w:val="0"/>
      <w:marBottom w:val="0"/>
      <w:divBdr>
        <w:top w:val="none" w:sz="0" w:space="0" w:color="auto"/>
        <w:left w:val="none" w:sz="0" w:space="0" w:color="auto"/>
        <w:bottom w:val="none" w:sz="0" w:space="0" w:color="auto"/>
        <w:right w:val="none" w:sz="0" w:space="0" w:color="auto"/>
      </w:divBdr>
    </w:div>
    <w:div w:id="998073552">
      <w:bodyDiv w:val="1"/>
      <w:marLeft w:val="0"/>
      <w:marRight w:val="0"/>
      <w:marTop w:val="0"/>
      <w:marBottom w:val="0"/>
      <w:divBdr>
        <w:top w:val="none" w:sz="0" w:space="0" w:color="auto"/>
        <w:left w:val="none" w:sz="0" w:space="0" w:color="auto"/>
        <w:bottom w:val="none" w:sz="0" w:space="0" w:color="auto"/>
        <w:right w:val="none" w:sz="0" w:space="0" w:color="auto"/>
      </w:divBdr>
    </w:div>
    <w:div w:id="1218127789">
      <w:bodyDiv w:val="1"/>
      <w:marLeft w:val="0"/>
      <w:marRight w:val="0"/>
      <w:marTop w:val="0"/>
      <w:marBottom w:val="0"/>
      <w:divBdr>
        <w:top w:val="none" w:sz="0" w:space="0" w:color="auto"/>
        <w:left w:val="none" w:sz="0" w:space="0" w:color="auto"/>
        <w:bottom w:val="none" w:sz="0" w:space="0" w:color="auto"/>
        <w:right w:val="none" w:sz="0" w:space="0" w:color="auto"/>
      </w:divBdr>
    </w:div>
    <w:div w:id="1426419189">
      <w:bodyDiv w:val="1"/>
      <w:marLeft w:val="0"/>
      <w:marRight w:val="0"/>
      <w:marTop w:val="0"/>
      <w:marBottom w:val="0"/>
      <w:divBdr>
        <w:top w:val="none" w:sz="0" w:space="0" w:color="auto"/>
        <w:left w:val="none" w:sz="0" w:space="0" w:color="auto"/>
        <w:bottom w:val="none" w:sz="0" w:space="0" w:color="auto"/>
        <w:right w:val="none" w:sz="0" w:space="0" w:color="auto"/>
      </w:divBdr>
    </w:div>
    <w:div w:id="1471511966">
      <w:bodyDiv w:val="1"/>
      <w:marLeft w:val="0"/>
      <w:marRight w:val="0"/>
      <w:marTop w:val="0"/>
      <w:marBottom w:val="0"/>
      <w:divBdr>
        <w:top w:val="none" w:sz="0" w:space="0" w:color="auto"/>
        <w:left w:val="none" w:sz="0" w:space="0" w:color="auto"/>
        <w:bottom w:val="none" w:sz="0" w:space="0" w:color="auto"/>
        <w:right w:val="none" w:sz="0" w:space="0" w:color="auto"/>
      </w:divBdr>
    </w:div>
    <w:div w:id="1575776570">
      <w:bodyDiv w:val="1"/>
      <w:marLeft w:val="0"/>
      <w:marRight w:val="0"/>
      <w:marTop w:val="0"/>
      <w:marBottom w:val="0"/>
      <w:divBdr>
        <w:top w:val="none" w:sz="0" w:space="0" w:color="auto"/>
        <w:left w:val="none" w:sz="0" w:space="0" w:color="auto"/>
        <w:bottom w:val="none" w:sz="0" w:space="0" w:color="auto"/>
        <w:right w:val="none" w:sz="0" w:space="0" w:color="auto"/>
      </w:divBdr>
    </w:div>
    <w:div w:id="1804425571">
      <w:bodyDiv w:val="1"/>
      <w:marLeft w:val="0"/>
      <w:marRight w:val="0"/>
      <w:marTop w:val="0"/>
      <w:marBottom w:val="0"/>
      <w:divBdr>
        <w:top w:val="none" w:sz="0" w:space="0" w:color="auto"/>
        <w:left w:val="none" w:sz="0" w:space="0" w:color="auto"/>
        <w:bottom w:val="none" w:sz="0" w:space="0" w:color="auto"/>
        <w:right w:val="none" w:sz="0" w:space="0" w:color="auto"/>
      </w:divBdr>
    </w:div>
    <w:div w:id="1819877122">
      <w:bodyDiv w:val="1"/>
      <w:marLeft w:val="0"/>
      <w:marRight w:val="0"/>
      <w:marTop w:val="0"/>
      <w:marBottom w:val="0"/>
      <w:divBdr>
        <w:top w:val="none" w:sz="0" w:space="0" w:color="auto"/>
        <w:left w:val="none" w:sz="0" w:space="0" w:color="auto"/>
        <w:bottom w:val="none" w:sz="0" w:space="0" w:color="auto"/>
        <w:right w:val="none" w:sz="0" w:space="0" w:color="auto"/>
      </w:divBdr>
    </w:div>
    <w:div w:id="1905486379">
      <w:bodyDiv w:val="1"/>
      <w:marLeft w:val="0"/>
      <w:marRight w:val="0"/>
      <w:marTop w:val="0"/>
      <w:marBottom w:val="0"/>
      <w:divBdr>
        <w:top w:val="none" w:sz="0" w:space="0" w:color="auto"/>
        <w:left w:val="none" w:sz="0" w:space="0" w:color="auto"/>
        <w:bottom w:val="none" w:sz="0" w:space="0" w:color="auto"/>
        <w:right w:val="none" w:sz="0" w:space="0" w:color="auto"/>
      </w:divBdr>
    </w:div>
    <w:div w:id="1910266012">
      <w:bodyDiv w:val="1"/>
      <w:marLeft w:val="0"/>
      <w:marRight w:val="0"/>
      <w:marTop w:val="0"/>
      <w:marBottom w:val="0"/>
      <w:divBdr>
        <w:top w:val="none" w:sz="0" w:space="0" w:color="auto"/>
        <w:left w:val="none" w:sz="0" w:space="0" w:color="auto"/>
        <w:bottom w:val="none" w:sz="0" w:space="0" w:color="auto"/>
        <w:right w:val="none" w:sz="0" w:space="0" w:color="auto"/>
      </w:divBdr>
    </w:div>
    <w:div w:id="2026010084">
      <w:bodyDiv w:val="1"/>
      <w:marLeft w:val="0"/>
      <w:marRight w:val="0"/>
      <w:marTop w:val="0"/>
      <w:marBottom w:val="0"/>
      <w:divBdr>
        <w:top w:val="none" w:sz="0" w:space="0" w:color="auto"/>
        <w:left w:val="none" w:sz="0" w:space="0" w:color="auto"/>
        <w:bottom w:val="none" w:sz="0" w:space="0" w:color="auto"/>
        <w:right w:val="none" w:sz="0" w:space="0" w:color="auto"/>
      </w:divBdr>
    </w:div>
    <w:div w:id="2044358267">
      <w:bodyDiv w:val="1"/>
      <w:marLeft w:val="0"/>
      <w:marRight w:val="0"/>
      <w:marTop w:val="0"/>
      <w:marBottom w:val="0"/>
      <w:divBdr>
        <w:top w:val="none" w:sz="0" w:space="0" w:color="auto"/>
        <w:left w:val="none" w:sz="0" w:space="0" w:color="auto"/>
        <w:bottom w:val="none" w:sz="0" w:space="0" w:color="auto"/>
        <w:right w:val="none" w:sz="0" w:space="0" w:color="auto"/>
      </w:divBdr>
    </w:div>
    <w:div w:id="2121337660">
      <w:bodyDiv w:val="1"/>
      <w:marLeft w:val="0"/>
      <w:marRight w:val="0"/>
      <w:marTop w:val="0"/>
      <w:marBottom w:val="0"/>
      <w:divBdr>
        <w:top w:val="none" w:sz="0" w:space="0" w:color="auto"/>
        <w:left w:val="none" w:sz="0" w:space="0" w:color="auto"/>
        <w:bottom w:val="none" w:sz="0" w:space="0" w:color="auto"/>
        <w:right w:val="none" w:sz="0" w:space="0" w:color="auto"/>
      </w:divBdr>
    </w:div>
    <w:div w:id="2133402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17105137\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278F22ECB149B88E86E5C0217194AB"/>
        <w:category>
          <w:name w:val="General"/>
          <w:gallery w:val="placeholder"/>
        </w:category>
        <w:types>
          <w:type w:val="bbPlcHdr"/>
        </w:types>
        <w:behaviors>
          <w:behavior w:val="content"/>
        </w:behaviors>
        <w:guid w:val="{7048B0B5-E615-4F7C-858D-C769C53CE004}"/>
      </w:docPartPr>
      <w:docPartBody>
        <w:p w:rsidR="00DC0EA4" w:rsidRDefault="00DC0EA4">
          <w:pPr>
            <w:pStyle w:val="71278F22ECB149B88E86E5C0217194AB"/>
          </w:pPr>
          <w:r w:rsidRPr="00C12127">
            <w:rPr>
              <w:rStyle w:val="PlaceholderText"/>
            </w:rPr>
            <w:t>Click here to enter text.</w:t>
          </w:r>
        </w:p>
      </w:docPartBody>
    </w:docPart>
    <w:docPart>
      <w:docPartPr>
        <w:name w:val="A5BBB93C116F4230A2610D3119E896AD"/>
        <w:category>
          <w:name w:val="General"/>
          <w:gallery w:val="placeholder"/>
        </w:category>
        <w:types>
          <w:type w:val="bbPlcHdr"/>
        </w:types>
        <w:behaviors>
          <w:behavior w:val="content"/>
        </w:behaviors>
        <w:guid w:val="{4CB3D4F1-A282-43F0-849D-CBFA75C5F2E4}"/>
      </w:docPartPr>
      <w:docPartBody>
        <w:p w:rsidR="00DC0EA4" w:rsidRDefault="00DC0EA4" w:rsidP="00DC0EA4">
          <w:pPr>
            <w:pStyle w:val="A5BBB93C116F4230A2610D3119E896AD"/>
          </w:pPr>
          <w:r w:rsidRPr="00C12127">
            <w:rPr>
              <w:rStyle w:val="PlaceholderText"/>
            </w:rPr>
            <w:t>Click here to enter text.</w:t>
          </w:r>
        </w:p>
      </w:docPartBody>
    </w:docPart>
    <w:docPart>
      <w:docPartPr>
        <w:name w:val="240448DC3F46481CA9A61E5BD4AF226D"/>
        <w:category>
          <w:name w:val="General"/>
          <w:gallery w:val="placeholder"/>
        </w:category>
        <w:types>
          <w:type w:val="bbPlcHdr"/>
        </w:types>
        <w:behaviors>
          <w:behavior w:val="content"/>
        </w:behaviors>
        <w:guid w:val="{9C79791E-48DD-47EE-916C-C5E9ED1A2D3A}"/>
      </w:docPartPr>
      <w:docPartBody>
        <w:p w:rsidR="00DC0EA4" w:rsidRDefault="00DC0EA4" w:rsidP="00DC0EA4">
          <w:pPr>
            <w:pStyle w:val="240448DC3F46481CA9A61E5BD4AF226D"/>
          </w:pPr>
          <w:r w:rsidRPr="00C12127">
            <w:rPr>
              <w:rStyle w:val="PlaceholderText"/>
            </w:rPr>
            <w:t>Click here to enter text.</w:t>
          </w:r>
        </w:p>
      </w:docPartBody>
    </w:docPart>
    <w:docPart>
      <w:docPartPr>
        <w:name w:val="F40C7D5EEF8146DF9C48266C063A2AF0"/>
        <w:category>
          <w:name w:val="General"/>
          <w:gallery w:val="placeholder"/>
        </w:category>
        <w:types>
          <w:type w:val="bbPlcHdr"/>
        </w:types>
        <w:behaviors>
          <w:behavior w:val="content"/>
        </w:behaviors>
        <w:guid w:val="{FF84BCB3-956E-48C6-B1F1-9FFCDB18DCEB}"/>
      </w:docPartPr>
      <w:docPartBody>
        <w:p w:rsidR="00DC0EA4" w:rsidRDefault="00DC0EA4" w:rsidP="00DC0EA4">
          <w:pPr>
            <w:pStyle w:val="F40C7D5EEF8146DF9C48266C063A2AF0"/>
          </w:pPr>
          <w:r w:rsidRPr="00C12127">
            <w:rPr>
              <w:rStyle w:val="PlaceholderText"/>
            </w:rPr>
            <w:t>Click here to enter text.</w:t>
          </w:r>
        </w:p>
      </w:docPartBody>
    </w:docPart>
    <w:docPart>
      <w:docPartPr>
        <w:name w:val="2B25017CD66E4EEC9E9D6DB2FBAE3027"/>
        <w:category>
          <w:name w:val="General"/>
          <w:gallery w:val="placeholder"/>
        </w:category>
        <w:types>
          <w:type w:val="bbPlcHdr"/>
        </w:types>
        <w:behaviors>
          <w:behavior w:val="content"/>
        </w:behaviors>
        <w:guid w:val="{3C477BDE-6103-4AF8-91E2-8C4DD51746DC}"/>
      </w:docPartPr>
      <w:docPartBody>
        <w:p w:rsidR="00DC0EA4" w:rsidRDefault="00DC0EA4" w:rsidP="00DC0EA4">
          <w:pPr>
            <w:pStyle w:val="2B25017CD66E4EEC9E9D6DB2FBAE3027"/>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A4"/>
    <w:rsid w:val="004A7622"/>
    <w:rsid w:val="00DC0E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EA4"/>
    <w:rPr>
      <w:color w:val="808080"/>
    </w:rPr>
  </w:style>
  <w:style w:type="paragraph" w:customStyle="1" w:styleId="71278F22ECB149B88E86E5C0217194AB">
    <w:name w:val="71278F22ECB149B88E86E5C0217194AB"/>
  </w:style>
  <w:style w:type="paragraph" w:customStyle="1" w:styleId="90AD010DADEE4350B5984FBD8EFCA3A9">
    <w:name w:val="90AD010DADEE4350B5984FBD8EFCA3A9"/>
  </w:style>
  <w:style w:type="paragraph" w:customStyle="1" w:styleId="A5BBB93C116F4230A2610D3119E896AD">
    <w:name w:val="A5BBB93C116F4230A2610D3119E896AD"/>
    <w:rsid w:val="00DC0EA4"/>
  </w:style>
  <w:style w:type="paragraph" w:customStyle="1" w:styleId="1F6DF955F7364006AA0B298EFDDD0831">
    <w:name w:val="1F6DF955F7364006AA0B298EFDDD0831"/>
    <w:rsid w:val="00DC0EA4"/>
  </w:style>
  <w:style w:type="paragraph" w:customStyle="1" w:styleId="240448DC3F46481CA9A61E5BD4AF226D">
    <w:name w:val="240448DC3F46481CA9A61E5BD4AF226D"/>
    <w:rsid w:val="00DC0EA4"/>
  </w:style>
  <w:style w:type="paragraph" w:customStyle="1" w:styleId="498C5C3B1E6C4306A014B03E5B012D63">
    <w:name w:val="498C5C3B1E6C4306A014B03E5B012D63"/>
    <w:rsid w:val="00DC0EA4"/>
  </w:style>
  <w:style w:type="paragraph" w:customStyle="1" w:styleId="EDACED58F8A246FAAAE4289CD74F4D9A">
    <w:name w:val="EDACED58F8A246FAAAE4289CD74F4D9A"/>
    <w:rsid w:val="00DC0EA4"/>
  </w:style>
  <w:style w:type="paragraph" w:customStyle="1" w:styleId="F40C7D5EEF8146DF9C48266C063A2AF0">
    <w:name w:val="F40C7D5EEF8146DF9C48266C063A2AF0"/>
    <w:rsid w:val="00DC0EA4"/>
  </w:style>
  <w:style w:type="paragraph" w:customStyle="1" w:styleId="2B25017CD66E4EEC9E9D6DB2FBAE3027">
    <w:name w:val="2B25017CD66E4EEC9E9D6DB2FBAE3027"/>
    <w:rsid w:val="00DC0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EE4898A0-6CF7-416E-8A1A-75256AE2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480</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Newsletter</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Harshrajsinh Rathod</dc:creator>
  <cp:keywords/>
  <cp:lastModifiedBy>Harshraj Rathore</cp:lastModifiedBy>
  <cp:revision>2</cp:revision>
  <cp:lastPrinted>2018-02-19T00:05:00Z</cp:lastPrinted>
  <dcterms:created xsi:type="dcterms:W3CDTF">2018-02-18T16:06:00Z</dcterms:created>
  <dcterms:modified xsi:type="dcterms:W3CDTF">2019-10-23T12:35:00Z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TC103360279990</vt:lpwstr>
  </property>
</Properties>
</file>