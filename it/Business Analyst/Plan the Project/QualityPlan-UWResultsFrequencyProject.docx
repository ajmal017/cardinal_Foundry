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74BD9" w14:textId="0096916D" w:rsidR="0011532F" w:rsidRPr="0011532F" w:rsidRDefault="0011532F" w:rsidP="0011532F">
      <w:pPr>
        <w:ind w:left="720" w:right="720"/>
        <w:jc w:val="center"/>
        <w:rPr>
          <w:i/>
          <w:color w:val="000000"/>
          <w:sz w:val="24"/>
        </w:rPr>
      </w:pPr>
    </w:p>
    <w:p w14:paraId="20909344" w14:textId="5F287FC8" w:rsidR="001C4705" w:rsidRDefault="002E75EE" w:rsidP="00444B70">
      <w:pPr>
        <w:pStyle w:val="Heading1"/>
        <w:spacing w:after="240"/>
        <w:jc w:val="center"/>
        <w:rPr>
          <w:rFonts w:ascii="Calibri Light" w:hAnsi="Calibri Light" w:cs="Calibri Light"/>
        </w:rPr>
      </w:pPr>
      <w:r>
        <w:rPr>
          <w:rFonts w:ascii="Calibri Light" w:hAnsi="Calibri Light" w:cs="Calibri Light"/>
        </w:rPr>
        <w:t>UW Results Frequency Project</w:t>
      </w:r>
    </w:p>
    <w:tbl>
      <w:tblPr>
        <w:tblW w:w="4904"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710"/>
        <w:gridCol w:w="2790"/>
        <w:gridCol w:w="1890"/>
        <w:gridCol w:w="2790"/>
      </w:tblGrid>
      <w:tr w:rsidR="0054085F" w14:paraId="7F25DB50" w14:textId="77777777" w:rsidTr="00764E76">
        <w:trPr>
          <w:trHeight w:val="432"/>
        </w:trPr>
        <w:tc>
          <w:tcPr>
            <w:tcW w:w="1710" w:type="dxa"/>
            <w:vAlign w:val="bottom"/>
          </w:tcPr>
          <w:p w14:paraId="0344AF74" w14:textId="3908EA70" w:rsidR="0054085F" w:rsidRPr="004853D2" w:rsidRDefault="0054085F" w:rsidP="00764E76">
            <w:pPr>
              <w:rPr>
                <w:b/>
              </w:rPr>
            </w:pPr>
            <w:r>
              <w:rPr>
                <w:b/>
              </w:rPr>
              <w:t>Created By:</w:t>
            </w:r>
          </w:p>
        </w:tc>
        <w:tc>
          <w:tcPr>
            <w:tcW w:w="2790" w:type="dxa"/>
            <w:tcBorders>
              <w:bottom w:val="single" w:sz="4" w:space="0" w:color="auto"/>
            </w:tcBorders>
            <w:vAlign w:val="bottom"/>
          </w:tcPr>
          <w:p w14:paraId="7D0B944F" w14:textId="6D662EE8" w:rsidR="0054085F" w:rsidRDefault="002E75EE" w:rsidP="00764E76">
            <w:pPr>
              <w:ind w:left="184" w:hanging="184"/>
            </w:pPr>
            <w:r>
              <w:t>Richard Yoon</w:t>
            </w:r>
          </w:p>
        </w:tc>
        <w:tc>
          <w:tcPr>
            <w:tcW w:w="1890" w:type="dxa"/>
            <w:vAlign w:val="bottom"/>
          </w:tcPr>
          <w:p w14:paraId="4045A11E" w14:textId="77777777" w:rsidR="0054085F" w:rsidRPr="004853D2" w:rsidRDefault="00A82B24" w:rsidP="00764E76">
            <w:pPr>
              <w:jc w:val="right"/>
              <w:rPr>
                <w:b/>
              </w:rPr>
            </w:pPr>
            <w:sdt>
              <w:sdtPr>
                <w:rPr>
                  <w:b/>
                </w:rPr>
                <w:alias w:val="Interviewer phone number:"/>
                <w:tag w:val="Interviewer phone number:"/>
                <w:id w:val="1089048104"/>
                <w:placeholder>
                  <w:docPart w:val="ED60E0F43FCF4693BC0EE613E89B797F"/>
                </w:placeholder>
                <w15:appearance w15:val="hidden"/>
              </w:sdtPr>
              <w:sdtEndPr/>
              <w:sdtContent>
                <w:r w:rsidR="0054085F">
                  <w:rPr>
                    <w:b/>
                  </w:rPr>
                  <w:t>Date</w:t>
                </w:r>
              </w:sdtContent>
            </w:sdt>
            <w:r w:rsidR="0054085F">
              <w:rPr>
                <w:b/>
              </w:rPr>
              <w:t xml:space="preserve">: </w:t>
            </w:r>
            <w:r w:rsidR="0054085F" w:rsidRPr="004853D2">
              <w:rPr>
                <w:b/>
              </w:rPr>
              <w:t xml:space="preserve">     </w:t>
            </w:r>
          </w:p>
        </w:tc>
        <w:tc>
          <w:tcPr>
            <w:tcW w:w="2790" w:type="dxa"/>
            <w:tcBorders>
              <w:bottom w:val="single" w:sz="4" w:space="0" w:color="auto"/>
            </w:tcBorders>
            <w:vAlign w:val="bottom"/>
          </w:tcPr>
          <w:p w14:paraId="4A42C900" w14:textId="04E7F9AF" w:rsidR="0054085F" w:rsidRDefault="0054085F" w:rsidP="00764E76">
            <w:r>
              <w:t xml:space="preserve"> </w:t>
            </w:r>
            <w:r w:rsidR="002E75EE">
              <w:t>04/12/2018</w:t>
            </w:r>
          </w:p>
        </w:tc>
      </w:tr>
    </w:tbl>
    <w:p w14:paraId="7BCF66A0" w14:textId="77777777" w:rsidR="0054085F" w:rsidRPr="0054085F" w:rsidRDefault="0054085F" w:rsidP="0054085F">
      <w:pPr>
        <w:spacing w:before="40" w:after="40"/>
        <w:jc w:val="center"/>
        <w:rPr>
          <w:b/>
          <w:color w:val="FFFFFF" w:themeColor="background1"/>
          <w:sz w:val="12"/>
        </w:rPr>
      </w:pPr>
    </w:p>
    <w:p w14:paraId="46067377" w14:textId="2389F62A" w:rsidR="004B591C" w:rsidRPr="00FF5EC1" w:rsidRDefault="00431C3F" w:rsidP="004B591C">
      <w:pPr>
        <w:shd w:val="clear" w:color="auto" w:fill="46A2DA"/>
        <w:spacing w:before="40" w:after="40"/>
        <w:jc w:val="center"/>
        <w:rPr>
          <w:b/>
          <w:color w:val="FFFFFF" w:themeColor="background1"/>
          <w:sz w:val="28"/>
        </w:rPr>
      </w:pPr>
      <w:r>
        <w:rPr>
          <w:b/>
          <w:color w:val="FFFFFF" w:themeColor="background1"/>
          <w:sz w:val="28"/>
        </w:rPr>
        <w:t>TESTING AND QUALITY ASSURANCE</w:t>
      </w:r>
    </w:p>
    <w:p w14:paraId="090191EB" w14:textId="169D11B6" w:rsidR="0054085F" w:rsidRDefault="0087654F" w:rsidP="0054085F">
      <w:pPr>
        <w:spacing w:before="40"/>
        <w:rPr>
          <w:b/>
        </w:rPr>
      </w:pPr>
      <w:r>
        <w:rPr>
          <w:b/>
        </w:rPr>
        <w:t>Responsible for Testing</w:t>
      </w:r>
      <w:r w:rsidR="0054085F">
        <w:rPr>
          <w:b/>
        </w:rPr>
        <w:t xml:space="preserve">: </w:t>
      </w:r>
    </w:p>
    <w:p w14:paraId="7021EB03" w14:textId="7230261D" w:rsidR="0087654F" w:rsidRPr="0087654F" w:rsidRDefault="0087654F" w:rsidP="0087654F">
      <w:pPr>
        <w:tabs>
          <w:tab w:val="left" w:pos="360"/>
        </w:tabs>
        <w:spacing w:before="40"/>
      </w:pPr>
      <w:r>
        <w:rPr>
          <w:b/>
        </w:rPr>
        <w:tab/>
      </w:r>
      <w:r w:rsidR="00967CBE">
        <w:t>Business Analyst</w:t>
      </w:r>
    </w:p>
    <w:p w14:paraId="0FFD71C0" w14:textId="28B09702" w:rsidR="0054085F" w:rsidRDefault="0054085F" w:rsidP="004B591C">
      <w:pPr>
        <w:spacing w:before="40"/>
        <w:rPr>
          <w:b/>
        </w:rPr>
      </w:pPr>
      <w:r>
        <w:rPr>
          <w:noProof/>
        </w:rPr>
        <mc:AlternateContent>
          <mc:Choice Requires="wps">
            <w:drawing>
              <wp:anchor distT="0" distB="0" distL="114300" distR="114300" simplePos="0" relativeHeight="251659264" behindDoc="0" locked="0" layoutInCell="1" allowOverlap="1" wp14:anchorId="25257F96" wp14:editId="36B9ECAE">
                <wp:simplePos x="0" y="0"/>
                <wp:positionH relativeFrom="margin">
                  <wp:posOffset>0</wp:posOffset>
                </wp:positionH>
                <wp:positionV relativeFrom="paragraph">
                  <wp:posOffset>202936</wp:posOffset>
                </wp:positionV>
                <wp:extent cx="5935648" cy="3976"/>
                <wp:effectExtent l="0" t="0" r="27305" b="34290"/>
                <wp:wrapNone/>
                <wp:docPr id="2" name="Straight Connector 2"/>
                <wp:cNvGraphicFramePr/>
                <a:graphic xmlns:a="http://schemas.openxmlformats.org/drawingml/2006/main">
                  <a:graphicData uri="http://schemas.microsoft.com/office/word/2010/wordprocessingShape">
                    <wps:wsp>
                      <wps:cNvCnPr/>
                      <wps:spPr>
                        <a:xfrm flipV="1">
                          <a:off x="0" y="0"/>
                          <a:ext cx="5935648"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CB0F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pt" to="467.3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" strokecolor="#4579b8 [3044]">
                <w10:wrap anchorx="margin"/>
              </v:line>
            </w:pict>
          </mc:Fallback>
        </mc:AlternateContent>
      </w:r>
    </w:p>
    <w:p w14:paraId="0E86F828" w14:textId="45EA43E6" w:rsidR="004853D2" w:rsidRPr="00FF5EC1" w:rsidRDefault="0087654F" w:rsidP="004B591C">
      <w:pPr>
        <w:spacing w:before="40"/>
        <w:rPr>
          <w:b/>
        </w:rPr>
      </w:pPr>
      <w:r>
        <w:rPr>
          <w:b/>
        </w:rPr>
        <w:t>Quality Objectives</w:t>
      </w:r>
      <w:r w:rsidR="0054085F">
        <w:rPr>
          <w:b/>
        </w:rPr>
        <w:t>:</w:t>
      </w:r>
    </w:p>
    <w:p w14:paraId="325B2AE1" w14:textId="1EDDD132" w:rsidR="0087654F" w:rsidRDefault="009D7673" w:rsidP="0087654F">
      <w:pPr>
        <w:pStyle w:val="ListParagraph"/>
        <w:numPr>
          <w:ilvl w:val="0"/>
          <w:numId w:val="23"/>
        </w:numPr>
        <w:ind w:left="720"/>
      </w:pPr>
      <w:r>
        <w:t>Any bugs identified that may impact University of Wisconsin need to be the top priority</w:t>
      </w:r>
    </w:p>
    <w:p w14:paraId="556B5D5D" w14:textId="18215D2B" w:rsidR="0087654F" w:rsidRDefault="009D7673" w:rsidP="0087654F">
      <w:pPr>
        <w:pStyle w:val="ListParagraph"/>
        <w:numPr>
          <w:ilvl w:val="0"/>
          <w:numId w:val="23"/>
        </w:numPr>
        <w:ind w:left="720"/>
      </w:pPr>
      <w:r>
        <w:t>Spend additional testing time to validate UW outputs are accurate and meet the UW’s requirements</w:t>
      </w:r>
    </w:p>
    <w:p w14:paraId="503E50CB" w14:textId="0D6683C3" w:rsidR="0087654F" w:rsidRDefault="0087654F" w:rsidP="0087654F">
      <w:pPr>
        <w:spacing w:before="40"/>
        <w:rPr>
          <w:b/>
        </w:rPr>
      </w:pPr>
      <w:r>
        <w:rPr>
          <w:noProof/>
        </w:rPr>
        <mc:AlternateContent>
          <mc:Choice Requires="wps">
            <w:drawing>
              <wp:anchor distT="0" distB="0" distL="114300" distR="114300" simplePos="0" relativeHeight="251691008" behindDoc="0" locked="0" layoutInCell="1" allowOverlap="1" wp14:anchorId="660A232C" wp14:editId="30D97B4D">
                <wp:simplePos x="0" y="0"/>
                <wp:positionH relativeFrom="margin">
                  <wp:align>left</wp:align>
                </wp:positionH>
                <wp:positionV relativeFrom="paragraph">
                  <wp:posOffset>197161</wp:posOffset>
                </wp:positionV>
                <wp:extent cx="5935648" cy="3976"/>
                <wp:effectExtent l="0" t="0" r="27305" b="34290"/>
                <wp:wrapNone/>
                <wp:docPr id="16" name="Straight Connector 16"/>
                <wp:cNvGraphicFramePr/>
                <a:graphic xmlns:a="http://schemas.openxmlformats.org/drawingml/2006/main">
                  <a:graphicData uri="http://schemas.microsoft.com/office/word/2010/wordprocessingShape">
                    <wps:wsp>
                      <wps:cNvCnPr/>
                      <wps:spPr>
                        <a:xfrm flipV="1">
                          <a:off x="0" y="0"/>
                          <a:ext cx="5935648"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1F543" id="Straight Connector 16" o:spid="_x0000_s1026" style="position:absolute;flip:y;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5pt" to="467.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" strokecolor="#4579b8 [3044]">
                <w10:wrap anchorx="margin"/>
              </v:line>
            </w:pict>
          </mc:Fallback>
        </mc:AlternateContent>
      </w:r>
    </w:p>
    <w:p w14:paraId="01AE64F3" w14:textId="67543892" w:rsidR="0087654F" w:rsidRPr="00FF5EC1" w:rsidRDefault="0087654F" w:rsidP="0087654F">
      <w:pPr>
        <w:spacing w:before="40"/>
        <w:rPr>
          <w:b/>
        </w:rPr>
      </w:pPr>
      <w:r>
        <w:rPr>
          <w:b/>
        </w:rPr>
        <w:t>Quality Approach Description:</w:t>
      </w:r>
    </w:p>
    <w:p w14:paraId="65ED00A3" w14:textId="347C22FD" w:rsidR="0087654F" w:rsidRDefault="002E75EE" w:rsidP="002E75EE">
      <w:pPr>
        <w:pStyle w:val="ListParagraph"/>
        <w:numPr>
          <w:ilvl w:val="0"/>
          <w:numId w:val="25"/>
        </w:numPr>
        <w:tabs>
          <w:tab w:val="left" w:pos="360"/>
        </w:tabs>
      </w:pPr>
      <w:r>
        <w:t>All designs will be approved by the business prior to development beginning</w:t>
      </w:r>
    </w:p>
    <w:p w14:paraId="0EF718A1" w14:textId="551DBFA8" w:rsidR="002E75EE" w:rsidRDefault="002E75EE" w:rsidP="002E75EE">
      <w:pPr>
        <w:pStyle w:val="ListParagraph"/>
        <w:numPr>
          <w:ilvl w:val="0"/>
          <w:numId w:val="25"/>
        </w:numPr>
        <w:tabs>
          <w:tab w:val="left" w:pos="360"/>
        </w:tabs>
      </w:pPr>
      <w:r>
        <w:t>Developer will test and debug during development</w:t>
      </w:r>
    </w:p>
    <w:p w14:paraId="714E6A04" w14:textId="5B4F4145" w:rsidR="002E75EE" w:rsidRDefault="002E75EE" w:rsidP="002E75EE">
      <w:pPr>
        <w:pStyle w:val="ListParagraph"/>
        <w:numPr>
          <w:ilvl w:val="0"/>
          <w:numId w:val="25"/>
        </w:numPr>
        <w:tabs>
          <w:tab w:val="left" w:pos="360"/>
        </w:tabs>
      </w:pPr>
      <w:r>
        <w:t>Business Analyst will then test and create any necessary testing documentation</w:t>
      </w:r>
    </w:p>
    <w:p w14:paraId="0A87D746" w14:textId="0B34057D" w:rsidR="002E75EE" w:rsidRDefault="002E75EE" w:rsidP="002E75EE">
      <w:pPr>
        <w:pStyle w:val="ListParagraph"/>
        <w:numPr>
          <w:ilvl w:val="0"/>
          <w:numId w:val="25"/>
        </w:numPr>
        <w:tabs>
          <w:tab w:val="left" w:pos="360"/>
        </w:tabs>
      </w:pPr>
      <w:r>
        <w:t xml:space="preserve">Business </w:t>
      </w:r>
      <w:r w:rsidR="006E2CC9">
        <w:t>L</w:t>
      </w:r>
      <w:r>
        <w:t>ead will test (or will delegate testing) to approve all requirements prior to them being moved to the live environment</w:t>
      </w:r>
    </w:p>
    <w:p w14:paraId="7098A4BC" w14:textId="11D465CA" w:rsidR="00300D9E" w:rsidRPr="00FF5EC1" w:rsidRDefault="00431C3F" w:rsidP="00444B70">
      <w:pPr>
        <w:shd w:val="clear" w:color="auto" w:fill="46A2DA"/>
        <w:spacing w:before="360" w:after="40"/>
        <w:jc w:val="center"/>
        <w:rPr>
          <w:b/>
          <w:color w:val="FFFFFF" w:themeColor="background1"/>
          <w:sz w:val="28"/>
        </w:rPr>
      </w:pPr>
      <w:r>
        <w:rPr>
          <w:b/>
          <w:color w:val="FFFFFF" w:themeColor="background1"/>
          <w:sz w:val="28"/>
        </w:rPr>
        <w:t>DEFECT MANAGEMENT</w:t>
      </w:r>
    </w:p>
    <w:p w14:paraId="6406B30E" w14:textId="2368C192" w:rsidR="0087654F" w:rsidRPr="00300D9E" w:rsidRDefault="0087654F" w:rsidP="0087654F">
      <w:pPr>
        <w:spacing w:before="40"/>
        <w:rPr>
          <w:b/>
        </w:rPr>
      </w:pPr>
      <w:r>
        <w:rPr>
          <w:b/>
        </w:rPr>
        <w:t>Defect / Issue Description:</w:t>
      </w:r>
    </w:p>
    <w:p w14:paraId="70100A7B" w14:textId="51771127" w:rsidR="0087654F" w:rsidRDefault="002E75EE" w:rsidP="0087654F">
      <w:pPr>
        <w:ind w:left="360"/>
      </w:pPr>
      <w:r>
        <w:t>A defect is anything that isn’t functioning as the requirement describes</w:t>
      </w:r>
    </w:p>
    <w:p w14:paraId="5FD9EFF0" w14:textId="534E566D" w:rsidR="002E75EE" w:rsidRDefault="002E75EE" w:rsidP="0087654F">
      <w:pPr>
        <w:ind w:left="360"/>
      </w:pPr>
      <w:r>
        <w:t>An issue is anything that exists or wasn’t uncovered which causes the solution to not meet some aspect the business requirements</w:t>
      </w:r>
    </w:p>
    <w:p w14:paraId="042776CA" w14:textId="4865E1AB" w:rsidR="0054085F" w:rsidRDefault="00776AED" w:rsidP="0054085F">
      <w:r>
        <w:rPr>
          <w:noProof/>
        </w:rPr>
        <mc:AlternateContent>
          <mc:Choice Requires="wps">
            <w:drawing>
              <wp:anchor distT="0" distB="0" distL="114300" distR="114300" simplePos="0" relativeHeight="251679744" behindDoc="0" locked="0" layoutInCell="1" allowOverlap="1" wp14:anchorId="1914DF88" wp14:editId="60EBA3D1">
                <wp:simplePos x="0" y="0"/>
                <wp:positionH relativeFrom="margin">
                  <wp:align>right</wp:align>
                </wp:positionH>
                <wp:positionV relativeFrom="paragraph">
                  <wp:posOffset>212725</wp:posOffset>
                </wp:positionV>
                <wp:extent cx="5935345" cy="3810"/>
                <wp:effectExtent l="0" t="0" r="27305" b="34290"/>
                <wp:wrapNone/>
                <wp:docPr id="1" name="Straight Connector 1"/>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98C66" id="Straight Connector 1" o:spid="_x0000_s1026" style="position:absolute;flip:y;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15pt,16.75pt" to="883.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" strokecolor="#4579b8 [3044]">
                <w10:wrap anchorx="margin"/>
              </v:line>
            </w:pict>
          </mc:Fallback>
        </mc:AlternateContent>
      </w:r>
    </w:p>
    <w:p w14:paraId="1528F167" w14:textId="544AF785" w:rsidR="0054085F" w:rsidRPr="00300D9E" w:rsidRDefault="0087654F" w:rsidP="0054085F">
      <w:pPr>
        <w:spacing w:before="40"/>
        <w:rPr>
          <w:b/>
        </w:rPr>
      </w:pPr>
      <w:r>
        <w:rPr>
          <w:b/>
        </w:rPr>
        <w:t>Defect Documentation Location</w:t>
      </w:r>
      <w:r w:rsidR="0054085F">
        <w:rPr>
          <w:b/>
        </w:rPr>
        <w:t>:</w:t>
      </w:r>
    </w:p>
    <w:p w14:paraId="492962FB" w14:textId="2BDCDAFF" w:rsidR="0054085F" w:rsidRPr="002E75EE" w:rsidRDefault="0087654F" w:rsidP="0087654F">
      <w:pPr>
        <w:tabs>
          <w:tab w:val="left" w:pos="360"/>
        </w:tabs>
        <w:rPr>
          <w:i/>
        </w:rPr>
      </w:pPr>
      <w:r>
        <w:tab/>
      </w:r>
      <w:r w:rsidR="002E75EE">
        <w:t xml:space="preserve">Trello “Defect Board” </w:t>
      </w:r>
      <w:r w:rsidR="002E75EE" w:rsidRPr="002E75EE">
        <w:rPr>
          <w:i/>
        </w:rPr>
        <w:t>– link to be provided</w:t>
      </w:r>
    </w:p>
    <w:p w14:paraId="0BB7CA6D" w14:textId="77777777" w:rsidR="0087654F" w:rsidRDefault="0087654F" w:rsidP="0087654F">
      <w:pPr>
        <w:tabs>
          <w:tab w:val="left" w:pos="360"/>
        </w:tabs>
      </w:pPr>
    </w:p>
    <w:p w14:paraId="53C71CB6" w14:textId="67CBBFC2" w:rsidR="0054085F" w:rsidRPr="00300D9E" w:rsidRDefault="0054085F" w:rsidP="0054085F">
      <w:pPr>
        <w:spacing w:before="40"/>
        <w:rPr>
          <w:b/>
        </w:rPr>
      </w:pPr>
      <w:r>
        <w:rPr>
          <w:noProof/>
        </w:rPr>
        <mc:AlternateContent>
          <mc:Choice Requires="wps">
            <w:drawing>
              <wp:anchor distT="0" distB="0" distL="114300" distR="114300" simplePos="0" relativeHeight="251680768" behindDoc="0" locked="0" layoutInCell="1" allowOverlap="1" wp14:anchorId="5B75DC29" wp14:editId="3B29EB0C">
                <wp:simplePos x="0" y="0"/>
                <wp:positionH relativeFrom="margin">
                  <wp:align>left</wp:align>
                </wp:positionH>
                <wp:positionV relativeFrom="paragraph">
                  <wp:posOffset>12700</wp:posOffset>
                </wp:positionV>
                <wp:extent cx="5935345" cy="3810"/>
                <wp:effectExtent l="0" t="0" r="27305" b="34290"/>
                <wp:wrapNone/>
                <wp:docPr id="3" name="Straight Connector 3"/>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04BDA" id="Straight Connector 3" o:spid="_x0000_s1026" style="position:absolute;flip:y;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pt" to="467.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" strokecolor="#4579b8 [3044]">
                <w10:wrap anchorx="margin"/>
              </v:line>
            </w:pict>
          </mc:Fallback>
        </mc:AlternateContent>
      </w:r>
      <w:r w:rsidR="0087654F">
        <w:rPr>
          <w:b/>
        </w:rPr>
        <w:t>Defect Management Process</w:t>
      </w:r>
      <w:r>
        <w:rPr>
          <w:b/>
        </w:rPr>
        <w:t>:</w:t>
      </w:r>
    </w:p>
    <w:p w14:paraId="18A550AE" w14:textId="65C333E5" w:rsidR="0054085F" w:rsidRDefault="002E75EE" w:rsidP="0054085F">
      <w:pPr>
        <w:ind w:left="360"/>
      </w:pPr>
      <w:r>
        <w:t xml:space="preserve">Defects </w:t>
      </w:r>
      <w:r w:rsidR="006E2CC9">
        <w:t>and issues will be brought up to the Business Lead</w:t>
      </w:r>
    </w:p>
    <w:p w14:paraId="0CAACDD5" w14:textId="5A7ECCD1" w:rsidR="006E2CC9" w:rsidRDefault="006E2CC9" w:rsidP="0054085F">
      <w:pPr>
        <w:ind w:left="360"/>
      </w:pPr>
      <w:r>
        <w:t>Business Lead will create (or delegate their creation) in the Trello Defect Board</w:t>
      </w:r>
    </w:p>
    <w:p w14:paraId="4D84521B" w14:textId="16DE7D21" w:rsidR="006E2CC9" w:rsidRDefault="006E2CC9" w:rsidP="0054085F">
      <w:pPr>
        <w:ind w:left="360"/>
      </w:pPr>
      <w:r>
        <w:t>Business Analyst will validate/reproduce the issue and add comments to the defect/issue</w:t>
      </w:r>
    </w:p>
    <w:p w14:paraId="70731FEB" w14:textId="28FB8218" w:rsidR="006E2CC9" w:rsidRDefault="006E2CC9" w:rsidP="0054085F">
      <w:pPr>
        <w:ind w:left="360"/>
      </w:pPr>
      <w:r>
        <w:t xml:space="preserve">Business Analyst or IT Manager will assign </w:t>
      </w:r>
      <w:r w:rsidR="00AB71CF">
        <w:t>the defect/issue to a developer</w:t>
      </w:r>
    </w:p>
    <w:p w14:paraId="53BA8944" w14:textId="7F4667C2" w:rsidR="00AB71CF" w:rsidRDefault="00AB71CF" w:rsidP="0054085F">
      <w:pPr>
        <w:ind w:left="360"/>
      </w:pPr>
      <w:r>
        <w:t>Developer will resolve the issue</w:t>
      </w:r>
    </w:p>
    <w:p w14:paraId="4B0776B6" w14:textId="42B7772F" w:rsidR="00AB71CF" w:rsidRDefault="00AB71CF" w:rsidP="0054085F">
      <w:pPr>
        <w:ind w:left="360"/>
      </w:pPr>
      <w:r>
        <w:t>Business Analyst and Business Lead will validate the fix</w:t>
      </w:r>
    </w:p>
    <w:p w14:paraId="2EB2A9EA" w14:textId="15CC55C4" w:rsidR="00182D89" w:rsidRPr="00FF5EC1" w:rsidRDefault="00431C3F" w:rsidP="00182D89">
      <w:pPr>
        <w:shd w:val="clear" w:color="auto" w:fill="46A2DA"/>
        <w:spacing w:before="360" w:after="40"/>
        <w:jc w:val="center"/>
        <w:rPr>
          <w:b/>
          <w:color w:val="FFFFFF" w:themeColor="background1"/>
          <w:sz w:val="28"/>
        </w:rPr>
      </w:pPr>
      <w:r>
        <w:rPr>
          <w:b/>
          <w:color w:val="FFFFFF" w:themeColor="background1"/>
          <w:sz w:val="28"/>
        </w:rPr>
        <w:lastRenderedPageBreak/>
        <w:t>TRAINING REQUIREMENTS</w:t>
      </w:r>
      <w:bookmarkStart w:id="0" w:name="_GoBack"/>
      <w:bookmarkEnd w:id="0"/>
    </w:p>
    <w:p w14:paraId="7B64E66C" w14:textId="0DE80F53" w:rsidR="00182D89" w:rsidRPr="00FF5EC1" w:rsidRDefault="0087654F" w:rsidP="00182D89">
      <w:pPr>
        <w:spacing w:before="40"/>
        <w:rPr>
          <w:b/>
        </w:rPr>
      </w:pPr>
      <w:r>
        <w:rPr>
          <w:b/>
        </w:rPr>
        <w:t>Project Team Training Needs</w:t>
      </w:r>
      <w:r w:rsidR="00182D89">
        <w:rPr>
          <w:b/>
        </w:rPr>
        <w:t>:</w:t>
      </w:r>
    </w:p>
    <w:p w14:paraId="55763D52" w14:textId="27F42D53" w:rsidR="00DE07B6" w:rsidRDefault="00AB71CF" w:rsidP="00E57AE2">
      <w:pPr>
        <w:ind w:left="360"/>
      </w:pPr>
      <w:r>
        <w:t>Best practices when preparing for the train the trainer model</w:t>
      </w:r>
    </w:p>
    <w:p w14:paraId="56706DEC" w14:textId="77777777" w:rsidR="0087654F" w:rsidRDefault="0087654F" w:rsidP="00E57AE2">
      <w:pPr>
        <w:ind w:left="360"/>
      </w:pPr>
    </w:p>
    <w:p w14:paraId="473DA2E1" w14:textId="021D84A0" w:rsidR="00444B70" w:rsidRDefault="00182D89" w:rsidP="00182D89">
      <w:pPr>
        <w:spacing w:before="40"/>
        <w:rPr>
          <w:b/>
        </w:rPr>
      </w:pPr>
      <w:r w:rsidRPr="00182D89">
        <w:rPr>
          <w:b/>
          <w:noProof/>
        </w:rPr>
        <mc:AlternateContent>
          <mc:Choice Requires="wps">
            <w:drawing>
              <wp:anchor distT="0" distB="0" distL="114300" distR="114300" simplePos="0" relativeHeight="251686912" behindDoc="0" locked="0" layoutInCell="1" allowOverlap="1" wp14:anchorId="179369DD" wp14:editId="478B5C1A">
                <wp:simplePos x="0" y="0"/>
                <wp:positionH relativeFrom="margin">
                  <wp:posOffset>0</wp:posOffset>
                </wp:positionH>
                <wp:positionV relativeFrom="paragraph">
                  <wp:posOffset>-8519</wp:posOffset>
                </wp:positionV>
                <wp:extent cx="5935345" cy="3810"/>
                <wp:effectExtent l="0" t="0" r="27305" b="34290"/>
                <wp:wrapNone/>
                <wp:docPr id="9" name="Straight Connector 9"/>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97F81" id="Straight Connector 9" o:spid="_x0000_s1026" style="position:absolute;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5pt" to="467.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" strokecolor="#4579b8 [3044]">
                <w10:wrap anchorx="margin"/>
              </v:line>
            </w:pict>
          </mc:Fallback>
        </mc:AlternateContent>
      </w:r>
      <w:r w:rsidR="0087654F">
        <w:rPr>
          <w:b/>
        </w:rPr>
        <w:t>Staff Training Needs</w:t>
      </w:r>
      <w:r w:rsidRPr="00182D89">
        <w:rPr>
          <w:b/>
        </w:rPr>
        <w:t>:</w:t>
      </w:r>
    </w:p>
    <w:p w14:paraId="5A7A4EF6" w14:textId="2A83ECE4" w:rsidR="0087654F" w:rsidRDefault="00AB71CF" w:rsidP="00AB71CF">
      <w:pPr>
        <w:pStyle w:val="ListParagraph"/>
        <w:numPr>
          <w:ilvl w:val="0"/>
          <w:numId w:val="27"/>
        </w:numPr>
        <w:tabs>
          <w:tab w:val="left" w:pos="360"/>
        </w:tabs>
        <w:spacing w:before="40"/>
      </w:pPr>
      <w:r>
        <w:t>Sales Associates will need to be trained on any changes to their processes or procedures</w:t>
      </w:r>
    </w:p>
    <w:p w14:paraId="0D4E3A4F" w14:textId="3C11480F" w:rsidR="00AB71CF" w:rsidRPr="0087654F" w:rsidRDefault="00AB71CF" w:rsidP="00AB71CF">
      <w:pPr>
        <w:pStyle w:val="ListParagraph"/>
        <w:numPr>
          <w:ilvl w:val="0"/>
          <w:numId w:val="27"/>
        </w:numPr>
        <w:tabs>
          <w:tab w:val="left" w:pos="360"/>
        </w:tabs>
        <w:spacing w:before="40"/>
      </w:pPr>
      <w:r>
        <w:t>Sales Support will need to be trained on any changes to their processes or procedures</w:t>
      </w:r>
    </w:p>
    <w:p w14:paraId="0316B2E4" w14:textId="4175ACFD" w:rsidR="00182D89" w:rsidRDefault="00182D89" w:rsidP="00182D89">
      <w:pPr>
        <w:spacing w:before="40"/>
        <w:rPr>
          <w:b/>
        </w:rPr>
      </w:pPr>
      <w:r w:rsidRPr="00182D89">
        <w:rPr>
          <w:b/>
          <w:noProof/>
        </w:rPr>
        <mc:AlternateContent>
          <mc:Choice Requires="wps">
            <w:drawing>
              <wp:anchor distT="0" distB="0" distL="114300" distR="114300" simplePos="0" relativeHeight="251688960" behindDoc="0" locked="0" layoutInCell="1" allowOverlap="1" wp14:anchorId="3F05F284" wp14:editId="1278E0C8">
                <wp:simplePos x="0" y="0"/>
                <wp:positionH relativeFrom="margin">
                  <wp:align>left</wp:align>
                </wp:positionH>
                <wp:positionV relativeFrom="paragraph">
                  <wp:posOffset>212043</wp:posOffset>
                </wp:positionV>
                <wp:extent cx="5935345" cy="3810"/>
                <wp:effectExtent l="0" t="0" r="27305" b="34290"/>
                <wp:wrapNone/>
                <wp:docPr id="10" name="Straight Connector 10"/>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0267D" id="Straight Connector 10" o:spid="_x0000_s1026" style="position:absolute;flip:y;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7pt" to="467.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" strokecolor="#4579b8 [3044]">
                <w10:wrap anchorx="margin"/>
              </v:line>
            </w:pict>
          </mc:Fallback>
        </mc:AlternateContent>
      </w:r>
    </w:p>
    <w:p w14:paraId="3CF87AA5" w14:textId="5D8BC33D" w:rsidR="00182D89" w:rsidRPr="00FF5EC1" w:rsidRDefault="0088037D" w:rsidP="00182D89">
      <w:pPr>
        <w:spacing w:before="40"/>
        <w:rPr>
          <w:b/>
        </w:rPr>
      </w:pPr>
      <w:r>
        <w:rPr>
          <w:b/>
        </w:rPr>
        <w:t>Training Steps / Process</w:t>
      </w:r>
      <w:r w:rsidR="00182D89" w:rsidRPr="00FF5EC1">
        <w:rPr>
          <w:b/>
        </w:rPr>
        <w:t>:</w:t>
      </w:r>
    </w:p>
    <w:p w14:paraId="0DBBDB05" w14:textId="7B085DB1" w:rsidR="00182D89" w:rsidRDefault="00AB71CF" w:rsidP="009D7673">
      <w:pPr>
        <w:pStyle w:val="ListParagraph"/>
        <w:numPr>
          <w:ilvl w:val="0"/>
          <w:numId w:val="28"/>
        </w:numPr>
        <w:tabs>
          <w:tab w:val="left" w:pos="360"/>
        </w:tabs>
        <w:spacing w:before="40"/>
      </w:pPr>
      <w:r>
        <w:t>Business Analyst to conduct a train the trainer (Business Lead and Sales Manager)</w:t>
      </w:r>
      <w:r w:rsidR="009D7673">
        <w:t xml:space="preserve"> session</w:t>
      </w:r>
    </w:p>
    <w:p w14:paraId="125436F1" w14:textId="057BAB90" w:rsidR="00AB71CF" w:rsidRDefault="00AB71CF" w:rsidP="009D7673">
      <w:pPr>
        <w:pStyle w:val="ListParagraph"/>
        <w:numPr>
          <w:ilvl w:val="0"/>
          <w:numId w:val="28"/>
        </w:numPr>
        <w:tabs>
          <w:tab w:val="left" w:pos="360"/>
        </w:tabs>
        <w:spacing w:before="40"/>
      </w:pPr>
      <w:r>
        <w:t>Business Lead and/or Sales Manager creates necessary training materials</w:t>
      </w:r>
    </w:p>
    <w:p w14:paraId="795772F8" w14:textId="3B4F1771" w:rsidR="00AB71CF" w:rsidRDefault="00AB71CF" w:rsidP="009D7673">
      <w:pPr>
        <w:pStyle w:val="ListParagraph"/>
        <w:numPr>
          <w:ilvl w:val="0"/>
          <w:numId w:val="28"/>
        </w:numPr>
        <w:tabs>
          <w:tab w:val="left" w:pos="360"/>
        </w:tabs>
        <w:spacing w:before="40"/>
      </w:pPr>
      <w:r>
        <w:t>Business Lead and/or Sales Manager conducts a two-hour mandatory training session for the Sales Associates</w:t>
      </w:r>
    </w:p>
    <w:p w14:paraId="36CF86D9" w14:textId="782840E9" w:rsidR="00AB71CF" w:rsidRDefault="00AB71CF" w:rsidP="009D7673">
      <w:pPr>
        <w:pStyle w:val="ListParagraph"/>
        <w:numPr>
          <w:ilvl w:val="0"/>
          <w:numId w:val="28"/>
        </w:numPr>
        <w:tabs>
          <w:tab w:val="left" w:pos="360"/>
        </w:tabs>
        <w:spacing w:before="40"/>
      </w:pPr>
      <w:r>
        <w:t>Business Lead and/or Sales Manager conducts a two-hour mandatory training session for the Sales Support</w:t>
      </w:r>
    </w:p>
    <w:p w14:paraId="3CFA0B22" w14:textId="1A8C12E5" w:rsidR="00AB71CF" w:rsidRPr="009D7673" w:rsidRDefault="00AB71CF" w:rsidP="009D7673">
      <w:pPr>
        <w:pStyle w:val="ListParagraph"/>
        <w:numPr>
          <w:ilvl w:val="0"/>
          <w:numId w:val="28"/>
        </w:numPr>
        <w:tabs>
          <w:tab w:val="left" w:pos="360"/>
        </w:tabs>
        <w:spacing w:before="40"/>
      </w:pPr>
      <w:r w:rsidRPr="009D7673">
        <w:t>Business Lead and/or Sales Manager conducts four different one-hour refreshers</w:t>
      </w:r>
      <w:r w:rsidR="009D7673">
        <w:t>/Q&amp;A</w:t>
      </w:r>
      <w:r w:rsidRPr="009D7673">
        <w:t xml:space="preserve"> (voluntary attendance)</w:t>
      </w:r>
    </w:p>
    <w:p w14:paraId="0C47D8D5" w14:textId="77777777" w:rsidR="00AB71CF" w:rsidRPr="009D7673" w:rsidRDefault="00AB71CF" w:rsidP="00AB71CF">
      <w:pPr>
        <w:tabs>
          <w:tab w:val="left" w:pos="360"/>
        </w:tabs>
        <w:spacing w:before="40"/>
        <w:ind w:left="360"/>
      </w:pPr>
    </w:p>
    <w:p w14:paraId="61C33C38" w14:textId="77777777" w:rsidR="00AB71CF" w:rsidRPr="009D7673" w:rsidRDefault="00AB71CF" w:rsidP="00AB71CF">
      <w:pPr>
        <w:tabs>
          <w:tab w:val="left" w:pos="360"/>
        </w:tabs>
        <w:spacing w:before="40"/>
        <w:ind w:left="360"/>
      </w:pPr>
    </w:p>
    <w:sectPr w:rsidR="00AB71CF" w:rsidRPr="009D7673" w:rsidSect="00E01B82">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5C5A2" w14:textId="77777777" w:rsidR="00A82B24" w:rsidRDefault="00A82B24">
      <w:pPr>
        <w:spacing w:line="240" w:lineRule="auto"/>
      </w:pPr>
      <w:r>
        <w:separator/>
      </w:r>
    </w:p>
  </w:endnote>
  <w:endnote w:type="continuationSeparator" w:id="0">
    <w:p w14:paraId="0F5D10CD" w14:textId="77777777" w:rsidR="00A82B24" w:rsidRDefault="00A82B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6386A" w14:textId="77777777" w:rsidR="00911E87" w:rsidRPr="007B2E02" w:rsidRDefault="00911E87" w:rsidP="00911E87">
    <w:pPr>
      <w:pStyle w:val="Footer"/>
      <w:jc w:val="right"/>
      <w:rPr>
        <w:sz w:val="18"/>
      </w:rPr>
    </w:pPr>
    <w:r>
      <w:rPr>
        <w:sz w:val="18"/>
      </w:rPr>
      <w:t xml:space="preserve">Template provided courtesy of </w:t>
    </w:r>
    <w:hyperlink r:id="rId1" w:history="1">
      <w:r w:rsidRPr="008A7B69">
        <w:rPr>
          <w:rStyle w:val="Hyperlink"/>
          <w:sz w:val="18"/>
        </w:rPr>
        <w:t>TheBAGuide.com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4697" w14:textId="77777777" w:rsidR="007B2E02" w:rsidRPr="007B2E02" w:rsidRDefault="007B2E02" w:rsidP="007B2E02">
    <w:pPr>
      <w:pStyle w:val="Footer"/>
      <w:jc w:val="right"/>
      <w:rPr>
        <w:sz w:val="18"/>
      </w:rPr>
    </w:pPr>
    <w:r>
      <w:rPr>
        <w:sz w:val="18"/>
      </w:rPr>
      <w:t xml:space="preserve">Template provided courtesy of </w:t>
    </w:r>
    <w:hyperlink r:id="rId1" w:history="1">
      <w:r w:rsidRPr="008A7B69">
        <w:rPr>
          <w:rStyle w:val="Hyperlink"/>
          <w:sz w:val="18"/>
        </w:rPr>
        <w:t>www.TheBAGuide.com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F8ADC" w14:textId="77777777" w:rsidR="00A82B24" w:rsidRDefault="00A82B24">
      <w:pPr>
        <w:spacing w:line="240" w:lineRule="auto"/>
      </w:pPr>
      <w:r>
        <w:separator/>
      </w:r>
    </w:p>
  </w:footnote>
  <w:footnote w:type="continuationSeparator" w:id="0">
    <w:p w14:paraId="517B8655" w14:textId="77777777" w:rsidR="00A82B24" w:rsidRDefault="00A82B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05371"/>
      <w:docPartObj>
        <w:docPartGallery w:val="Page Numbers (Top of Page)"/>
        <w:docPartUnique/>
      </w:docPartObj>
    </w:sdtPr>
    <w:sdtEndPr>
      <w:rPr>
        <w:color w:val="7F7F7F" w:themeColor="background1" w:themeShade="7F"/>
        <w:spacing w:val="60"/>
      </w:rPr>
    </w:sdtEndPr>
    <w:sdtContent>
      <w:p w14:paraId="220EA098" w14:textId="7A56F99D" w:rsidR="00F94F21" w:rsidRPr="00E01B82" w:rsidRDefault="00CE5660" w:rsidP="00E01B82">
        <w:pPr>
          <w:pStyle w:val="Header"/>
          <w:pBdr>
            <w:bottom w:val="single" w:sz="4" w:space="1" w:color="D9D9D9" w:themeColor="background1" w:themeShade="D9"/>
          </w:pBdr>
          <w:rPr>
            <w:b/>
          </w:rPr>
        </w:pPr>
        <w:r w:rsidRPr="0011532F">
          <w:rPr>
            <w:b/>
            <w:noProof/>
            <w:color w:val="7F7F7F" w:themeColor="background1" w:themeShade="7F"/>
            <w:spacing w:val="60"/>
          </w:rPr>
          <w:drawing>
            <wp:anchor distT="0" distB="0" distL="114300" distR="114300" simplePos="0" relativeHeight="251659264" behindDoc="0" locked="0" layoutInCell="1" allowOverlap="1" wp14:anchorId="00791881" wp14:editId="40ADBF37">
              <wp:simplePos x="0" y="0"/>
              <wp:positionH relativeFrom="margin">
                <wp:posOffset>5648325</wp:posOffset>
              </wp:positionH>
              <wp:positionV relativeFrom="paragraph">
                <wp:posOffset>-190500</wp:posOffset>
              </wp:positionV>
              <wp:extent cx="247650" cy="332740"/>
              <wp:effectExtent l="0" t="0" r="0" b="0"/>
              <wp:wrapNone/>
              <wp:docPr id="13" name="Picture 13"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182D89" w:rsidRPr="00182D89">
          <w:rPr>
            <w:b/>
            <w:noProof/>
            <w:color w:val="7F7F7F" w:themeColor="background1" w:themeShade="7F"/>
            <w:spacing w:val="60"/>
          </w:rPr>
          <w:t xml:space="preserve"> </w:t>
        </w:r>
        <w:r w:rsidR="00182D89" w:rsidRPr="0011532F">
          <w:rPr>
            <w:b/>
            <w:noProof/>
            <w:color w:val="7F7F7F" w:themeColor="background1" w:themeShade="7F"/>
            <w:spacing w:val="60"/>
          </w:rPr>
          <w:drawing>
            <wp:anchor distT="0" distB="0" distL="114300" distR="114300" simplePos="0" relativeHeight="251663360" behindDoc="0" locked="0" layoutInCell="1" allowOverlap="1" wp14:anchorId="246E7550" wp14:editId="3C974BC4">
              <wp:simplePos x="0" y="0"/>
              <wp:positionH relativeFrom="margin">
                <wp:posOffset>5648325</wp:posOffset>
              </wp:positionH>
              <wp:positionV relativeFrom="paragraph">
                <wp:posOffset>-190500</wp:posOffset>
              </wp:positionV>
              <wp:extent cx="247650" cy="332740"/>
              <wp:effectExtent l="0" t="0" r="0" b="0"/>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87654F">
          <w:rPr>
            <w:b/>
          </w:rPr>
          <w:t>Quality Plan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828570"/>
      <w:docPartObj>
        <w:docPartGallery w:val="Page Numbers (Top of Page)"/>
        <w:docPartUnique/>
      </w:docPartObj>
    </w:sdtPr>
    <w:sdtEndPr>
      <w:rPr>
        <w:color w:val="7F7F7F" w:themeColor="background1" w:themeShade="7F"/>
        <w:spacing w:val="60"/>
      </w:rPr>
    </w:sdtEndPr>
    <w:sdtContent>
      <w:p w14:paraId="445AD305" w14:textId="3076161E" w:rsidR="00E01B82" w:rsidRPr="0011532F" w:rsidRDefault="00E01B82" w:rsidP="00E01B82">
        <w:pPr>
          <w:pStyle w:val="Header"/>
          <w:pBdr>
            <w:bottom w:val="single" w:sz="4" w:space="1" w:color="D9D9D9" w:themeColor="background1" w:themeShade="D9"/>
          </w:pBdr>
          <w:rPr>
            <w:b/>
          </w:rPr>
        </w:pPr>
        <w:r w:rsidRPr="0011532F">
          <w:rPr>
            <w:b/>
            <w:noProof/>
            <w:color w:val="7F7F7F" w:themeColor="background1" w:themeShade="7F"/>
            <w:spacing w:val="60"/>
          </w:rPr>
          <w:drawing>
            <wp:anchor distT="0" distB="0" distL="114300" distR="114300" simplePos="0" relativeHeight="251661312" behindDoc="0" locked="0" layoutInCell="1" allowOverlap="1" wp14:anchorId="18DACA9B" wp14:editId="1C9B4AFE">
              <wp:simplePos x="0" y="0"/>
              <wp:positionH relativeFrom="margin">
                <wp:posOffset>5648325</wp:posOffset>
              </wp:positionH>
              <wp:positionV relativeFrom="paragraph">
                <wp:posOffset>-190500</wp:posOffset>
              </wp:positionV>
              <wp:extent cx="247650" cy="332740"/>
              <wp:effectExtent l="0" t="0" r="0" b="0"/>
              <wp:wrapNone/>
              <wp:docPr id="14" name="Picture 1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431C3F">
          <w:rPr>
            <w:b/>
          </w:rPr>
          <w:t>Quality Plan</w:t>
        </w:r>
      </w:p>
      <w:p w14:paraId="70380CC1" w14:textId="40A06066" w:rsidR="00E01B82" w:rsidRPr="00485CCD" w:rsidRDefault="00E01B82" w:rsidP="00485CCD">
        <w:pPr>
          <w:pStyle w:val="Header"/>
          <w:pBdr>
            <w:bottom w:val="single" w:sz="4" w:space="1" w:color="D9D9D9" w:themeColor="background1" w:themeShade="D9"/>
          </w:pBdr>
          <w:spacing w:before="120"/>
          <w:ind w:left="1440" w:right="1440"/>
          <w:jc w:val="center"/>
          <w:rPr>
            <w:i/>
            <w:color w:val="000000"/>
            <w:sz w:val="20"/>
          </w:rPr>
        </w:pPr>
        <w:r w:rsidRPr="006316C2">
          <w:rPr>
            <w:i/>
            <w:color w:val="000000"/>
            <w:sz w:val="20"/>
          </w:rPr>
          <w:t>This document is to be used</w:t>
        </w:r>
        <w:r w:rsidR="004853D2">
          <w:rPr>
            <w:i/>
            <w:color w:val="000000"/>
            <w:sz w:val="20"/>
          </w:rPr>
          <w:t xml:space="preserve"> </w:t>
        </w:r>
        <w:r w:rsidR="0054085F">
          <w:rPr>
            <w:i/>
            <w:color w:val="000000"/>
            <w:sz w:val="20"/>
          </w:rPr>
          <w:t xml:space="preserve">to </w:t>
        </w:r>
        <w:r w:rsidR="00431C3F">
          <w:rPr>
            <w:i/>
            <w:color w:val="000000"/>
            <w:sz w:val="20"/>
          </w:rPr>
          <w:t xml:space="preserve">outline the quality requirements, standards, and quality assurance mechanisms for the project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C5AD0"/>
    <w:multiLevelType w:val="hybridMultilevel"/>
    <w:tmpl w:val="71BC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FF541F"/>
    <w:multiLevelType w:val="hybridMultilevel"/>
    <w:tmpl w:val="C38EB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2425E75"/>
    <w:multiLevelType w:val="hybridMultilevel"/>
    <w:tmpl w:val="F34EB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442452"/>
    <w:multiLevelType w:val="hybridMultilevel"/>
    <w:tmpl w:val="5148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F036AE"/>
    <w:multiLevelType w:val="hybridMultilevel"/>
    <w:tmpl w:val="EC80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7704C"/>
    <w:multiLevelType w:val="hybridMultilevel"/>
    <w:tmpl w:val="A7DC3E34"/>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6" w15:restartNumberingAfterBreak="0">
    <w:nsid w:val="2EB218CF"/>
    <w:multiLevelType w:val="hybridMultilevel"/>
    <w:tmpl w:val="02DC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D1228D"/>
    <w:multiLevelType w:val="hybridMultilevel"/>
    <w:tmpl w:val="576AC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C112764"/>
    <w:multiLevelType w:val="hybridMultilevel"/>
    <w:tmpl w:val="E422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4F6605"/>
    <w:multiLevelType w:val="multilevel"/>
    <w:tmpl w:val="55F2AFA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2D11E34"/>
    <w:multiLevelType w:val="hybridMultilevel"/>
    <w:tmpl w:val="BEBE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3B5804"/>
    <w:multiLevelType w:val="hybridMultilevel"/>
    <w:tmpl w:val="C680B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0B3FFC"/>
    <w:multiLevelType w:val="hybridMultilevel"/>
    <w:tmpl w:val="C00E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80B75"/>
    <w:multiLevelType w:val="hybridMultilevel"/>
    <w:tmpl w:val="5C6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63F1B"/>
    <w:multiLevelType w:val="hybridMultilevel"/>
    <w:tmpl w:val="676C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3BD0"/>
    <w:multiLevelType w:val="hybridMultilevel"/>
    <w:tmpl w:val="D692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CD4F22"/>
    <w:multiLevelType w:val="hybridMultilevel"/>
    <w:tmpl w:val="3260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CC1A6D"/>
    <w:multiLevelType w:val="hybridMultilevel"/>
    <w:tmpl w:val="FF9A6D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4"/>
  </w:num>
  <w:num w:numId="13">
    <w:abstractNumId w:val="13"/>
  </w:num>
  <w:num w:numId="14">
    <w:abstractNumId w:val="23"/>
  </w:num>
  <w:num w:numId="15">
    <w:abstractNumId w:val="16"/>
  </w:num>
  <w:num w:numId="16">
    <w:abstractNumId w:val="19"/>
  </w:num>
  <w:num w:numId="17">
    <w:abstractNumId w:val="18"/>
  </w:num>
  <w:num w:numId="18">
    <w:abstractNumId w:val="25"/>
  </w:num>
  <w:num w:numId="19">
    <w:abstractNumId w:val="12"/>
  </w:num>
  <w:num w:numId="20">
    <w:abstractNumId w:val="11"/>
  </w:num>
  <w:num w:numId="21">
    <w:abstractNumId w:val="26"/>
  </w:num>
  <w:num w:numId="22">
    <w:abstractNumId w:val="15"/>
  </w:num>
  <w:num w:numId="23">
    <w:abstractNumId w:val="21"/>
  </w:num>
  <w:num w:numId="24">
    <w:abstractNumId w:val="17"/>
  </w:num>
  <w:num w:numId="25">
    <w:abstractNumId w:val="20"/>
  </w:num>
  <w:num w:numId="26">
    <w:abstractNumId w:val="10"/>
  </w:num>
  <w:num w:numId="27">
    <w:abstractNumId w:val="2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02"/>
    <w:rsid w:val="00005B57"/>
    <w:rsid w:val="0002013D"/>
    <w:rsid w:val="00037E0A"/>
    <w:rsid w:val="00075CF6"/>
    <w:rsid w:val="000A11C2"/>
    <w:rsid w:val="00101ACE"/>
    <w:rsid w:val="0011532F"/>
    <w:rsid w:val="00133D13"/>
    <w:rsid w:val="00135F16"/>
    <w:rsid w:val="00150524"/>
    <w:rsid w:val="001664B8"/>
    <w:rsid w:val="00182D89"/>
    <w:rsid w:val="001834B9"/>
    <w:rsid w:val="001A569B"/>
    <w:rsid w:val="001C4705"/>
    <w:rsid w:val="001E573B"/>
    <w:rsid w:val="001F2AA1"/>
    <w:rsid w:val="00210DC8"/>
    <w:rsid w:val="002166B4"/>
    <w:rsid w:val="00265EB5"/>
    <w:rsid w:val="002903AD"/>
    <w:rsid w:val="002B66E0"/>
    <w:rsid w:val="002D2EA8"/>
    <w:rsid w:val="002E75EE"/>
    <w:rsid w:val="002F4B4F"/>
    <w:rsid w:val="00300D9E"/>
    <w:rsid w:val="00304041"/>
    <w:rsid w:val="0032740D"/>
    <w:rsid w:val="00341345"/>
    <w:rsid w:val="00371007"/>
    <w:rsid w:val="003B18D2"/>
    <w:rsid w:val="003C2439"/>
    <w:rsid w:val="003D6E03"/>
    <w:rsid w:val="003E4BC8"/>
    <w:rsid w:val="00413455"/>
    <w:rsid w:val="00414262"/>
    <w:rsid w:val="00431C3F"/>
    <w:rsid w:val="004326CE"/>
    <w:rsid w:val="00444B70"/>
    <w:rsid w:val="00450843"/>
    <w:rsid w:val="00456F2F"/>
    <w:rsid w:val="00462834"/>
    <w:rsid w:val="00463917"/>
    <w:rsid w:val="004668FB"/>
    <w:rsid w:val="004853D2"/>
    <w:rsid w:val="00485CCD"/>
    <w:rsid w:val="004B591C"/>
    <w:rsid w:val="004B694B"/>
    <w:rsid w:val="004C1B31"/>
    <w:rsid w:val="004C77CC"/>
    <w:rsid w:val="004E1EE5"/>
    <w:rsid w:val="00516FC1"/>
    <w:rsid w:val="00521108"/>
    <w:rsid w:val="00524AB0"/>
    <w:rsid w:val="0054085F"/>
    <w:rsid w:val="00545B04"/>
    <w:rsid w:val="005655F6"/>
    <w:rsid w:val="005B70B0"/>
    <w:rsid w:val="005F2375"/>
    <w:rsid w:val="005F744D"/>
    <w:rsid w:val="00625628"/>
    <w:rsid w:val="00627A11"/>
    <w:rsid w:val="00633073"/>
    <w:rsid w:val="00657D64"/>
    <w:rsid w:val="00667F6B"/>
    <w:rsid w:val="006C3AF3"/>
    <w:rsid w:val="006E16C7"/>
    <w:rsid w:val="006E2CC9"/>
    <w:rsid w:val="006F4EC4"/>
    <w:rsid w:val="007071C4"/>
    <w:rsid w:val="007125A1"/>
    <w:rsid w:val="00727587"/>
    <w:rsid w:val="007740D5"/>
    <w:rsid w:val="00776AED"/>
    <w:rsid w:val="00782E91"/>
    <w:rsid w:val="00785549"/>
    <w:rsid w:val="007B2E02"/>
    <w:rsid w:val="007E427E"/>
    <w:rsid w:val="007E78B6"/>
    <w:rsid w:val="00800D9D"/>
    <w:rsid w:val="00806380"/>
    <w:rsid w:val="00830DC6"/>
    <w:rsid w:val="00854737"/>
    <w:rsid w:val="0087103E"/>
    <w:rsid w:val="00872C4B"/>
    <w:rsid w:val="0087654F"/>
    <w:rsid w:val="0088037D"/>
    <w:rsid w:val="00891D51"/>
    <w:rsid w:val="008B6365"/>
    <w:rsid w:val="008C2AA8"/>
    <w:rsid w:val="008D5C81"/>
    <w:rsid w:val="009027A8"/>
    <w:rsid w:val="00911E87"/>
    <w:rsid w:val="0091625F"/>
    <w:rsid w:val="009243F5"/>
    <w:rsid w:val="00930341"/>
    <w:rsid w:val="00931202"/>
    <w:rsid w:val="0094412A"/>
    <w:rsid w:val="00950A49"/>
    <w:rsid w:val="00952642"/>
    <w:rsid w:val="009660D7"/>
    <w:rsid w:val="00966608"/>
    <w:rsid w:val="00967CBE"/>
    <w:rsid w:val="009707FC"/>
    <w:rsid w:val="00982C50"/>
    <w:rsid w:val="00984167"/>
    <w:rsid w:val="009861D9"/>
    <w:rsid w:val="00996D4F"/>
    <w:rsid w:val="009A18A1"/>
    <w:rsid w:val="009B1812"/>
    <w:rsid w:val="009C252F"/>
    <w:rsid w:val="009D3068"/>
    <w:rsid w:val="009D4CFD"/>
    <w:rsid w:val="009D7673"/>
    <w:rsid w:val="009E737D"/>
    <w:rsid w:val="00A234DA"/>
    <w:rsid w:val="00A2403B"/>
    <w:rsid w:val="00A27C98"/>
    <w:rsid w:val="00A360FF"/>
    <w:rsid w:val="00A53192"/>
    <w:rsid w:val="00A53870"/>
    <w:rsid w:val="00A57AA6"/>
    <w:rsid w:val="00A77B17"/>
    <w:rsid w:val="00A800B5"/>
    <w:rsid w:val="00A82B24"/>
    <w:rsid w:val="00AA162A"/>
    <w:rsid w:val="00AB71CF"/>
    <w:rsid w:val="00AC5FC7"/>
    <w:rsid w:val="00B011EB"/>
    <w:rsid w:val="00B14D02"/>
    <w:rsid w:val="00B54D51"/>
    <w:rsid w:val="00B71793"/>
    <w:rsid w:val="00B72E57"/>
    <w:rsid w:val="00B7652B"/>
    <w:rsid w:val="00B92B0A"/>
    <w:rsid w:val="00BA050B"/>
    <w:rsid w:val="00BB1004"/>
    <w:rsid w:val="00BB31E8"/>
    <w:rsid w:val="00BB6261"/>
    <w:rsid w:val="00BD4CF2"/>
    <w:rsid w:val="00C02377"/>
    <w:rsid w:val="00C16CDD"/>
    <w:rsid w:val="00C16DF0"/>
    <w:rsid w:val="00C20418"/>
    <w:rsid w:val="00C476F3"/>
    <w:rsid w:val="00C55A3F"/>
    <w:rsid w:val="00C65A12"/>
    <w:rsid w:val="00C70C7B"/>
    <w:rsid w:val="00C760E3"/>
    <w:rsid w:val="00C86C34"/>
    <w:rsid w:val="00CB3003"/>
    <w:rsid w:val="00CE5660"/>
    <w:rsid w:val="00D1208D"/>
    <w:rsid w:val="00D17750"/>
    <w:rsid w:val="00D36B26"/>
    <w:rsid w:val="00D54D48"/>
    <w:rsid w:val="00D5575C"/>
    <w:rsid w:val="00DA11B8"/>
    <w:rsid w:val="00DA3015"/>
    <w:rsid w:val="00DA4347"/>
    <w:rsid w:val="00DA5619"/>
    <w:rsid w:val="00DA69C0"/>
    <w:rsid w:val="00DB0619"/>
    <w:rsid w:val="00DE07B6"/>
    <w:rsid w:val="00DE3579"/>
    <w:rsid w:val="00DE592A"/>
    <w:rsid w:val="00DF6054"/>
    <w:rsid w:val="00E01B82"/>
    <w:rsid w:val="00E1130B"/>
    <w:rsid w:val="00E14738"/>
    <w:rsid w:val="00E43534"/>
    <w:rsid w:val="00E57AE2"/>
    <w:rsid w:val="00E57FFD"/>
    <w:rsid w:val="00E76B50"/>
    <w:rsid w:val="00E8285D"/>
    <w:rsid w:val="00E942E0"/>
    <w:rsid w:val="00EA4909"/>
    <w:rsid w:val="00EB1A52"/>
    <w:rsid w:val="00EB41DE"/>
    <w:rsid w:val="00EE72EC"/>
    <w:rsid w:val="00F00F9F"/>
    <w:rsid w:val="00F050C9"/>
    <w:rsid w:val="00F24D6F"/>
    <w:rsid w:val="00F25F7F"/>
    <w:rsid w:val="00F40A62"/>
    <w:rsid w:val="00F47D69"/>
    <w:rsid w:val="00F94AE0"/>
    <w:rsid w:val="00F94F21"/>
    <w:rsid w:val="00FC2A70"/>
    <w:rsid w:val="00FC4FB2"/>
    <w:rsid w:val="00FF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09A34A"/>
  <w15:chartTrackingRefBased/>
  <w15:docId w15:val="{5AF5A5FB-138C-4BF2-8EF5-1D055AE7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che\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60E0F43FCF4693BC0EE613E89B797F"/>
        <w:category>
          <w:name w:val="General"/>
          <w:gallery w:val="placeholder"/>
        </w:category>
        <w:types>
          <w:type w:val="bbPlcHdr"/>
        </w:types>
        <w:behaviors>
          <w:behavior w:val="content"/>
        </w:behaviors>
        <w:guid w:val="{560AEF0D-92B9-4E37-8B42-B13ED42DF560}"/>
      </w:docPartPr>
      <w:docPartBody>
        <w:p w:rsidR="000840B6" w:rsidRDefault="00D2683E" w:rsidP="00D2683E">
          <w:pPr>
            <w:pStyle w:val="ED60E0F43FCF4693BC0EE613E89B797F"/>
          </w:pPr>
          <w:r w:rsidRPr="00135F16">
            <w:t>Interviewer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4C"/>
    <w:rsid w:val="000219B9"/>
    <w:rsid w:val="00043C3E"/>
    <w:rsid w:val="000840B6"/>
    <w:rsid w:val="001C5EB3"/>
    <w:rsid w:val="001E46C6"/>
    <w:rsid w:val="002F6795"/>
    <w:rsid w:val="00306100"/>
    <w:rsid w:val="00466FE4"/>
    <w:rsid w:val="004C7AEA"/>
    <w:rsid w:val="005A2213"/>
    <w:rsid w:val="005D325B"/>
    <w:rsid w:val="00666E59"/>
    <w:rsid w:val="00681110"/>
    <w:rsid w:val="00732147"/>
    <w:rsid w:val="00814C08"/>
    <w:rsid w:val="008E6B4C"/>
    <w:rsid w:val="009B1CF5"/>
    <w:rsid w:val="00A01EFC"/>
    <w:rsid w:val="00A87A8D"/>
    <w:rsid w:val="00AA528D"/>
    <w:rsid w:val="00C067A0"/>
    <w:rsid w:val="00C54DAF"/>
    <w:rsid w:val="00C963EC"/>
    <w:rsid w:val="00D2683E"/>
    <w:rsid w:val="00DF775D"/>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1319D4A5D84C5DAC172AF66093A47A">
    <w:name w:val="611319D4A5D84C5DAC172AF66093A47A"/>
  </w:style>
  <w:style w:type="paragraph" w:customStyle="1" w:styleId="E06BFEA10D01461C8D2DF6CEFE71695A">
    <w:name w:val="E06BFEA10D01461C8D2DF6CEFE71695A"/>
  </w:style>
  <w:style w:type="paragraph" w:customStyle="1" w:styleId="33EC530BF7654DA58F64A11CB2985408">
    <w:name w:val="33EC530BF7654DA58F64A11CB2985408"/>
  </w:style>
  <w:style w:type="paragraph" w:customStyle="1" w:styleId="B1689AE55B3C4333BD2BAC59242FAADB">
    <w:name w:val="B1689AE55B3C4333BD2BAC59242FAADB"/>
  </w:style>
  <w:style w:type="paragraph" w:customStyle="1" w:styleId="5F2BC0F4BFAC4E71807BA5C7CD0EBC71">
    <w:name w:val="5F2BC0F4BFAC4E71807BA5C7CD0EBC71"/>
  </w:style>
  <w:style w:type="paragraph" w:customStyle="1" w:styleId="74D127A56DB344BBA9C1FDC960EE6CB6">
    <w:name w:val="74D127A56DB344BBA9C1FDC960EE6CB6"/>
  </w:style>
  <w:style w:type="paragraph" w:customStyle="1" w:styleId="5DB0109D8B62413CA407BABE593879B9">
    <w:name w:val="5DB0109D8B62413CA407BABE593879B9"/>
  </w:style>
  <w:style w:type="paragraph" w:customStyle="1" w:styleId="CA6B964E4D994831848BF8A49980DC78">
    <w:name w:val="CA6B964E4D994831848BF8A49980DC78"/>
  </w:style>
  <w:style w:type="paragraph" w:customStyle="1" w:styleId="3304B786976F4A6B95AD1E55F71D22B2">
    <w:name w:val="3304B786976F4A6B95AD1E55F71D22B2"/>
  </w:style>
  <w:style w:type="paragraph" w:customStyle="1" w:styleId="449B5A5D4EE449318FF0AD7E4EB9B0E4">
    <w:name w:val="449B5A5D4EE449318FF0AD7E4EB9B0E4"/>
  </w:style>
  <w:style w:type="paragraph" w:customStyle="1" w:styleId="154F7E723FB44B5CA0EECF4120620AE6">
    <w:name w:val="154F7E723FB44B5CA0EECF4120620AE6"/>
  </w:style>
  <w:style w:type="paragraph" w:customStyle="1" w:styleId="A6B71E33C42B454EA5EF2169454F0500">
    <w:name w:val="A6B71E33C42B454EA5EF2169454F0500"/>
  </w:style>
  <w:style w:type="paragraph" w:customStyle="1" w:styleId="FA3AC90A9BAA43489B87AB5FCE647E5F">
    <w:name w:val="FA3AC90A9BAA43489B87AB5FCE647E5F"/>
  </w:style>
  <w:style w:type="paragraph" w:customStyle="1" w:styleId="46B9C4D161C148DDB422C93BFB07D4ED">
    <w:name w:val="46B9C4D161C148DDB422C93BFB07D4ED"/>
  </w:style>
  <w:style w:type="paragraph" w:customStyle="1" w:styleId="6D7192D166C04632ADCCBA1313B8F23B">
    <w:name w:val="6D7192D166C04632ADCCBA1313B8F23B"/>
  </w:style>
  <w:style w:type="paragraph" w:customStyle="1" w:styleId="7164D243B08D4F2CA0E52D1636485C56">
    <w:name w:val="7164D243B08D4F2CA0E52D1636485C56"/>
  </w:style>
  <w:style w:type="paragraph" w:customStyle="1" w:styleId="312242AF81D947A0A06018C355AA2A02">
    <w:name w:val="312242AF81D947A0A06018C355AA2A02"/>
  </w:style>
  <w:style w:type="paragraph" w:customStyle="1" w:styleId="F06C523EA96649A9BE93CA8E0115841B">
    <w:name w:val="F06C523EA96649A9BE93CA8E0115841B"/>
  </w:style>
  <w:style w:type="paragraph" w:customStyle="1" w:styleId="8D308F6FDFE04ACF99ED579F2F390F9A">
    <w:name w:val="8D308F6FDFE04ACF99ED579F2F390F9A"/>
  </w:style>
  <w:style w:type="paragraph" w:customStyle="1" w:styleId="5F8551BE07F0479E826541478F9FE78C">
    <w:name w:val="5F8551BE07F0479E826541478F9FE78C"/>
  </w:style>
  <w:style w:type="paragraph" w:customStyle="1" w:styleId="AA68126F13FE4701B571DE6B17AE7F11">
    <w:name w:val="AA68126F13FE4701B571DE6B17AE7F11"/>
  </w:style>
  <w:style w:type="paragraph" w:customStyle="1" w:styleId="4F6E725158EA4E72A21A3443C500814A">
    <w:name w:val="4F6E725158EA4E72A21A3443C500814A"/>
  </w:style>
  <w:style w:type="paragraph" w:customStyle="1" w:styleId="B9B86B406D724A9AA41D1020789F653C">
    <w:name w:val="B9B86B406D724A9AA41D1020789F653C"/>
  </w:style>
  <w:style w:type="paragraph" w:customStyle="1" w:styleId="06DBFC477C2140A5807230612D6DC9D2">
    <w:name w:val="06DBFC477C2140A5807230612D6DC9D2"/>
  </w:style>
  <w:style w:type="paragraph" w:customStyle="1" w:styleId="E046996FEC5A478599978D2F2E3C9F01">
    <w:name w:val="E046996FEC5A478599978D2F2E3C9F01"/>
  </w:style>
  <w:style w:type="paragraph" w:customStyle="1" w:styleId="CC14C7BAE2A742BDA95DF76E4063DEEE">
    <w:name w:val="CC14C7BAE2A742BDA95DF76E4063DEEE"/>
  </w:style>
  <w:style w:type="paragraph" w:customStyle="1" w:styleId="413D7DBEDAAC4CD7BB2AA7A582935B36">
    <w:name w:val="413D7DBEDAAC4CD7BB2AA7A582935B36"/>
  </w:style>
  <w:style w:type="paragraph" w:customStyle="1" w:styleId="8EDAC1A4BE89432E8A7011B382C1F249">
    <w:name w:val="8EDAC1A4BE89432E8A7011B382C1F249"/>
  </w:style>
  <w:style w:type="paragraph" w:customStyle="1" w:styleId="DAE6B74CED89465AA3BE848FA3AAF5E3">
    <w:name w:val="DAE6B74CED89465AA3BE848FA3AAF5E3"/>
  </w:style>
  <w:style w:type="paragraph" w:customStyle="1" w:styleId="26FD421FD9124A45B81E94A09BDA3EF3">
    <w:name w:val="26FD421FD9124A45B81E94A09BDA3EF3"/>
  </w:style>
  <w:style w:type="paragraph" w:customStyle="1" w:styleId="852F36FB4BE94529A324D638D2AA487E">
    <w:name w:val="852F36FB4BE94529A324D638D2AA487E"/>
  </w:style>
  <w:style w:type="paragraph" w:customStyle="1" w:styleId="581CBD354EAA42509B1BD51B56C3CD69">
    <w:name w:val="581CBD354EAA42509B1BD51B56C3CD69"/>
  </w:style>
  <w:style w:type="paragraph" w:customStyle="1" w:styleId="8A20313690A64E84A73DAF066A7B07EB">
    <w:name w:val="8A20313690A64E84A73DAF066A7B07EB"/>
  </w:style>
  <w:style w:type="paragraph" w:customStyle="1" w:styleId="B29C9B69E3D546B58911C0DB14032EFD">
    <w:name w:val="B29C9B69E3D546B58911C0DB14032EFD"/>
    <w:rsid w:val="008E6B4C"/>
  </w:style>
  <w:style w:type="paragraph" w:customStyle="1" w:styleId="E06D7B89E63640B5BECDEB394A5653AF">
    <w:name w:val="E06D7B89E63640B5BECDEB394A5653AF"/>
    <w:rsid w:val="008E6B4C"/>
  </w:style>
  <w:style w:type="paragraph" w:customStyle="1" w:styleId="BA3EC3D1579D4379A3348EC9E9BB0B08">
    <w:name w:val="BA3EC3D1579D4379A3348EC9E9BB0B08"/>
    <w:rsid w:val="008E6B4C"/>
  </w:style>
  <w:style w:type="paragraph" w:customStyle="1" w:styleId="CF05E07E5E7C48938568E16D5A3CE444">
    <w:name w:val="CF05E07E5E7C48938568E16D5A3CE444"/>
    <w:rsid w:val="008E6B4C"/>
  </w:style>
  <w:style w:type="paragraph" w:customStyle="1" w:styleId="1BA38922EFFD43C4B27E90D91BEEE390">
    <w:name w:val="1BA38922EFFD43C4B27E90D91BEEE390"/>
    <w:rsid w:val="008E6B4C"/>
  </w:style>
  <w:style w:type="paragraph" w:customStyle="1" w:styleId="4714607484FA456C9BFC114E127E1DB8">
    <w:name w:val="4714607484FA456C9BFC114E127E1DB8"/>
    <w:rsid w:val="008E6B4C"/>
  </w:style>
  <w:style w:type="paragraph" w:customStyle="1" w:styleId="DF224F2F0FA043119E5836FBBFDD4B19">
    <w:name w:val="DF224F2F0FA043119E5836FBBFDD4B19"/>
    <w:rsid w:val="008E6B4C"/>
  </w:style>
  <w:style w:type="paragraph" w:customStyle="1" w:styleId="AA004C4D13AD4F9EB4FBE11C86D510F7">
    <w:name w:val="AA004C4D13AD4F9EB4FBE11C86D510F7"/>
    <w:rsid w:val="008E6B4C"/>
  </w:style>
  <w:style w:type="paragraph" w:customStyle="1" w:styleId="2B3A50B85F3E43F38CAB9EB376AD25A4">
    <w:name w:val="2B3A50B85F3E43F38CAB9EB376AD25A4"/>
    <w:rsid w:val="008E6B4C"/>
  </w:style>
  <w:style w:type="paragraph" w:customStyle="1" w:styleId="49BFEB23678849688AE6555B180ED859">
    <w:name w:val="49BFEB23678849688AE6555B180ED859"/>
    <w:rsid w:val="008E6B4C"/>
  </w:style>
  <w:style w:type="paragraph" w:customStyle="1" w:styleId="A4A40F90BA5B4EA7B1568823B948C2D8">
    <w:name w:val="A4A40F90BA5B4EA7B1568823B948C2D8"/>
    <w:rsid w:val="008E6B4C"/>
  </w:style>
  <w:style w:type="paragraph" w:customStyle="1" w:styleId="56B7826DF5244584919C68564EC266CB">
    <w:name w:val="56B7826DF5244584919C68564EC266CB"/>
    <w:rsid w:val="008E6B4C"/>
  </w:style>
  <w:style w:type="paragraph" w:customStyle="1" w:styleId="E2724608237A487CABA67F2C79CEA39B">
    <w:name w:val="E2724608237A487CABA67F2C79CEA39B"/>
    <w:rsid w:val="008E6B4C"/>
  </w:style>
  <w:style w:type="paragraph" w:customStyle="1" w:styleId="90BD9073B63342F38AF46B240C38A614">
    <w:name w:val="90BD9073B63342F38AF46B240C38A614"/>
    <w:rsid w:val="008E6B4C"/>
  </w:style>
  <w:style w:type="paragraph" w:customStyle="1" w:styleId="4C9B44AF3B784F81BAEEAAAF383D9A51">
    <w:name w:val="4C9B44AF3B784F81BAEEAAAF383D9A51"/>
    <w:rsid w:val="008E6B4C"/>
  </w:style>
  <w:style w:type="paragraph" w:customStyle="1" w:styleId="1AB1F2DF173E4DD39B1030640E4BC452">
    <w:name w:val="1AB1F2DF173E4DD39B1030640E4BC452"/>
    <w:rsid w:val="008E6B4C"/>
  </w:style>
  <w:style w:type="paragraph" w:customStyle="1" w:styleId="F742677D5CE74F0F917021E03FA0449A">
    <w:name w:val="F742677D5CE74F0F917021E03FA0449A"/>
    <w:rsid w:val="008E6B4C"/>
  </w:style>
  <w:style w:type="paragraph" w:customStyle="1" w:styleId="39A535777683485D92855B2F40917663">
    <w:name w:val="39A535777683485D92855B2F40917663"/>
    <w:rsid w:val="008E6B4C"/>
  </w:style>
  <w:style w:type="paragraph" w:customStyle="1" w:styleId="668370A5F2824CCC92F4CA6FE84B40E5">
    <w:name w:val="668370A5F2824CCC92F4CA6FE84B40E5"/>
    <w:rsid w:val="008E6B4C"/>
  </w:style>
  <w:style w:type="paragraph" w:customStyle="1" w:styleId="53553788E3C943AD994CD5EFD79D70ED">
    <w:name w:val="53553788E3C943AD994CD5EFD79D70ED"/>
    <w:rsid w:val="008E6B4C"/>
  </w:style>
  <w:style w:type="paragraph" w:customStyle="1" w:styleId="0D5F6B668C404D78BF8BFCE81025E7C3">
    <w:name w:val="0D5F6B668C404D78BF8BFCE81025E7C3"/>
    <w:rsid w:val="008E6B4C"/>
  </w:style>
  <w:style w:type="paragraph" w:customStyle="1" w:styleId="A8A79B0270FA495F813E6185EA868036">
    <w:name w:val="A8A79B0270FA495F813E6185EA868036"/>
    <w:rsid w:val="008E6B4C"/>
  </w:style>
  <w:style w:type="paragraph" w:customStyle="1" w:styleId="D19A4F6E65D74194B9D5A4E05AE66D20">
    <w:name w:val="D19A4F6E65D74194B9D5A4E05AE66D20"/>
    <w:rsid w:val="008E6B4C"/>
  </w:style>
  <w:style w:type="paragraph" w:customStyle="1" w:styleId="12006C17524D4F60A9A04CD80A2265FC">
    <w:name w:val="12006C17524D4F60A9A04CD80A2265FC"/>
    <w:rsid w:val="008E6B4C"/>
  </w:style>
  <w:style w:type="paragraph" w:customStyle="1" w:styleId="B5F09434C09D4FFFB1AE6F92626C0A7D">
    <w:name w:val="B5F09434C09D4FFFB1AE6F92626C0A7D"/>
    <w:rsid w:val="008E6B4C"/>
  </w:style>
  <w:style w:type="paragraph" w:customStyle="1" w:styleId="97E60B2E2E8F4A5E95DADDEDBF2C21BF">
    <w:name w:val="97E60B2E2E8F4A5E95DADDEDBF2C21BF"/>
    <w:rsid w:val="008E6B4C"/>
  </w:style>
  <w:style w:type="paragraph" w:customStyle="1" w:styleId="979C41BB8B254D41958B74A0904176A8">
    <w:name w:val="979C41BB8B254D41958B74A0904176A8"/>
    <w:rsid w:val="008E6B4C"/>
  </w:style>
  <w:style w:type="paragraph" w:customStyle="1" w:styleId="D88036EA10734CAEBF16B19E5844EE51">
    <w:name w:val="D88036EA10734CAEBF16B19E5844EE51"/>
    <w:rsid w:val="008E6B4C"/>
  </w:style>
  <w:style w:type="paragraph" w:customStyle="1" w:styleId="ABDAC83CD0A04D00BBA80246E83A7A04">
    <w:name w:val="ABDAC83CD0A04D00BBA80246E83A7A04"/>
    <w:rsid w:val="008E6B4C"/>
  </w:style>
  <w:style w:type="paragraph" w:customStyle="1" w:styleId="059D6503AB8F40388A5D070460F9D89A">
    <w:name w:val="059D6503AB8F40388A5D070460F9D89A"/>
    <w:rsid w:val="008E6B4C"/>
  </w:style>
  <w:style w:type="paragraph" w:customStyle="1" w:styleId="5C78B062D66D43AA8C296D12CB4160C7">
    <w:name w:val="5C78B062D66D43AA8C296D12CB4160C7"/>
    <w:rsid w:val="008E6B4C"/>
  </w:style>
  <w:style w:type="paragraph" w:customStyle="1" w:styleId="FCBEDD51AEB440679B1B8CC9B2E7E6D4">
    <w:name w:val="FCBEDD51AEB440679B1B8CC9B2E7E6D4"/>
    <w:rsid w:val="008E6B4C"/>
  </w:style>
  <w:style w:type="paragraph" w:customStyle="1" w:styleId="8B757150F70949DE8797D7D736844484">
    <w:name w:val="8B757150F70949DE8797D7D736844484"/>
    <w:rsid w:val="008E6B4C"/>
  </w:style>
  <w:style w:type="paragraph" w:customStyle="1" w:styleId="B5D5940A1E144D2AA7FA0632D193F61A">
    <w:name w:val="B5D5940A1E144D2AA7FA0632D193F61A"/>
    <w:rsid w:val="008E6B4C"/>
  </w:style>
  <w:style w:type="paragraph" w:customStyle="1" w:styleId="E1CC5A1991EF406AB23923B636EF0DC3">
    <w:name w:val="E1CC5A1991EF406AB23923B636EF0DC3"/>
    <w:rsid w:val="008E6B4C"/>
  </w:style>
  <w:style w:type="paragraph" w:customStyle="1" w:styleId="AC7E29C3709E4637B8EB42E102FB192D">
    <w:name w:val="AC7E29C3709E4637B8EB42E102FB192D"/>
    <w:rsid w:val="008E6B4C"/>
  </w:style>
  <w:style w:type="paragraph" w:customStyle="1" w:styleId="ADB2CFA8926D44A1A05CB47D6B410117">
    <w:name w:val="ADB2CFA8926D44A1A05CB47D6B410117"/>
    <w:rsid w:val="008E6B4C"/>
  </w:style>
  <w:style w:type="paragraph" w:customStyle="1" w:styleId="195FD90FCEED4CE188E5B5F350D22C17">
    <w:name w:val="195FD90FCEED4CE188E5B5F350D22C17"/>
    <w:rsid w:val="008E6B4C"/>
  </w:style>
  <w:style w:type="paragraph" w:customStyle="1" w:styleId="010B3B757E534F628D2780188482BA11">
    <w:name w:val="010B3B757E534F628D2780188482BA11"/>
    <w:rsid w:val="008E6B4C"/>
  </w:style>
  <w:style w:type="paragraph" w:customStyle="1" w:styleId="AD8E0487F3F94369BC52E0DC87B8A7FC">
    <w:name w:val="AD8E0487F3F94369BC52E0DC87B8A7FC"/>
    <w:rsid w:val="008E6B4C"/>
  </w:style>
  <w:style w:type="paragraph" w:customStyle="1" w:styleId="34258F17D68D4AE19E978715F551F2FA">
    <w:name w:val="34258F17D68D4AE19E978715F551F2FA"/>
    <w:rsid w:val="008E6B4C"/>
  </w:style>
  <w:style w:type="paragraph" w:customStyle="1" w:styleId="D4432F53C4084761A242D33BA47F0EEE">
    <w:name w:val="D4432F53C4084761A242D33BA47F0EEE"/>
    <w:rsid w:val="008E6B4C"/>
  </w:style>
  <w:style w:type="paragraph" w:customStyle="1" w:styleId="B8756FC16BED49EF9377029A084F6DC2">
    <w:name w:val="B8756FC16BED49EF9377029A084F6DC2"/>
    <w:rsid w:val="008E6B4C"/>
  </w:style>
  <w:style w:type="paragraph" w:customStyle="1" w:styleId="BD7A3D98BAAF4F14B0A77A4209A429BF">
    <w:name w:val="BD7A3D98BAAF4F14B0A77A4209A429BF"/>
    <w:rsid w:val="008E6B4C"/>
  </w:style>
  <w:style w:type="paragraph" w:customStyle="1" w:styleId="927801F53C8C48A6BC72D45C2436C5E6">
    <w:name w:val="927801F53C8C48A6BC72D45C2436C5E6"/>
    <w:rsid w:val="008E6B4C"/>
  </w:style>
  <w:style w:type="paragraph" w:customStyle="1" w:styleId="4EFA5DD7DFFB49B7B90E6E329BAA9884">
    <w:name w:val="4EFA5DD7DFFB49B7B90E6E329BAA9884"/>
    <w:rsid w:val="008E6B4C"/>
  </w:style>
  <w:style w:type="paragraph" w:customStyle="1" w:styleId="ACC231AC3BB14B07AEE0203F6E56DE55">
    <w:name w:val="ACC231AC3BB14B07AEE0203F6E56DE55"/>
    <w:rsid w:val="008E6B4C"/>
  </w:style>
  <w:style w:type="paragraph" w:customStyle="1" w:styleId="35D7F1B129FA4C3C98052099FA71F8BC">
    <w:name w:val="35D7F1B129FA4C3C98052099FA71F8BC"/>
    <w:rsid w:val="008E6B4C"/>
  </w:style>
  <w:style w:type="paragraph" w:customStyle="1" w:styleId="D6B133DCB7BE49818382E6CA41D95B61">
    <w:name w:val="D6B133DCB7BE49818382E6CA41D95B61"/>
    <w:rsid w:val="008E6B4C"/>
  </w:style>
  <w:style w:type="paragraph" w:customStyle="1" w:styleId="2785901DC0144CEE85CE639FAE49C451">
    <w:name w:val="2785901DC0144CEE85CE639FAE49C451"/>
    <w:rsid w:val="009B1CF5"/>
  </w:style>
  <w:style w:type="paragraph" w:customStyle="1" w:styleId="D36FB895F80046A3A61CFF1BF324CE43">
    <w:name w:val="D36FB895F80046A3A61CFF1BF324CE43"/>
    <w:rsid w:val="00C067A0"/>
  </w:style>
  <w:style w:type="paragraph" w:customStyle="1" w:styleId="B66E5C4ADCA04D6CB33E0854BA766D6A">
    <w:name w:val="B66E5C4ADCA04D6CB33E0854BA766D6A"/>
    <w:rsid w:val="004C7AEA"/>
  </w:style>
  <w:style w:type="paragraph" w:customStyle="1" w:styleId="7D58D0AEF537414894FAB84B0910B50A">
    <w:name w:val="7D58D0AEF537414894FAB84B0910B50A"/>
    <w:rsid w:val="004C7AEA"/>
  </w:style>
  <w:style w:type="paragraph" w:customStyle="1" w:styleId="AC69C68254854812A961E5E8A9E12B0A">
    <w:name w:val="AC69C68254854812A961E5E8A9E12B0A"/>
    <w:rsid w:val="00666E59"/>
  </w:style>
  <w:style w:type="paragraph" w:customStyle="1" w:styleId="ED60E0F43FCF4693BC0EE613E89B797F">
    <w:name w:val="ED60E0F43FCF4693BC0EE613E89B797F"/>
    <w:rsid w:val="00D2683E"/>
  </w:style>
  <w:style w:type="paragraph" w:customStyle="1" w:styleId="6BEB26F738674213B5143E4753C0A60E">
    <w:name w:val="6BEB26F738674213B5143E4753C0A60E"/>
    <w:rsid w:val="00D268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7A9E99-9C63-457B-9749-EA24145CD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145</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Aschenbrenner</dc:creator>
  <cp:lastModifiedBy>jeremy Aschenbrenner</cp:lastModifiedBy>
  <cp:revision>4</cp:revision>
  <dcterms:created xsi:type="dcterms:W3CDTF">2018-06-25T16:55:00Z</dcterms:created>
  <dcterms:modified xsi:type="dcterms:W3CDTF">2018-06-26T14:39:00Z</dcterms:modified>
</cp:coreProperties>
</file>