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4A61F861" w:rsidR="001C4705" w:rsidRDefault="009B1812" w:rsidP="00444B70">
      <w:pPr>
        <w:pStyle w:val="Heading1"/>
        <w:spacing w:after="240"/>
        <w:jc w:val="center"/>
        <w:rPr>
          <w:rFonts w:ascii="Calibri Light" w:hAnsi="Calibri Light" w:cs="Calibri Light"/>
        </w:rPr>
      </w:pPr>
      <w:r>
        <w:rPr>
          <w:rFonts w:ascii="Calibri Light" w:hAnsi="Calibri Light" w:cs="Calibri Light"/>
        </w:rPr>
        <w:t xml:space="preserve">[ Project </w:t>
      </w:r>
      <w:proofErr w:type="gramStart"/>
      <w:r>
        <w:rPr>
          <w:rFonts w:ascii="Calibri Light" w:hAnsi="Calibri Light" w:cs="Calibri Light"/>
        </w:rPr>
        <w:t>Name ]</w:t>
      </w:r>
      <w:proofErr w:type="gramEnd"/>
    </w:p>
    <w:p w14:paraId="46067377" w14:textId="77777777" w:rsidR="004B591C" w:rsidRPr="00FF5EC1" w:rsidRDefault="004B591C" w:rsidP="004B591C">
      <w:pPr>
        <w:shd w:val="clear" w:color="auto" w:fill="46A2DA"/>
        <w:spacing w:before="40" w:after="40"/>
        <w:jc w:val="center"/>
        <w:rPr>
          <w:b/>
          <w:color w:val="FFFFFF" w:themeColor="background1"/>
          <w:sz w:val="28"/>
        </w:rPr>
      </w:pPr>
      <w:r w:rsidRPr="00FF5EC1">
        <w:rPr>
          <w:b/>
          <w:color w:val="FFFFFF" w:themeColor="background1"/>
          <w:sz w:val="28"/>
        </w:rPr>
        <w:t>PROJECT OVERVIEW</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4668FB" w14:paraId="3B6A0B02" w14:textId="77777777" w:rsidTr="004B591C">
        <w:trPr>
          <w:trHeight w:val="432"/>
        </w:trPr>
        <w:tc>
          <w:tcPr>
            <w:tcW w:w="1710" w:type="dxa"/>
            <w:vAlign w:val="bottom"/>
          </w:tcPr>
          <w:p w14:paraId="19A0E8F4" w14:textId="1320DA4B" w:rsidR="004668FB" w:rsidRPr="004853D2" w:rsidRDefault="004B591C" w:rsidP="00911E87">
            <w:pPr>
              <w:rPr>
                <w:b/>
              </w:rPr>
            </w:pPr>
            <w:r>
              <w:rPr>
                <w:b/>
              </w:rPr>
              <w:t>Project Manager:</w:t>
            </w:r>
          </w:p>
        </w:tc>
        <w:tc>
          <w:tcPr>
            <w:tcW w:w="2790" w:type="dxa"/>
            <w:tcBorders>
              <w:bottom w:val="single" w:sz="4" w:space="0" w:color="auto"/>
            </w:tcBorders>
            <w:vAlign w:val="bottom"/>
          </w:tcPr>
          <w:p w14:paraId="4D15873F" w14:textId="42996EBB" w:rsidR="004668FB" w:rsidRDefault="004668FB" w:rsidP="00966608">
            <w:pPr>
              <w:ind w:left="184" w:hanging="184"/>
            </w:pPr>
          </w:p>
        </w:tc>
        <w:tc>
          <w:tcPr>
            <w:tcW w:w="1890" w:type="dxa"/>
            <w:vAlign w:val="bottom"/>
          </w:tcPr>
          <w:p w14:paraId="4DF254FA" w14:textId="54E2D4B7" w:rsidR="004668FB" w:rsidRPr="004853D2" w:rsidRDefault="007E78B6" w:rsidP="004509FE">
            <w:pPr>
              <w:jc w:val="right"/>
              <w:rPr>
                <w:b/>
              </w:rPr>
            </w:pPr>
            <w:sdt>
              <w:sdtPr>
                <w:rPr>
                  <w:b/>
                </w:rPr>
                <w:alias w:val="Interviewer phone number:"/>
                <w:tag w:val="Interviewer phone number:"/>
                <w:id w:val="1089048104"/>
                <w:placeholder>
                  <w:docPart w:val="FA3AC90A9BAA43489B87AB5FCE647E5F"/>
                </w:placeholder>
                <w15:appearance w15:val="hidden"/>
              </w:sdtPr>
              <w:sdtEndPr/>
              <w:sdtContent>
                <w:r w:rsidR="004B591C">
                  <w:rPr>
                    <w:b/>
                  </w:rPr>
                  <w:t>Project Sponsor</w:t>
                </w:r>
              </w:sdtContent>
            </w:sdt>
            <w:r w:rsidR="004B591C">
              <w:rPr>
                <w:b/>
              </w:rPr>
              <w:t xml:space="preserve">: </w:t>
            </w:r>
            <w:r w:rsidR="001C4705" w:rsidRPr="004853D2">
              <w:rPr>
                <w:b/>
              </w:rPr>
              <w:t xml:space="preserve">     </w:t>
            </w:r>
          </w:p>
        </w:tc>
        <w:tc>
          <w:tcPr>
            <w:tcW w:w="2790" w:type="dxa"/>
            <w:tcBorders>
              <w:bottom w:val="single" w:sz="4" w:space="0" w:color="auto"/>
            </w:tcBorders>
            <w:vAlign w:val="bottom"/>
          </w:tcPr>
          <w:p w14:paraId="64B2D389" w14:textId="1D904450" w:rsidR="004668FB" w:rsidRDefault="007B2E02" w:rsidP="004509FE">
            <w:r>
              <w:t xml:space="preserve"> </w:t>
            </w:r>
          </w:p>
        </w:tc>
      </w:tr>
      <w:tr w:rsidR="004B591C" w14:paraId="1066B519" w14:textId="77777777" w:rsidTr="004B591C">
        <w:trPr>
          <w:trHeight w:val="432"/>
        </w:trPr>
        <w:tc>
          <w:tcPr>
            <w:tcW w:w="1710" w:type="dxa"/>
            <w:vAlign w:val="bottom"/>
          </w:tcPr>
          <w:p w14:paraId="0A74D92E" w14:textId="276884DD" w:rsidR="004B591C" w:rsidRPr="004853D2" w:rsidRDefault="004B591C" w:rsidP="00911E87">
            <w:pPr>
              <w:rPr>
                <w:b/>
              </w:rPr>
            </w:pPr>
            <w:r w:rsidRPr="004853D2">
              <w:rPr>
                <w:b/>
              </w:rPr>
              <w:t>Project</w:t>
            </w:r>
            <w:r>
              <w:rPr>
                <w:b/>
              </w:rPr>
              <w:t>ed</w:t>
            </w:r>
            <w:r w:rsidRPr="004853D2">
              <w:rPr>
                <w:b/>
              </w:rPr>
              <w:t xml:space="preserve"> Start:</w:t>
            </w:r>
          </w:p>
        </w:tc>
        <w:tc>
          <w:tcPr>
            <w:tcW w:w="2790" w:type="dxa"/>
            <w:tcBorders>
              <w:top w:val="single" w:sz="4" w:space="0" w:color="auto"/>
              <w:bottom w:val="single" w:sz="4" w:space="0" w:color="000000" w:themeColor="text1"/>
            </w:tcBorders>
            <w:vAlign w:val="bottom"/>
          </w:tcPr>
          <w:p w14:paraId="3FBC81B8" w14:textId="77777777" w:rsidR="004B591C" w:rsidRDefault="004B591C" w:rsidP="00966608">
            <w:pPr>
              <w:ind w:left="184" w:hanging="184"/>
            </w:pPr>
          </w:p>
        </w:tc>
        <w:tc>
          <w:tcPr>
            <w:tcW w:w="1890" w:type="dxa"/>
            <w:vAlign w:val="bottom"/>
          </w:tcPr>
          <w:p w14:paraId="3DC938AD" w14:textId="76E6C87B" w:rsidR="004B591C" w:rsidRPr="004853D2" w:rsidRDefault="007E78B6" w:rsidP="004509FE">
            <w:pPr>
              <w:jc w:val="right"/>
              <w:rPr>
                <w:b/>
              </w:rPr>
            </w:pPr>
            <w:sdt>
              <w:sdtPr>
                <w:rPr>
                  <w:b/>
                </w:rPr>
                <w:alias w:val="Interviewer phone number:"/>
                <w:tag w:val="Interviewer phone number:"/>
                <w:id w:val="139474305"/>
                <w:placeholder>
                  <w:docPart w:val="7D58D0AEF537414894FAB84B0910B50A"/>
                </w:placeholder>
                <w15:appearance w15:val="hidden"/>
              </w:sdtPr>
              <w:sdtEndPr/>
              <w:sdtContent>
                <w:r w:rsidR="004B591C" w:rsidRPr="004853D2">
                  <w:rPr>
                    <w:b/>
                  </w:rPr>
                  <w:t>Projected Finish</w:t>
                </w:r>
              </w:sdtContent>
            </w:sdt>
            <w:r w:rsidR="004B591C" w:rsidRPr="004853D2">
              <w:rPr>
                <w:b/>
              </w:rPr>
              <w:t>:</w:t>
            </w:r>
          </w:p>
        </w:tc>
        <w:tc>
          <w:tcPr>
            <w:tcW w:w="2790" w:type="dxa"/>
            <w:tcBorders>
              <w:top w:val="single" w:sz="4" w:space="0" w:color="auto"/>
              <w:bottom w:val="single" w:sz="4" w:space="0" w:color="000000" w:themeColor="text1"/>
            </w:tcBorders>
            <w:vAlign w:val="bottom"/>
          </w:tcPr>
          <w:p w14:paraId="6B900D9A" w14:textId="77777777" w:rsidR="004B591C" w:rsidRDefault="004B591C" w:rsidP="004509FE"/>
        </w:tc>
      </w:tr>
    </w:tbl>
    <w:p w14:paraId="2C71D5B8" w14:textId="0A8005B6" w:rsidR="00911E87" w:rsidRDefault="00911E87" w:rsidP="00911E87">
      <w:pPr>
        <w:ind w:left="720"/>
        <w:rPr>
          <w:sz w:val="12"/>
        </w:rPr>
      </w:pPr>
    </w:p>
    <w:p w14:paraId="0E86F828" w14:textId="352206E3" w:rsidR="004853D2" w:rsidRPr="00FF5EC1" w:rsidRDefault="004B591C" w:rsidP="004B591C">
      <w:pPr>
        <w:spacing w:before="40"/>
        <w:rPr>
          <w:b/>
        </w:rPr>
      </w:pPr>
      <w:r>
        <w:rPr>
          <w:noProof/>
        </w:rPr>
        <mc:AlternateContent>
          <mc:Choice Requires="wps">
            <w:drawing>
              <wp:anchor distT="0" distB="0" distL="114300" distR="114300" simplePos="0" relativeHeight="251673600" behindDoc="0" locked="0" layoutInCell="1" allowOverlap="1" wp14:anchorId="0F7C52C2" wp14:editId="2F7F8863">
                <wp:simplePos x="0" y="0"/>
                <wp:positionH relativeFrom="margin">
                  <wp:posOffset>0</wp:posOffset>
                </wp:positionH>
                <wp:positionV relativeFrom="paragraph">
                  <wp:posOffset>0</wp:posOffset>
                </wp:positionV>
                <wp:extent cx="5935648" cy="3976"/>
                <wp:effectExtent l="0" t="0" r="27305" b="34290"/>
                <wp:wrapNone/>
                <wp:docPr id="12" name="Straight Connector 1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EB5D" id="Straight Connector 1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" strokecolor="#4579b8 [3044]">
                <w10:wrap anchorx="margin"/>
              </v:line>
            </w:pict>
          </mc:Fallback>
        </mc:AlternateContent>
      </w:r>
      <w:r w:rsidR="00300D9E">
        <w:rPr>
          <w:b/>
        </w:rPr>
        <w:t>Project Background</w:t>
      </w:r>
      <w:r w:rsidR="004853D2" w:rsidRPr="00FF5EC1">
        <w:rPr>
          <w:b/>
        </w:rPr>
        <w:t>:</w:t>
      </w:r>
    </w:p>
    <w:p w14:paraId="13BC7137" w14:textId="3C651FEF" w:rsidR="000A11C2" w:rsidRDefault="000A11C2" w:rsidP="000A11C2">
      <w:pPr>
        <w:ind w:left="360"/>
      </w:pPr>
      <w:r>
        <w:t>Details</w:t>
      </w:r>
    </w:p>
    <w:p w14:paraId="3F5018D5" w14:textId="77777777" w:rsidR="000A11C2" w:rsidRDefault="000A11C2" w:rsidP="000A11C2">
      <w:r>
        <w:rPr>
          <w:noProof/>
        </w:rPr>
        <mc:AlternateContent>
          <mc:Choice Requires="wps">
            <w:drawing>
              <wp:anchor distT="0" distB="0" distL="114300" distR="114300" simplePos="0" relativeHeight="251659264" behindDoc="0" locked="0" layoutInCell="1" allowOverlap="1" wp14:anchorId="25257F96" wp14:editId="2A9C6487">
                <wp:simplePos x="0" y="0"/>
                <wp:positionH relativeFrom="margin">
                  <wp:posOffset>-8255</wp:posOffset>
                </wp:positionH>
                <wp:positionV relativeFrom="paragraph">
                  <wp:posOffset>189064</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65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" strokecolor="#4579b8 [3044]">
                <w10:wrap anchorx="margin"/>
              </v:line>
            </w:pict>
          </mc:Fallback>
        </mc:AlternateContent>
      </w:r>
    </w:p>
    <w:p w14:paraId="4C55EFFC" w14:textId="58D70619" w:rsidR="00FF5EC1" w:rsidRPr="00FF5EC1" w:rsidRDefault="00300D9E" w:rsidP="00FF5EC1">
      <w:pPr>
        <w:spacing w:before="40"/>
        <w:rPr>
          <w:b/>
        </w:rPr>
      </w:pPr>
      <w:r>
        <w:rPr>
          <w:b/>
        </w:rPr>
        <w:t>Project Objective</w:t>
      </w:r>
      <w:r w:rsidR="00FF5EC1" w:rsidRPr="00FF5EC1">
        <w:rPr>
          <w:b/>
        </w:rPr>
        <w:t>:</w:t>
      </w:r>
    </w:p>
    <w:p w14:paraId="5D9C5140" w14:textId="0F04172C" w:rsidR="000A11C2" w:rsidRDefault="000A11C2" w:rsidP="000A11C2">
      <w:pPr>
        <w:ind w:left="360"/>
      </w:pPr>
      <w:r>
        <w:t>Details</w:t>
      </w:r>
    </w:p>
    <w:p w14:paraId="7F52D77C" w14:textId="37C2DFDA" w:rsidR="00463917" w:rsidRDefault="00463917" w:rsidP="000A11C2">
      <w:pPr>
        <w:ind w:left="360"/>
      </w:pPr>
    </w:p>
    <w:p w14:paraId="10C49997" w14:textId="5007C63E" w:rsidR="00463917" w:rsidRPr="00300D9E" w:rsidRDefault="00463917" w:rsidP="00463917">
      <w:pPr>
        <w:spacing w:before="40"/>
        <w:rPr>
          <w:b/>
        </w:rPr>
      </w:pPr>
      <w:r>
        <w:rPr>
          <w:noProof/>
        </w:rPr>
        <mc:AlternateContent>
          <mc:Choice Requires="wps">
            <w:drawing>
              <wp:anchor distT="0" distB="0" distL="114300" distR="114300" simplePos="0" relativeHeight="251679744" behindDoc="0" locked="0" layoutInCell="1" allowOverlap="1" wp14:anchorId="7DEFCE8E" wp14:editId="46CA0AA9">
                <wp:simplePos x="0" y="0"/>
                <wp:positionH relativeFrom="margin">
                  <wp:align>left</wp:align>
                </wp:positionH>
                <wp:positionV relativeFrom="paragraph">
                  <wp:posOffset>12700</wp:posOffset>
                </wp:positionV>
                <wp:extent cx="5935345" cy="3810"/>
                <wp:effectExtent l="0" t="0" r="27305" b="34290"/>
                <wp:wrapNone/>
                <wp:docPr id="1" name="Straight Connector 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FF50A" id="Straight Connector 1" o:spid="_x0000_s1026"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" strokecolor="#4579b8 [3044]">
                <w10:wrap anchorx="margin"/>
              </v:line>
            </w:pict>
          </mc:Fallback>
        </mc:AlternateContent>
      </w:r>
      <w:r>
        <w:rPr>
          <w:b/>
        </w:rPr>
        <w:t>Success Criteria:</w:t>
      </w:r>
    </w:p>
    <w:p w14:paraId="50E5E355" w14:textId="391CEA5E" w:rsidR="000A11C2" w:rsidRDefault="00463917" w:rsidP="00444B70">
      <w:pPr>
        <w:ind w:left="360"/>
      </w:pPr>
      <w:r>
        <w:t>Details</w:t>
      </w:r>
    </w:p>
    <w:p w14:paraId="7098A4BC" w14:textId="5695DF71" w:rsidR="00300D9E" w:rsidRPr="00FF5EC1" w:rsidRDefault="00463917" w:rsidP="00444B70">
      <w:pPr>
        <w:shd w:val="clear" w:color="auto" w:fill="46A2DA"/>
        <w:spacing w:before="360" w:after="40"/>
        <w:jc w:val="center"/>
        <w:rPr>
          <w:b/>
          <w:color w:val="FFFFFF" w:themeColor="background1"/>
          <w:sz w:val="28"/>
        </w:rPr>
      </w:pPr>
      <w:r>
        <w:rPr>
          <w:b/>
          <w:color w:val="FFFFFF" w:themeColor="background1"/>
          <w:sz w:val="28"/>
        </w:rPr>
        <w:t>PROJECT DETAILS</w:t>
      </w:r>
    </w:p>
    <w:p w14:paraId="6188DDC8" w14:textId="175B49E6" w:rsidR="00463917" w:rsidRPr="00300D9E" w:rsidRDefault="00463917" w:rsidP="00463917">
      <w:pPr>
        <w:spacing w:before="40"/>
        <w:rPr>
          <w:b/>
        </w:rPr>
      </w:pPr>
      <w:r>
        <w:rPr>
          <w:b/>
        </w:rPr>
        <w:t>Approach:</w:t>
      </w:r>
    </w:p>
    <w:p w14:paraId="5AB13BB7" w14:textId="77777777" w:rsidR="00463917" w:rsidRDefault="00463917" w:rsidP="00463917">
      <w:pPr>
        <w:pStyle w:val="ListParagraph"/>
        <w:numPr>
          <w:ilvl w:val="0"/>
          <w:numId w:val="18"/>
        </w:numPr>
      </w:pPr>
      <w:r>
        <w:t>Detail</w:t>
      </w:r>
    </w:p>
    <w:p w14:paraId="5C4CB132" w14:textId="77777777" w:rsidR="00463917" w:rsidRDefault="00463917" w:rsidP="00463917">
      <w:pPr>
        <w:pStyle w:val="ListParagraph"/>
        <w:numPr>
          <w:ilvl w:val="0"/>
          <w:numId w:val="18"/>
        </w:numPr>
      </w:pPr>
      <w:r>
        <w:t>Detail</w:t>
      </w:r>
    </w:p>
    <w:p w14:paraId="074B840C" w14:textId="21CB8E28" w:rsidR="00463917" w:rsidRPr="00463917" w:rsidRDefault="00463917" w:rsidP="004B591C">
      <w:pPr>
        <w:pStyle w:val="ListParagraph"/>
        <w:numPr>
          <w:ilvl w:val="0"/>
          <w:numId w:val="18"/>
        </w:numPr>
      </w:pPr>
      <w:r>
        <w:rPr>
          <w:noProof/>
        </w:rPr>
        <mc:AlternateContent>
          <mc:Choice Requires="wps">
            <w:drawing>
              <wp:anchor distT="0" distB="0" distL="114300" distR="114300" simplePos="0" relativeHeight="251677696" behindDoc="0" locked="0" layoutInCell="1" allowOverlap="1" wp14:anchorId="1CC814D6" wp14:editId="42D4143C">
                <wp:simplePos x="0" y="0"/>
                <wp:positionH relativeFrom="margin">
                  <wp:align>left</wp:align>
                </wp:positionH>
                <wp:positionV relativeFrom="paragraph">
                  <wp:posOffset>342265</wp:posOffset>
                </wp:positionV>
                <wp:extent cx="5935345" cy="3810"/>
                <wp:effectExtent l="0" t="0" r="27305" b="34290"/>
                <wp:wrapNone/>
                <wp:docPr id="17" name="Straight Connector 17"/>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1DD94" id="Straight Connector 17"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95pt" to="467.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" strokecolor="#4579b8 [3044]">
                <w10:wrap anchorx="margin"/>
              </v:line>
            </w:pict>
          </mc:Fallback>
        </mc:AlternateContent>
      </w:r>
      <w:r>
        <w:t>Detail</w:t>
      </w:r>
      <w:r>
        <w:br/>
      </w:r>
    </w:p>
    <w:p w14:paraId="4D9E4C3A" w14:textId="47970299" w:rsidR="004B591C" w:rsidRPr="00300D9E" w:rsidRDefault="004B591C" w:rsidP="004B591C">
      <w:pPr>
        <w:rPr>
          <w:b/>
        </w:rPr>
      </w:pPr>
      <w:r>
        <w:rPr>
          <w:b/>
        </w:rPr>
        <w:t>Project Schedule/Milestones:</w:t>
      </w:r>
    </w:p>
    <w:p w14:paraId="4CDF2D81" w14:textId="373F1E69" w:rsidR="004B591C" w:rsidRDefault="004B591C" w:rsidP="004B591C">
      <w:pPr>
        <w:ind w:left="360"/>
      </w:pPr>
      <w:r>
        <w:t>Details</w:t>
      </w:r>
    </w:p>
    <w:p w14:paraId="0B7E7EAF" w14:textId="77777777" w:rsidR="004B591C" w:rsidRDefault="004B591C" w:rsidP="004B591C">
      <w:pPr>
        <w:ind w:left="360"/>
      </w:pPr>
    </w:p>
    <w:p w14:paraId="61F37BFA" w14:textId="57F1CED2" w:rsidR="00300D9E" w:rsidRDefault="004B591C" w:rsidP="004B591C">
      <w:pPr>
        <w:spacing w:before="40"/>
        <w:rPr>
          <w:b/>
        </w:rPr>
      </w:pPr>
      <w:r w:rsidRPr="002670AD">
        <w:rPr>
          <w:b/>
          <w:noProof/>
        </w:rPr>
        <mc:AlternateContent>
          <mc:Choice Requires="wps">
            <w:drawing>
              <wp:anchor distT="0" distB="0" distL="114300" distR="114300" simplePos="0" relativeHeight="251671552" behindDoc="0" locked="0" layoutInCell="1" allowOverlap="1" wp14:anchorId="42B9A0F8" wp14:editId="66612115">
                <wp:simplePos x="0" y="0"/>
                <wp:positionH relativeFrom="margin">
                  <wp:posOffset>0</wp:posOffset>
                </wp:positionH>
                <wp:positionV relativeFrom="paragraph">
                  <wp:posOffset>0</wp:posOffset>
                </wp:positionV>
                <wp:extent cx="5935345" cy="3810"/>
                <wp:effectExtent l="0" t="0" r="27305" b="34290"/>
                <wp:wrapNone/>
                <wp:docPr id="11" name="Straight Connector 1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FF77"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" strokecolor="#4579b8 [3044]">
                <w10:wrap anchorx="margin"/>
              </v:line>
            </w:pict>
          </mc:Fallback>
        </mc:AlternateContent>
      </w:r>
      <w:r w:rsidR="00D54D48">
        <w:rPr>
          <w:b/>
        </w:rPr>
        <w:t>Budget Information</w:t>
      </w:r>
      <w:r>
        <w:rPr>
          <w:b/>
        </w:rPr>
        <w:t>:</w:t>
      </w:r>
    </w:p>
    <w:p w14:paraId="01078FFF" w14:textId="404FF794" w:rsidR="00444B70" w:rsidRDefault="004B591C" w:rsidP="00444B70">
      <w:pPr>
        <w:ind w:left="360"/>
      </w:pPr>
      <w:r>
        <w:t>Details</w:t>
      </w:r>
    </w:p>
    <w:p w14:paraId="46864BEC" w14:textId="593F37A9" w:rsidR="00463917" w:rsidRPr="00463917" w:rsidRDefault="00463917" w:rsidP="00444B70">
      <w:pPr>
        <w:shd w:val="clear" w:color="auto" w:fill="46A2DA"/>
        <w:spacing w:before="360" w:after="40"/>
        <w:jc w:val="center"/>
        <w:rPr>
          <w:b/>
          <w:color w:val="FFFFFF" w:themeColor="background1"/>
          <w:sz w:val="28"/>
        </w:rPr>
      </w:pPr>
      <w:r>
        <w:rPr>
          <w:b/>
          <w:color w:val="FFFFFF" w:themeColor="background1"/>
          <w:sz w:val="28"/>
        </w:rPr>
        <w:t xml:space="preserve">PROJECT </w:t>
      </w:r>
      <w:r w:rsidR="00444B70">
        <w:rPr>
          <w:b/>
          <w:color w:val="FFFFFF" w:themeColor="background1"/>
          <w:sz w:val="28"/>
        </w:rPr>
        <w:t>TEAM</w:t>
      </w:r>
    </w:p>
    <w:p w14:paraId="2D1DC6E9" w14:textId="37EC9A5E" w:rsidR="000A11C2" w:rsidRPr="00463917" w:rsidRDefault="00463917" w:rsidP="00463917">
      <w:pPr>
        <w:rPr>
          <w:b/>
        </w:rPr>
      </w:pPr>
      <w:r>
        <w:rPr>
          <w:b/>
        </w:rPr>
        <w:t>Roles and Responsibilities:</w:t>
      </w:r>
    </w:p>
    <w:p w14:paraId="5CE1EDE2" w14:textId="789A9314" w:rsidR="000A11C2" w:rsidRPr="00463917" w:rsidRDefault="00463917" w:rsidP="00463917">
      <w:pPr>
        <w:ind w:left="360"/>
        <w:rPr>
          <w:i/>
        </w:rPr>
      </w:pPr>
      <w:r w:rsidRPr="00463917">
        <w:rPr>
          <w:i/>
        </w:rPr>
        <w:t>Insert</w:t>
      </w:r>
      <w:r w:rsidR="00950A49">
        <w:rPr>
          <w:i/>
        </w:rPr>
        <w:t xml:space="preserve"> </w:t>
      </w:r>
      <w:r w:rsidRPr="00463917">
        <w:rPr>
          <w:i/>
        </w:rPr>
        <w:t>Stakeholder Register</w:t>
      </w:r>
    </w:p>
    <w:p w14:paraId="714B3FCE" w14:textId="77777777" w:rsidR="00463917" w:rsidRDefault="00463917" w:rsidP="000A11C2"/>
    <w:p w14:paraId="626FD97B" w14:textId="58F065C4" w:rsidR="000A11C2" w:rsidRPr="00463917" w:rsidRDefault="000A11C2" w:rsidP="00463917">
      <w:pPr>
        <w:spacing w:before="40"/>
        <w:rPr>
          <w:b/>
        </w:rPr>
      </w:pPr>
      <w:r w:rsidRPr="002670AD">
        <w:rPr>
          <w:noProof/>
        </w:rPr>
        <mc:AlternateContent>
          <mc:Choice Requires="wps">
            <w:drawing>
              <wp:anchor distT="0" distB="0" distL="114300" distR="114300" simplePos="0" relativeHeight="251663360" behindDoc="0" locked="0" layoutInCell="1" allowOverlap="1" wp14:anchorId="50BD86A0" wp14:editId="11E28364">
                <wp:simplePos x="0" y="0"/>
                <wp:positionH relativeFrom="margin">
                  <wp:align>left</wp:align>
                </wp:positionH>
                <wp:positionV relativeFrom="paragraph">
                  <wp:posOffset>2540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84F21" id="Straight Connector 6"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" strokecolor="#4579b8 [3044]">
                <w10:wrap anchorx="margin"/>
              </v:line>
            </w:pict>
          </mc:Fallback>
        </mc:AlternateContent>
      </w:r>
      <w:r w:rsidR="00463917">
        <w:rPr>
          <w:b/>
        </w:rPr>
        <w:t>Stakeholder Comments:</w:t>
      </w:r>
    </w:p>
    <w:p w14:paraId="77F7307A" w14:textId="18B44CA7" w:rsidR="000A11C2" w:rsidRDefault="00463917" w:rsidP="000A11C2">
      <w:pPr>
        <w:ind w:left="360"/>
      </w:pPr>
      <w:r>
        <w:t>Quote - Stakeholder</w:t>
      </w:r>
    </w:p>
    <w:p w14:paraId="64D18C0C" w14:textId="5AC8CDFD" w:rsidR="00463917" w:rsidRDefault="00463917" w:rsidP="000A11C2">
      <w:pPr>
        <w:ind w:left="360"/>
      </w:pPr>
      <w:r>
        <w:t>Quote - Stakeholder</w:t>
      </w:r>
    </w:p>
    <w:p w14:paraId="4702A25A" w14:textId="0A98C434" w:rsidR="00463917" w:rsidRDefault="00463917" w:rsidP="000A11C2">
      <w:pPr>
        <w:ind w:left="360"/>
      </w:pPr>
      <w:r>
        <w:t>Quote - Stakeholder</w:t>
      </w:r>
    </w:p>
    <w:p w14:paraId="35E509B8" w14:textId="2CA53BB3" w:rsidR="00F24D6F" w:rsidRDefault="00F24D6F" w:rsidP="00F40A62"/>
    <w:p w14:paraId="473DA2E1" w14:textId="77777777" w:rsidR="00444B70" w:rsidRDefault="00444B70">
      <w:pPr>
        <w:rPr>
          <w:b/>
          <w:color w:val="FFFFFF" w:themeColor="background1"/>
          <w:sz w:val="28"/>
        </w:rPr>
      </w:pPr>
      <w:r>
        <w:rPr>
          <w:b/>
          <w:color w:val="FFFFFF" w:themeColor="background1"/>
          <w:sz w:val="28"/>
        </w:rPr>
        <w:br w:type="page"/>
      </w:r>
    </w:p>
    <w:p w14:paraId="59EFFF65" w14:textId="48338DDF" w:rsidR="00444B70" w:rsidRPr="00444B70" w:rsidRDefault="00444B70" w:rsidP="00444B70">
      <w:pPr>
        <w:shd w:val="clear" w:color="auto" w:fill="46A2DA"/>
        <w:spacing w:before="40" w:after="40"/>
        <w:jc w:val="center"/>
        <w:rPr>
          <w:b/>
          <w:color w:val="FFFFFF" w:themeColor="background1"/>
          <w:sz w:val="28"/>
        </w:rPr>
      </w:pPr>
      <w:r>
        <w:rPr>
          <w:b/>
          <w:color w:val="FFFFFF" w:themeColor="background1"/>
          <w:sz w:val="28"/>
        </w:rPr>
        <w:lastRenderedPageBreak/>
        <w:t>APPROVAL SIGNATURES</w:t>
      </w:r>
    </w:p>
    <w:p w14:paraId="006F460D" w14:textId="68455DFC" w:rsidR="00444B70" w:rsidRPr="0071088C" w:rsidRDefault="00444B70" w:rsidP="00444B70">
      <w:pPr>
        <w:rPr>
          <w:rFonts w:ascii="Calibri Light" w:hAnsi="Calibri Light" w:cs="Calibri Light"/>
          <w:b/>
          <w:sz w:val="26"/>
          <w:szCs w:val="26"/>
        </w:rPr>
      </w:pPr>
    </w:p>
    <w:tbl>
      <w:tblPr>
        <w:tblW w:w="0" w:type="auto"/>
        <w:jc w:val="center"/>
        <w:tblBorders>
          <w:insideH w:val="single" w:sz="4" w:space="0" w:color="auto"/>
        </w:tblBorders>
        <w:tblLook w:val="04A0" w:firstRow="1" w:lastRow="0" w:firstColumn="1" w:lastColumn="0" w:noHBand="0" w:noVBand="1"/>
      </w:tblPr>
      <w:tblGrid>
        <w:gridCol w:w="2789"/>
        <w:gridCol w:w="533"/>
        <w:gridCol w:w="2809"/>
        <w:gridCol w:w="533"/>
        <w:gridCol w:w="2696"/>
      </w:tblGrid>
      <w:tr w:rsidR="00444B70" w:rsidRPr="00FE677A" w14:paraId="60712B81" w14:textId="77777777" w:rsidTr="00B14D02">
        <w:trPr>
          <w:jc w:val="center"/>
        </w:trPr>
        <w:tc>
          <w:tcPr>
            <w:tcW w:w="2789" w:type="dxa"/>
            <w:shd w:val="clear" w:color="auto" w:fill="auto"/>
          </w:tcPr>
          <w:p w14:paraId="47DF0CC8" w14:textId="77777777" w:rsidR="00444B70" w:rsidRPr="00FE677A" w:rsidRDefault="00444B70" w:rsidP="00E94D92">
            <w:pPr>
              <w:spacing w:line="240" w:lineRule="auto"/>
              <w:rPr>
                <w:rFonts w:ascii="Rage Italic" w:hAnsi="Rage Italic"/>
                <w:sz w:val="28"/>
              </w:rPr>
            </w:pPr>
          </w:p>
        </w:tc>
        <w:tc>
          <w:tcPr>
            <w:tcW w:w="533" w:type="dxa"/>
            <w:tcBorders>
              <w:top w:val="nil"/>
              <w:bottom w:val="nil"/>
            </w:tcBorders>
            <w:shd w:val="clear" w:color="auto" w:fill="auto"/>
          </w:tcPr>
          <w:p w14:paraId="52FA2701" w14:textId="77777777" w:rsidR="00444B70" w:rsidRPr="00FE677A" w:rsidRDefault="00444B70" w:rsidP="00E94D92">
            <w:pPr>
              <w:spacing w:line="240" w:lineRule="auto"/>
              <w:rPr>
                <w:rFonts w:ascii="Rage Italic" w:hAnsi="Rage Italic"/>
                <w:sz w:val="28"/>
              </w:rPr>
            </w:pPr>
          </w:p>
        </w:tc>
        <w:tc>
          <w:tcPr>
            <w:tcW w:w="2809" w:type="dxa"/>
            <w:shd w:val="clear" w:color="auto" w:fill="auto"/>
          </w:tcPr>
          <w:p w14:paraId="61B72834" w14:textId="77777777" w:rsidR="00444B70" w:rsidRPr="00FE677A" w:rsidRDefault="00444B70" w:rsidP="00E94D92">
            <w:pPr>
              <w:spacing w:line="240" w:lineRule="auto"/>
              <w:rPr>
                <w:rFonts w:ascii="Rage Italic" w:hAnsi="Rage Italic"/>
                <w:sz w:val="28"/>
              </w:rPr>
            </w:pPr>
          </w:p>
        </w:tc>
        <w:tc>
          <w:tcPr>
            <w:tcW w:w="533" w:type="dxa"/>
            <w:tcBorders>
              <w:top w:val="nil"/>
              <w:bottom w:val="nil"/>
            </w:tcBorders>
            <w:shd w:val="clear" w:color="auto" w:fill="auto"/>
          </w:tcPr>
          <w:p w14:paraId="4A8E40BC" w14:textId="77777777" w:rsidR="00444B70" w:rsidRPr="00FE677A" w:rsidRDefault="00444B70" w:rsidP="00E94D92">
            <w:pPr>
              <w:spacing w:line="240" w:lineRule="auto"/>
              <w:rPr>
                <w:rFonts w:ascii="Rage Italic" w:hAnsi="Rage Italic"/>
                <w:sz w:val="28"/>
              </w:rPr>
            </w:pPr>
          </w:p>
        </w:tc>
        <w:tc>
          <w:tcPr>
            <w:tcW w:w="2696" w:type="dxa"/>
            <w:shd w:val="clear" w:color="auto" w:fill="auto"/>
          </w:tcPr>
          <w:p w14:paraId="4E565113" w14:textId="77777777" w:rsidR="00444B70" w:rsidRPr="00FE677A" w:rsidRDefault="00444B70" w:rsidP="00E94D92">
            <w:pPr>
              <w:spacing w:line="240" w:lineRule="auto"/>
              <w:rPr>
                <w:rFonts w:ascii="Rage Italic" w:hAnsi="Rage Italic"/>
                <w:sz w:val="28"/>
              </w:rPr>
            </w:pPr>
          </w:p>
        </w:tc>
      </w:tr>
      <w:tr w:rsidR="00667F6B" w:rsidRPr="00FE677A" w14:paraId="4C706812" w14:textId="77777777" w:rsidTr="00B14D02">
        <w:trPr>
          <w:jc w:val="center"/>
        </w:trPr>
        <w:tc>
          <w:tcPr>
            <w:tcW w:w="2789" w:type="dxa"/>
            <w:shd w:val="clear" w:color="auto" w:fill="auto"/>
          </w:tcPr>
          <w:p w14:paraId="25ED946B" w14:textId="6BDF5D6E" w:rsidR="00667F6B" w:rsidRDefault="00B14D02" w:rsidP="00B14D02">
            <w:pPr>
              <w:spacing w:line="240" w:lineRule="auto"/>
              <w:jc w:val="center"/>
              <w:rPr>
                <w:rFonts w:ascii="Rage Italic" w:hAnsi="Rage Italic"/>
                <w:sz w:val="28"/>
              </w:rPr>
            </w:pPr>
            <w:r w:rsidRPr="00BE26F1">
              <w:rPr>
                <w:sz w:val="20"/>
              </w:rPr>
              <w:t xml:space="preserve">[Name], Project </w:t>
            </w:r>
            <w:r>
              <w:rPr>
                <w:sz w:val="20"/>
              </w:rPr>
              <w:t>Sponsor</w:t>
            </w:r>
          </w:p>
          <w:p w14:paraId="2E630294" w14:textId="6FDDEC84" w:rsidR="00B14D02" w:rsidRDefault="00B14D02" w:rsidP="00E94D92">
            <w:pPr>
              <w:spacing w:line="240" w:lineRule="auto"/>
              <w:rPr>
                <w:rFonts w:ascii="Rage Italic" w:hAnsi="Rage Italic"/>
                <w:sz w:val="28"/>
              </w:rPr>
            </w:pPr>
          </w:p>
          <w:p w14:paraId="2FC77E8A" w14:textId="134E2DE8" w:rsidR="00B14D02" w:rsidRDefault="00B14D02" w:rsidP="00E94D92">
            <w:pPr>
              <w:spacing w:line="240" w:lineRule="auto"/>
              <w:rPr>
                <w:rFonts w:ascii="Rage Italic" w:hAnsi="Rage Italic"/>
                <w:sz w:val="28"/>
              </w:rPr>
            </w:pPr>
          </w:p>
          <w:p w14:paraId="3943D27B" w14:textId="77777777" w:rsidR="00B14D02" w:rsidRDefault="00B14D02" w:rsidP="00E94D92">
            <w:pPr>
              <w:spacing w:line="240" w:lineRule="auto"/>
              <w:rPr>
                <w:rFonts w:ascii="Rage Italic" w:hAnsi="Rage Italic"/>
                <w:sz w:val="28"/>
              </w:rPr>
            </w:pPr>
          </w:p>
          <w:p w14:paraId="7FE4312B" w14:textId="7918257C" w:rsidR="00B14D02" w:rsidRPr="00FE677A" w:rsidRDefault="00B14D02" w:rsidP="00E94D92">
            <w:pPr>
              <w:spacing w:line="240" w:lineRule="auto"/>
              <w:rPr>
                <w:rFonts w:ascii="Rage Italic" w:hAnsi="Rage Italic"/>
                <w:sz w:val="28"/>
              </w:rPr>
            </w:pPr>
          </w:p>
        </w:tc>
        <w:tc>
          <w:tcPr>
            <w:tcW w:w="533" w:type="dxa"/>
            <w:tcBorders>
              <w:top w:val="nil"/>
              <w:bottom w:val="nil"/>
            </w:tcBorders>
            <w:shd w:val="clear" w:color="auto" w:fill="auto"/>
          </w:tcPr>
          <w:p w14:paraId="703F2DBD" w14:textId="77777777" w:rsidR="00667F6B" w:rsidRPr="00FE677A" w:rsidRDefault="00667F6B" w:rsidP="00E94D92">
            <w:pPr>
              <w:spacing w:line="240" w:lineRule="auto"/>
              <w:rPr>
                <w:rFonts w:ascii="Rage Italic" w:hAnsi="Rage Italic"/>
                <w:sz w:val="28"/>
              </w:rPr>
            </w:pPr>
          </w:p>
        </w:tc>
        <w:tc>
          <w:tcPr>
            <w:tcW w:w="2809" w:type="dxa"/>
            <w:shd w:val="clear" w:color="auto" w:fill="auto"/>
          </w:tcPr>
          <w:p w14:paraId="42CA93E3" w14:textId="016A5B0D" w:rsidR="00667F6B" w:rsidRPr="00FE677A" w:rsidRDefault="00B14D02" w:rsidP="00B14D02">
            <w:pPr>
              <w:spacing w:line="240" w:lineRule="auto"/>
              <w:jc w:val="center"/>
              <w:rPr>
                <w:rFonts w:ascii="Rage Italic" w:hAnsi="Rage Italic"/>
                <w:sz w:val="28"/>
              </w:rPr>
            </w:pPr>
            <w:r w:rsidRPr="00BE26F1">
              <w:rPr>
                <w:sz w:val="20"/>
              </w:rPr>
              <w:t xml:space="preserve">[Name], Project </w:t>
            </w:r>
            <w:r>
              <w:rPr>
                <w:sz w:val="20"/>
              </w:rPr>
              <w:t>Manager</w:t>
            </w:r>
          </w:p>
        </w:tc>
        <w:tc>
          <w:tcPr>
            <w:tcW w:w="533" w:type="dxa"/>
            <w:tcBorders>
              <w:top w:val="nil"/>
              <w:bottom w:val="nil"/>
            </w:tcBorders>
            <w:shd w:val="clear" w:color="auto" w:fill="auto"/>
          </w:tcPr>
          <w:p w14:paraId="7098386A" w14:textId="77777777" w:rsidR="00667F6B" w:rsidRPr="00FE677A" w:rsidRDefault="00667F6B" w:rsidP="00E94D92">
            <w:pPr>
              <w:spacing w:line="240" w:lineRule="auto"/>
              <w:rPr>
                <w:rFonts w:ascii="Rage Italic" w:hAnsi="Rage Italic"/>
                <w:sz w:val="28"/>
              </w:rPr>
            </w:pPr>
          </w:p>
        </w:tc>
        <w:tc>
          <w:tcPr>
            <w:tcW w:w="2696" w:type="dxa"/>
            <w:shd w:val="clear" w:color="auto" w:fill="auto"/>
          </w:tcPr>
          <w:p w14:paraId="1314366E" w14:textId="77777777" w:rsidR="00B14D02" w:rsidRDefault="00B14D02" w:rsidP="00B14D02">
            <w:pPr>
              <w:spacing w:line="240" w:lineRule="auto"/>
              <w:jc w:val="center"/>
              <w:rPr>
                <w:sz w:val="20"/>
              </w:rPr>
            </w:pPr>
            <w:r w:rsidRPr="00BE26F1">
              <w:rPr>
                <w:sz w:val="20"/>
              </w:rPr>
              <w:t xml:space="preserve">[Name], </w:t>
            </w:r>
            <w:r>
              <w:rPr>
                <w:sz w:val="20"/>
              </w:rPr>
              <w:t>[Role]</w:t>
            </w:r>
          </w:p>
          <w:p w14:paraId="1AB92941" w14:textId="77777777" w:rsidR="00667F6B" w:rsidRPr="00FE677A" w:rsidRDefault="00667F6B" w:rsidP="00E94D92">
            <w:pPr>
              <w:spacing w:line="240" w:lineRule="auto"/>
              <w:rPr>
                <w:rFonts w:ascii="Rage Italic" w:hAnsi="Rage Italic"/>
                <w:sz w:val="28"/>
              </w:rPr>
            </w:pPr>
          </w:p>
        </w:tc>
      </w:tr>
      <w:tr w:rsidR="00444B70" w:rsidRPr="00BE26F1" w14:paraId="68B1FA74" w14:textId="77777777" w:rsidTr="00E94D92">
        <w:trPr>
          <w:jc w:val="center"/>
        </w:trPr>
        <w:tc>
          <w:tcPr>
            <w:tcW w:w="2789" w:type="dxa"/>
            <w:shd w:val="clear" w:color="auto" w:fill="auto"/>
          </w:tcPr>
          <w:p w14:paraId="7B28EAF3" w14:textId="77777777" w:rsidR="00B14D02" w:rsidRDefault="00B14D02" w:rsidP="00B14D02">
            <w:pPr>
              <w:spacing w:line="240" w:lineRule="auto"/>
              <w:jc w:val="center"/>
              <w:rPr>
                <w:sz w:val="20"/>
              </w:rPr>
            </w:pPr>
            <w:r w:rsidRPr="00BE26F1">
              <w:rPr>
                <w:sz w:val="20"/>
              </w:rPr>
              <w:t xml:space="preserve">[Name], </w:t>
            </w:r>
            <w:r>
              <w:rPr>
                <w:sz w:val="20"/>
              </w:rPr>
              <w:t>[Role]</w:t>
            </w:r>
          </w:p>
          <w:p w14:paraId="29B71644" w14:textId="77777777" w:rsidR="00444B70" w:rsidRDefault="00444B70" w:rsidP="00E94D92">
            <w:pPr>
              <w:spacing w:line="240" w:lineRule="auto"/>
              <w:jc w:val="center"/>
              <w:rPr>
                <w:sz w:val="20"/>
              </w:rPr>
            </w:pPr>
          </w:p>
          <w:p w14:paraId="709ED963" w14:textId="0B7885F1" w:rsidR="00B14D02" w:rsidRPr="00BE26F1" w:rsidRDefault="00B14D02" w:rsidP="00E94D92">
            <w:pPr>
              <w:spacing w:line="240" w:lineRule="auto"/>
              <w:jc w:val="center"/>
              <w:rPr>
                <w:sz w:val="20"/>
              </w:rPr>
            </w:pPr>
          </w:p>
        </w:tc>
        <w:tc>
          <w:tcPr>
            <w:tcW w:w="533" w:type="dxa"/>
            <w:tcBorders>
              <w:top w:val="nil"/>
              <w:bottom w:val="nil"/>
            </w:tcBorders>
            <w:shd w:val="clear" w:color="auto" w:fill="auto"/>
          </w:tcPr>
          <w:p w14:paraId="1906AFE4" w14:textId="77777777" w:rsidR="00444B70" w:rsidRPr="00BE26F1" w:rsidRDefault="00444B70" w:rsidP="00E94D92">
            <w:pPr>
              <w:spacing w:line="240" w:lineRule="auto"/>
              <w:jc w:val="center"/>
              <w:rPr>
                <w:sz w:val="20"/>
              </w:rPr>
            </w:pPr>
          </w:p>
        </w:tc>
        <w:tc>
          <w:tcPr>
            <w:tcW w:w="2809" w:type="dxa"/>
            <w:shd w:val="clear" w:color="auto" w:fill="auto"/>
          </w:tcPr>
          <w:p w14:paraId="4FB91C1E" w14:textId="77777777" w:rsidR="00B14D02" w:rsidRDefault="00B14D02" w:rsidP="00B14D02">
            <w:pPr>
              <w:spacing w:line="240" w:lineRule="auto"/>
              <w:jc w:val="center"/>
              <w:rPr>
                <w:sz w:val="20"/>
              </w:rPr>
            </w:pPr>
            <w:r w:rsidRPr="00BE26F1">
              <w:rPr>
                <w:sz w:val="20"/>
              </w:rPr>
              <w:t xml:space="preserve">[Name], </w:t>
            </w:r>
            <w:r>
              <w:rPr>
                <w:sz w:val="20"/>
              </w:rPr>
              <w:t>[Role]</w:t>
            </w:r>
          </w:p>
          <w:p w14:paraId="30967A4C" w14:textId="6BCA6CB4" w:rsidR="00444B70" w:rsidRPr="00BE26F1" w:rsidRDefault="00444B70" w:rsidP="00E94D92">
            <w:pPr>
              <w:spacing w:line="240" w:lineRule="auto"/>
              <w:jc w:val="center"/>
              <w:rPr>
                <w:sz w:val="20"/>
              </w:rPr>
            </w:pPr>
          </w:p>
        </w:tc>
        <w:tc>
          <w:tcPr>
            <w:tcW w:w="533" w:type="dxa"/>
            <w:tcBorders>
              <w:top w:val="nil"/>
            </w:tcBorders>
            <w:shd w:val="clear" w:color="auto" w:fill="auto"/>
          </w:tcPr>
          <w:p w14:paraId="17DE7F7E" w14:textId="77777777" w:rsidR="00444B70" w:rsidRPr="00BE26F1" w:rsidRDefault="00444B70" w:rsidP="00E94D92">
            <w:pPr>
              <w:spacing w:line="240" w:lineRule="auto"/>
              <w:jc w:val="center"/>
              <w:rPr>
                <w:sz w:val="20"/>
              </w:rPr>
            </w:pPr>
          </w:p>
        </w:tc>
        <w:tc>
          <w:tcPr>
            <w:tcW w:w="2696" w:type="dxa"/>
            <w:shd w:val="clear" w:color="auto" w:fill="auto"/>
          </w:tcPr>
          <w:p w14:paraId="33182FF2" w14:textId="77777777" w:rsidR="00444B70" w:rsidRDefault="00444B70" w:rsidP="00E94D92">
            <w:pPr>
              <w:spacing w:line="240" w:lineRule="auto"/>
              <w:jc w:val="center"/>
              <w:rPr>
                <w:sz w:val="20"/>
              </w:rPr>
            </w:pPr>
            <w:r w:rsidRPr="00BE26F1">
              <w:rPr>
                <w:sz w:val="20"/>
              </w:rPr>
              <w:t xml:space="preserve">[Name], </w:t>
            </w:r>
            <w:r>
              <w:rPr>
                <w:sz w:val="20"/>
              </w:rPr>
              <w:t>[Role]</w:t>
            </w:r>
          </w:p>
          <w:p w14:paraId="4DCDBBFF" w14:textId="5CB8A82A" w:rsidR="00444B70" w:rsidRPr="00BE26F1" w:rsidRDefault="00444B70" w:rsidP="00E94D92">
            <w:pPr>
              <w:spacing w:line="240" w:lineRule="auto"/>
              <w:jc w:val="center"/>
              <w:rPr>
                <w:sz w:val="20"/>
              </w:rPr>
            </w:pPr>
          </w:p>
        </w:tc>
      </w:tr>
    </w:tbl>
    <w:p w14:paraId="1B9275A9" w14:textId="77777777" w:rsidR="00444B70" w:rsidRPr="00444B70" w:rsidRDefault="00444B70" w:rsidP="00444B70">
      <w:pPr>
        <w:pStyle w:val="Heading2"/>
        <w:shd w:val="clear" w:color="auto" w:fill="46A2DA"/>
        <w:tabs>
          <w:tab w:val="center" w:pos="4680"/>
          <w:tab w:val="left" w:pos="6521"/>
        </w:tabs>
        <w:jc w:val="left"/>
        <w:rPr>
          <w:sz w:val="8"/>
        </w:rPr>
      </w:pPr>
      <w:bookmarkStart w:id="0" w:name="_GoBack"/>
      <w:bookmarkEnd w:id="0"/>
    </w:p>
    <w:sectPr w:rsidR="00444B70" w:rsidRPr="00444B70" w:rsidSect="00E01B8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C9698" w14:textId="77777777" w:rsidR="007E78B6" w:rsidRDefault="007E78B6">
      <w:pPr>
        <w:spacing w:line="240" w:lineRule="auto"/>
      </w:pPr>
      <w:r>
        <w:separator/>
      </w:r>
    </w:p>
  </w:endnote>
  <w:endnote w:type="continuationSeparator" w:id="0">
    <w:p w14:paraId="52D0DAD8" w14:textId="77777777" w:rsidR="007E78B6" w:rsidRDefault="007E7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7946C" w14:textId="77777777" w:rsidR="007E78B6" w:rsidRDefault="007E78B6">
      <w:pPr>
        <w:spacing w:line="240" w:lineRule="auto"/>
      </w:pPr>
      <w:r>
        <w:separator/>
      </w:r>
    </w:p>
  </w:footnote>
  <w:footnote w:type="continuationSeparator" w:id="0">
    <w:p w14:paraId="6010228A" w14:textId="77777777" w:rsidR="007E78B6" w:rsidRDefault="007E78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174F3C0F"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463917">
          <w:rPr>
            <w:b/>
          </w:rPr>
          <w:t>Project Charter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381F5D56"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3C2439">
          <w:rPr>
            <w:b/>
          </w:rPr>
          <w:t>Project Charter</w:t>
        </w:r>
      </w:p>
      <w:p w14:paraId="70380CC1" w14:textId="06A47622" w:rsidR="00E01B82" w:rsidRPr="00E01B82" w:rsidRDefault="00E01B82" w:rsidP="00E01B82">
        <w:pPr>
          <w:pStyle w:val="Header"/>
          <w:pBdr>
            <w:bottom w:val="single" w:sz="4" w:space="1" w:color="D9D9D9" w:themeColor="background1" w:themeShade="D9"/>
          </w:pBdr>
          <w:spacing w:before="120"/>
          <w:ind w:left="1440" w:right="1440"/>
          <w:jc w:val="center"/>
          <w:rPr>
            <w:color w:val="7F7F7F" w:themeColor="background1" w:themeShade="7F"/>
            <w:spacing w:val="60"/>
          </w:rPr>
        </w:pPr>
        <w:r w:rsidRPr="006316C2">
          <w:rPr>
            <w:i/>
            <w:color w:val="000000"/>
            <w:sz w:val="20"/>
          </w:rPr>
          <w:t>This document is to be used</w:t>
        </w:r>
        <w:r w:rsidR="004853D2">
          <w:rPr>
            <w:i/>
            <w:color w:val="000000"/>
            <w:sz w:val="20"/>
          </w:rPr>
          <w:t xml:space="preserve"> as formal project documentation</w:t>
        </w:r>
        <w:r w:rsidRPr="006316C2">
          <w:rPr>
            <w:i/>
            <w:color w:val="000000"/>
            <w:sz w:val="20"/>
          </w:rPr>
          <w:t xml:space="preserve"> to</w:t>
        </w:r>
        <w:r>
          <w:rPr>
            <w:i/>
            <w:color w:val="000000"/>
            <w:sz w:val="20"/>
          </w:rPr>
          <w:t xml:space="preserve"> </w:t>
        </w:r>
        <w:r w:rsidR="003C2439">
          <w:rPr>
            <w:i/>
            <w:color w:val="000000"/>
            <w:sz w:val="20"/>
          </w:rPr>
          <w:t>summarize the project’s objectives and management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F6605"/>
    <w:multiLevelType w:val="multilevel"/>
    <w:tmpl w:val="55F2AF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E3BD0"/>
    <w:multiLevelType w:val="hybridMultilevel"/>
    <w:tmpl w:val="D69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0"/>
  </w:num>
  <w:num w:numId="14">
    <w:abstractNumId w:val="15"/>
  </w:num>
  <w:num w:numId="15">
    <w:abstractNumId w:val="12"/>
  </w:num>
  <w:num w:numId="16">
    <w:abstractNumId w:val="14"/>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2013D"/>
    <w:rsid w:val="00037E0A"/>
    <w:rsid w:val="00075CF6"/>
    <w:rsid w:val="000A11C2"/>
    <w:rsid w:val="00101ACE"/>
    <w:rsid w:val="0011532F"/>
    <w:rsid w:val="00133D13"/>
    <w:rsid w:val="00135F16"/>
    <w:rsid w:val="00150524"/>
    <w:rsid w:val="001664B8"/>
    <w:rsid w:val="001834B9"/>
    <w:rsid w:val="001A569B"/>
    <w:rsid w:val="001C4705"/>
    <w:rsid w:val="001E573B"/>
    <w:rsid w:val="001F2AA1"/>
    <w:rsid w:val="002166B4"/>
    <w:rsid w:val="00265EB5"/>
    <w:rsid w:val="002903AD"/>
    <w:rsid w:val="002B66E0"/>
    <w:rsid w:val="002D2EA8"/>
    <w:rsid w:val="002F4B4F"/>
    <w:rsid w:val="00300D9E"/>
    <w:rsid w:val="00304041"/>
    <w:rsid w:val="0032740D"/>
    <w:rsid w:val="00341345"/>
    <w:rsid w:val="00371007"/>
    <w:rsid w:val="003B18D2"/>
    <w:rsid w:val="003C2439"/>
    <w:rsid w:val="003D6E03"/>
    <w:rsid w:val="003E4BC8"/>
    <w:rsid w:val="00413455"/>
    <w:rsid w:val="00414262"/>
    <w:rsid w:val="00444B70"/>
    <w:rsid w:val="00450843"/>
    <w:rsid w:val="00456F2F"/>
    <w:rsid w:val="00462834"/>
    <w:rsid w:val="00463917"/>
    <w:rsid w:val="004668FB"/>
    <w:rsid w:val="004853D2"/>
    <w:rsid w:val="004B591C"/>
    <w:rsid w:val="004B694B"/>
    <w:rsid w:val="004C1B31"/>
    <w:rsid w:val="004C77CC"/>
    <w:rsid w:val="004E1EE5"/>
    <w:rsid w:val="00516FC1"/>
    <w:rsid w:val="00521108"/>
    <w:rsid w:val="00524AB0"/>
    <w:rsid w:val="00545B04"/>
    <w:rsid w:val="005655F6"/>
    <w:rsid w:val="005B70B0"/>
    <w:rsid w:val="005F2375"/>
    <w:rsid w:val="00625628"/>
    <w:rsid w:val="00627A11"/>
    <w:rsid w:val="00657D64"/>
    <w:rsid w:val="00667F6B"/>
    <w:rsid w:val="006C3AF3"/>
    <w:rsid w:val="006E16C7"/>
    <w:rsid w:val="006F4EC4"/>
    <w:rsid w:val="007071C4"/>
    <w:rsid w:val="007125A1"/>
    <w:rsid w:val="00727587"/>
    <w:rsid w:val="007740D5"/>
    <w:rsid w:val="00782E91"/>
    <w:rsid w:val="00785549"/>
    <w:rsid w:val="007B2E02"/>
    <w:rsid w:val="007E427E"/>
    <w:rsid w:val="007E78B6"/>
    <w:rsid w:val="00800D9D"/>
    <w:rsid w:val="00806380"/>
    <w:rsid w:val="00830DC6"/>
    <w:rsid w:val="00854737"/>
    <w:rsid w:val="0087103E"/>
    <w:rsid w:val="00872C4B"/>
    <w:rsid w:val="00891D51"/>
    <w:rsid w:val="008B6365"/>
    <w:rsid w:val="008C2AA8"/>
    <w:rsid w:val="008D5C81"/>
    <w:rsid w:val="009027A8"/>
    <w:rsid w:val="00911E87"/>
    <w:rsid w:val="0091625F"/>
    <w:rsid w:val="009243F5"/>
    <w:rsid w:val="00930341"/>
    <w:rsid w:val="00931202"/>
    <w:rsid w:val="0094412A"/>
    <w:rsid w:val="00950A49"/>
    <w:rsid w:val="00952642"/>
    <w:rsid w:val="009660D7"/>
    <w:rsid w:val="00966608"/>
    <w:rsid w:val="009707FC"/>
    <w:rsid w:val="00982C50"/>
    <w:rsid w:val="00984167"/>
    <w:rsid w:val="009861D9"/>
    <w:rsid w:val="00996D4F"/>
    <w:rsid w:val="009B1812"/>
    <w:rsid w:val="009C252F"/>
    <w:rsid w:val="009D3068"/>
    <w:rsid w:val="009D4CFD"/>
    <w:rsid w:val="009E737D"/>
    <w:rsid w:val="00A234DA"/>
    <w:rsid w:val="00A2403B"/>
    <w:rsid w:val="00A27C98"/>
    <w:rsid w:val="00A360FF"/>
    <w:rsid w:val="00A53870"/>
    <w:rsid w:val="00A77B17"/>
    <w:rsid w:val="00A800B5"/>
    <w:rsid w:val="00AA162A"/>
    <w:rsid w:val="00AC5FC7"/>
    <w:rsid w:val="00B011EB"/>
    <w:rsid w:val="00B14D02"/>
    <w:rsid w:val="00B54D51"/>
    <w:rsid w:val="00B71793"/>
    <w:rsid w:val="00B72E57"/>
    <w:rsid w:val="00B7652B"/>
    <w:rsid w:val="00B92B0A"/>
    <w:rsid w:val="00BA050B"/>
    <w:rsid w:val="00BB1004"/>
    <w:rsid w:val="00BB31E8"/>
    <w:rsid w:val="00BD4CF2"/>
    <w:rsid w:val="00C02377"/>
    <w:rsid w:val="00C16CDD"/>
    <w:rsid w:val="00C16DF0"/>
    <w:rsid w:val="00C20418"/>
    <w:rsid w:val="00C476F3"/>
    <w:rsid w:val="00C55A3F"/>
    <w:rsid w:val="00C65A12"/>
    <w:rsid w:val="00C70C7B"/>
    <w:rsid w:val="00C760E3"/>
    <w:rsid w:val="00C86C34"/>
    <w:rsid w:val="00CB3003"/>
    <w:rsid w:val="00CE5660"/>
    <w:rsid w:val="00D1208D"/>
    <w:rsid w:val="00D17750"/>
    <w:rsid w:val="00D36B26"/>
    <w:rsid w:val="00D54D48"/>
    <w:rsid w:val="00D5575C"/>
    <w:rsid w:val="00DA11B8"/>
    <w:rsid w:val="00DA3015"/>
    <w:rsid w:val="00DA4347"/>
    <w:rsid w:val="00DA5619"/>
    <w:rsid w:val="00DA69C0"/>
    <w:rsid w:val="00DE3579"/>
    <w:rsid w:val="00DF6054"/>
    <w:rsid w:val="00E01B82"/>
    <w:rsid w:val="00E1130B"/>
    <w:rsid w:val="00E14738"/>
    <w:rsid w:val="00E43534"/>
    <w:rsid w:val="00E57FFD"/>
    <w:rsid w:val="00E76B50"/>
    <w:rsid w:val="00E8285D"/>
    <w:rsid w:val="00E942E0"/>
    <w:rsid w:val="00EA4909"/>
    <w:rsid w:val="00EB1A52"/>
    <w:rsid w:val="00EB41DE"/>
    <w:rsid w:val="00EE72EC"/>
    <w:rsid w:val="00F00F9F"/>
    <w:rsid w:val="00F050C9"/>
    <w:rsid w:val="00F24D6F"/>
    <w:rsid w:val="00F25F7F"/>
    <w:rsid w:val="00F40A62"/>
    <w:rsid w:val="00F47D69"/>
    <w:rsid w:val="00F94AE0"/>
    <w:rsid w:val="00F94F21"/>
    <w:rsid w:val="00FC2A70"/>
    <w:rsid w:val="00FC4FB2"/>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
      <w:docPartPr>
        <w:name w:val="7D58D0AEF537414894FAB84B0910B50A"/>
        <w:category>
          <w:name w:val="General"/>
          <w:gallery w:val="placeholder"/>
        </w:category>
        <w:types>
          <w:type w:val="bbPlcHdr"/>
        </w:types>
        <w:behaviors>
          <w:behavior w:val="content"/>
        </w:behaviors>
        <w:guid w:val="{4741B5DB-0873-4C47-94D5-AE7CB6743EDD}"/>
      </w:docPartPr>
      <w:docPartBody>
        <w:p w:rsidR="00306100" w:rsidRDefault="004C7AEA" w:rsidP="004C7AEA">
          <w:pPr>
            <w:pStyle w:val="7D58D0AEF537414894FAB84B0910B50A"/>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219B9"/>
    <w:rsid w:val="00043C3E"/>
    <w:rsid w:val="001C5EB3"/>
    <w:rsid w:val="001E46C6"/>
    <w:rsid w:val="00306100"/>
    <w:rsid w:val="00466FE4"/>
    <w:rsid w:val="004C7AEA"/>
    <w:rsid w:val="00681110"/>
    <w:rsid w:val="00732147"/>
    <w:rsid w:val="00814C08"/>
    <w:rsid w:val="008E6B4C"/>
    <w:rsid w:val="009B1CF5"/>
    <w:rsid w:val="00A01EFC"/>
    <w:rsid w:val="00A87A8D"/>
    <w:rsid w:val="00C067A0"/>
    <w:rsid w:val="00C54DAF"/>
    <w:rsid w:val="00C963EC"/>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 w:type="paragraph" w:customStyle="1" w:styleId="B66E5C4ADCA04D6CB33E0854BA766D6A">
    <w:name w:val="B66E5C4ADCA04D6CB33E0854BA766D6A"/>
    <w:rsid w:val="004C7AEA"/>
  </w:style>
  <w:style w:type="paragraph" w:customStyle="1" w:styleId="7D58D0AEF537414894FAB84B0910B50A">
    <w:name w:val="7D58D0AEF537414894FAB84B0910B50A"/>
    <w:rsid w:val="004C7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CB7B6-30C6-4166-8D47-A4FA30DA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183</TotalTime>
  <Pages>2</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6</cp:revision>
  <dcterms:created xsi:type="dcterms:W3CDTF">2018-05-08T16:00:00Z</dcterms:created>
  <dcterms:modified xsi:type="dcterms:W3CDTF">2018-05-10T13:35:00Z</dcterms:modified>
</cp:coreProperties>
</file>