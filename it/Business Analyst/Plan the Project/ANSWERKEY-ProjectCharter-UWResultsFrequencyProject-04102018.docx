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15A03E35" w:rsidR="001C4705" w:rsidRDefault="00732D66" w:rsidP="00444B70">
      <w:pPr>
        <w:pStyle w:val="Heading1"/>
        <w:spacing w:after="240"/>
        <w:jc w:val="center"/>
        <w:rPr>
          <w:rFonts w:ascii="Calibri Light" w:hAnsi="Calibri Light" w:cs="Calibri Light"/>
        </w:rPr>
      </w:pPr>
      <w:r>
        <w:rPr>
          <w:rFonts w:ascii="Calibri Light" w:hAnsi="Calibri Light" w:cs="Calibri Light"/>
        </w:rPr>
        <w:t>UW Results Frequency Project</w:t>
      </w:r>
    </w:p>
    <w:p w14:paraId="46067377" w14:textId="77777777" w:rsidR="004B591C" w:rsidRPr="00FF5EC1" w:rsidRDefault="004B591C" w:rsidP="004B591C">
      <w:pPr>
        <w:shd w:val="clear" w:color="auto" w:fill="46A2DA"/>
        <w:spacing w:before="40" w:after="40"/>
        <w:jc w:val="center"/>
        <w:rPr>
          <w:b/>
          <w:color w:val="FFFFFF" w:themeColor="background1"/>
          <w:sz w:val="28"/>
        </w:rPr>
      </w:pPr>
      <w:r w:rsidRPr="00FF5EC1">
        <w:rPr>
          <w:b/>
          <w:color w:val="FFFFFF" w:themeColor="background1"/>
          <w:sz w:val="28"/>
        </w:rPr>
        <w:t>PROJECT OVERVIEW</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668FB" w14:paraId="3B6A0B02" w14:textId="77777777" w:rsidTr="004B591C">
        <w:trPr>
          <w:trHeight w:val="432"/>
        </w:trPr>
        <w:tc>
          <w:tcPr>
            <w:tcW w:w="1710" w:type="dxa"/>
            <w:vAlign w:val="bottom"/>
          </w:tcPr>
          <w:p w14:paraId="19A0E8F4" w14:textId="1320DA4B" w:rsidR="004668FB" w:rsidRPr="004853D2" w:rsidRDefault="004B591C" w:rsidP="00911E87">
            <w:pPr>
              <w:rPr>
                <w:b/>
              </w:rPr>
            </w:pPr>
            <w:r>
              <w:rPr>
                <w:b/>
              </w:rPr>
              <w:t>Project Manager:</w:t>
            </w:r>
          </w:p>
        </w:tc>
        <w:tc>
          <w:tcPr>
            <w:tcW w:w="2790" w:type="dxa"/>
            <w:tcBorders>
              <w:bottom w:val="single" w:sz="4" w:space="0" w:color="auto"/>
            </w:tcBorders>
            <w:vAlign w:val="bottom"/>
          </w:tcPr>
          <w:p w14:paraId="4D15873F" w14:textId="5742AA86" w:rsidR="004668FB" w:rsidRDefault="00732D66" w:rsidP="00966608">
            <w:pPr>
              <w:ind w:left="184" w:hanging="184"/>
            </w:pPr>
            <w:r>
              <w:t>Richard Yoon</w:t>
            </w:r>
          </w:p>
        </w:tc>
        <w:tc>
          <w:tcPr>
            <w:tcW w:w="1890" w:type="dxa"/>
            <w:vAlign w:val="bottom"/>
          </w:tcPr>
          <w:p w14:paraId="4DF254FA" w14:textId="54E2D4B7" w:rsidR="004668FB" w:rsidRPr="004853D2" w:rsidRDefault="00566F18" w:rsidP="004509FE">
            <w:pPr>
              <w:jc w:val="right"/>
              <w:rPr>
                <w:b/>
              </w:rPr>
            </w:pPr>
            <w:sdt>
              <w:sdtPr>
                <w:rPr>
                  <w:b/>
                </w:rPr>
                <w:alias w:val="Interviewer phone number:"/>
                <w:tag w:val="Interviewer phone number:"/>
                <w:id w:val="1089048104"/>
                <w:placeholder>
                  <w:docPart w:val="FA3AC90A9BAA43489B87AB5FCE647E5F"/>
                </w:placeholder>
                <w15:appearance w15:val="hidden"/>
              </w:sdtPr>
              <w:sdtEndPr/>
              <w:sdtContent>
                <w:r w:rsidR="004B591C">
                  <w:rPr>
                    <w:b/>
                  </w:rPr>
                  <w:t>Project Sponsor</w:t>
                </w:r>
              </w:sdtContent>
            </w:sdt>
            <w:r w:rsidR="004B591C">
              <w:rPr>
                <w:b/>
              </w:rPr>
              <w:t xml:space="preserve">: </w:t>
            </w:r>
            <w:r w:rsidR="001C4705" w:rsidRPr="004853D2">
              <w:rPr>
                <w:b/>
              </w:rPr>
              <w:t xml:space="preserve">     </w:t>
            </w:r>
          </w:p>
        </w:tc>
        <w:tc>
          <w:tcPr>
            <w:tcW w:w="2790" w:type="dxa"/>
            <w:tcBorders>
              <w:bottom w:val="single" w:sz="4" w:space="0" w:color="auto"/>
            </w:tcBorders>
            <w:vAlign w:val="bottom"/>
          </w:tcPr>
          <w:p w14:paraId="64B2D389" w14:textId="0B5505D0" w:rsidR="004668FB" w:rsidRDefault="00732D66" w:rsidP="004509FE">
            <w:r>
              <w:t xml:space="preserve"> Joy Johnstone</w:t>
            </w:r>
          </w:p>
        </w:tc>
      </w:tr>
      <w:tr w:rsidR="004B591C" w14:paraId="1066B519" w14:textId="77777777" w:rsidTr="004B591C">
        <w:trPr>
          <w:trHeight w:val="432"/>
        </w:trPr>
        <w:tc>
          <w:tcPr>
            <w:tcW w:w="1710" w:type="dxa"/>
            <w:vAlign w:val="bottom"/>
          </w:tcPr>
          <w:p w14:paraId="0A74D92E" w14:textId="276884DD" w:rsidR="004B591C" w:rsidRPr="004853D2" w:rsidRDefault="004B591C" w:rsidP="00911E87">
            <w:pPr>
              <w:rPr>
                <w:b/>
              </w:rPr>
            </w:pPr>
            <w:r w:rsidRPr="004853D2">
              <w:rPr>
                <w:b/>
              </w:rPr>
              <w:t>Project</w:t>
            </w:r>
            <w:r>
              <w:rPr>
                <w:b/>
              </w:rPr>
              <w:t>ed</w:t>
            </w:r>
            <w:r w:rsidRPr="004853D2">
              <w:rPr>
                <w:b/>
              </w:rPr>
              <w:t xml:space="preserve"> Start:</w:t>
            </w:r>
          </w:p>
        </w:tc>
        <w:tc>
          <w:tcPr>
            <w:tcW w:w="2790" w:type="dxa"/>
            <w:tcBorders>
              <w:top w:val="single" w:sz="4" w:space="0" w:color="auto"/>
              <w:bottom w:val="single" w:sz="4" w:space="0" w:color="000000" w:themeColor="text1"/>
            </w:tcBorders>
            <w:vAlign w:val="bottom"/>
          </w:tcPr>
          <w:p w14:paraId="3FBC81B8" w14:textId="201CE9DA" w:rsidR="004B591C" w:rsidRDefault="00C1063F" w:rsidP="00966608">
            <w:pPr>
              <w:ind w:left="184" w:hanging="184"/>
            </w:pPr>
            <w:r>
              <w:t>TBD</w:t>
            </w:r>
          </w:p>
        </w:tc>
        <w:tc>
          <w:tcPr>
            <w:tcW w:w="1890" w:type="dxa"/>
            <w:vAlign w:val="bottom"/>
          </w:tcPr>
          <w:p w14:paraId="3DC938AD" w14:textId="76E6C87B" w:rsidR="004B591C" w:rsidRPr="004853D2" w:rsidRDefault="00566F18" w:rsidP="004509FE">
            <w:pPr>
              <w:jc w:val="right"/>
              <w:rPr>
                <w:b/>
              </w:rPr>
            </w:pPr>
            <w:sdt>
              <w:sdtPr>
                <w:rPr>
                  <w:b/>
                </w:rPr>
                <w:alias w:val="Interviewer phone number:"/>
                <w:tag w:val="Interviewer phone number:"/>
                <w:id w:val="139474305"/>
                <w:placeholder>
                  <w:docPart w:val="7D58D0AEF537414894FAB84B0910B50A"/>
                </w:placeholder>
                <w15:appearance w15:val="hidden"/>
              </w:sdtPr>
              <w:sdtEndPr/>
              <w:sdtContent>
                <w:r w:rsidR="004B591C" w:rsidRPr="004853D2">
                  <w:rPr>
                    <w:b/>
                  </w:rPr>
                  <w:t>Projected Finish</w:t>
                </w:r>
              </w:sdtContent>
            </w:sdt>
            <w:r w:rsidR="004B591C" w:rsidRPr="004853D2">
              <w:rPr>
                <w:b/>
              </w:rPr>
              <w:t>:</w:t>
            </w:r>
          </w:p>
        </w:tc>
        <w:tc>
          <w:tcPr>
            <w:tcW w:w="2790" w:type="dxa"/>
            <w:tcBorders>
              <w:top w:val="single" w:sz="4" w:space="0" w:color="auto"/>
              <w:bottom w:val="single" w:sz="4" w:space="0" w:color="000000" w:themeColor="text1"/>
            </w:tcBorders>
            <w:vAlign w:val="bottom"/>
          </w:tcPr>
          <w:p w14:paraId="6B900D9A" w14:textId="3AA522AE" w:rsidR="004B591C" w:rsidRDefault="00C1063F" w:rsidP="004509FE">
            <w:r>
              <w:t xml:space="preserve"> TBD</w:t>
            </w:r>
          </w:p>
        </w:tc>
      </w:tr>
    </w:tbl>
    <w:p w14:paraId="2C71D5B8" w14:textId="0A8005B6" w:rsidR="00911E87" w:rsidRDefault="00911E87" w:rsidP="00911E87">
      <w:pPr>
        <w:ind w:left="720"/>
        <w:rPr>
          <w:sz w:val="12"/>
        </w:rPr>
      </w:pPr>
    </w:p>
    <w:p w14:paraId="0E86F828" w14:textId="352206E3" w:rsidR="004853D2" w:rsidRPr="00FF5EC1" w:rsidRDefault="004B591C" w:rsidP="004B591C">
      <w:pPr>
        <w:spacing w:before="40"/>
        <w:rPr>
          <w:b/>
        </w:rPr>
      </w:pPr>
      <w:r>
        <w:rPr>
          <w:noProof/>
        </w:rPr>
        <mc:AlternateContent>
          <mc:Choice Requires="wps">
            <w:drawing>
              <wp:anchor distT="0" distB="0" distL="114300" distR="114300" simplePos="0" relativeHeight="251673600" behindDoc="0" locked="0" layoutInCell="1" allowOverlap="1" wp14:anchorId="0F7C52C2" wp14:editId="2F7F8863">
                <wp:simplePos x="0" y="0"/>
                <wp:positionH relativeFrom="margin">
                  <wp:posOffset>0</wp:posOffset>
                </wp:positionH>
                <wp:positionV relativeFrom="paragraph">
                  <wp:posOffset>0</wp:posOffset>
                </wp:positionV>
                <wp:extent cx="5935648" cy="3976"/>
                <wp:effectExtent l="0" t="0" r="27305" b="34290"/>
                <wp:wrapNone/>
                <wp:docPr id="12" name="Straight Connector 1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EB5D"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xAEAANI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" strokecolor="#4579b8 [3044]">
                <w10:wrap anchorx="margin"/>
              </v:line>
            </w:pict>
          </mc:Fallback>
        </mc:AlternateContent>
      </w:r>
      <w:r w:rsidR="00300D9E">
        <w:rPr>
          <w:b/>
        </w:rPr>
        <w:t>Project Background</w:t>
      </w:r>
      <w:r w:rsidR="004853D2" w:rsidRPr="00FF5EC1">
        <w:rPr>
          <w:b/>
        </w:rPr>
        <w:t>:</w:t>
      </w:r>
    </w:p>
    <w:p w14:paraId="137FFC78" w14:textId="313B21EA" w:rsidR="00850FCF" w:rsidRDefault="00850FCF" w:rsidP="000A11C2">
      <w:pPr>
        <w:ind w:left="360"/>
      </w:pPr>
      <w:r>
        <w:t>One of our largest clients, University of Wisconsin, has requested that instead of sending our results weekly, they would like them daily. This includes both the specific lead data, as well as the sales report summaries. As these results are tabulated and formatted manually each week, completing it daily will significantly increase the workload on our Sales Support. Since our Sales Support is already at approximately 110% workload, they will not be able to absorb this drastic volume of work.</w:t>
      </w:r>
    </w:p>
    <w:p w14:paraId="3F5018D5" w14:textId="77777777" w:rsidR="000A11C2" w:rsidRDefault="000A11C2" w:rsidP="000A11C2">
      <w:r>
        <w:rPr>
          <w:noProof/>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4C55EFFC" w14:textId="58D70619" w:rsidR="00FF5EC1" w:rsidRPr="00FF5EC1" w:rsidRDefault="00300D9E" w:rsidP="00FF5EC1">
      <w:pPr>
        <w:spacing w:before="40"/>
        <w:rPr>
          <w:b/>
        </w:rPr>
      </w:pPr>
      <w:r>
        <w:rPr>
          <w:b/>
        </w:rPr>
        <w:t>Project Objective</w:t>
      </w:r>
      <w:r w:rsidR="00FF5EC1" w:rsidRPr="00FF5EC1">
        <w:rPr>
          <w:b/>
        </w:rPr>
        <w:t>:</w:t>
      </w:r>
    </w:p>
    <w:p w14:paraId="5D9C5140" w14:textId="2B387186" w:rsidR="000A11C2" w:rsidRDefault="00850FCF" w:rsidP="000A11C2">
      <w:pPr>
        <w:ind w:left="360"/>
      </w:pPr>
      <w:r>
        <w:t xml:space="preserve">To be able to send the lead results to the University of Wisconsin </w:t>
      </w:r>
      <w:r w:rsidR="00C1063F">
        <w:t>daily</w:t>
      </w:r>
      <w:r>
        <w:t xml:space="preserve">, without increasing the ongoing workload on the </w:t>
      </w:r>
      <w:proofErr w:type="spellStart"/>
      <w:r>
        <w:t>Centron</w:t>
      </w:r>
      <w:proofErr w:type="spellEnd"/>
      <w:r>
        <w:t xml:space="preserve"> team.</w:t>
      </w:r>
    </w:p>
    <w:p w14:paraId="7F52D77C" w14:textId="37C2DFDA" w:rsidR="00463917" w:rsidRDefault="00463917" w:rsidP="000A11C2">
      <w:pPr>
        <w:ind w:left="360"/>
      </w:pPr>
    </w:p>
    <w:p w14:paraId="10C49997" w14:textId="5007C63E" w:rsidR="00463917" w:rsidRPr="00300D9E" w:rsidRDefault="00463917" w:rsidP="00463917">
      <w:pPr>
        <w:spacing w:before="40"/>
        <w:rPr>
          <w:b/>
        </w:rPr>
      </w:pPr>
      <w:r>
        <w:rPr>
          <w:noProof/>
        </w:rPr>
        <mc:AlternateContent>
          <mc:Choice Requires="wps">
            <w:drawing>
              <wp:anchor distT="0" distB="0" distL="114300" distR="114300" simplePos="0" relativeHeight="251679744" behindDoc="0" locked="0" layoutInCell="1" allowOverlap="1" wp14:anchorId="7DEFCE8E" wp14:editId="46CA0AA9">
                <wp:simplePos x="0" y="0"/>
                <wp:positionH relativeFrom="margin">
                  <wp:align>left</wp:align>
                </wp:positionH>
                <wp:positionV relativeFrom="paragraph">
                  <wp:posOffset>12700</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F50A" id="Straight Connector 1"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" strokecolor="#4579b8 [3044]">
                <w10:wrap anchorx="margin"/>
              </v:line>
            </w:pict>
          </mc:Fallback>
        </mc:AlternateContent>
      </w:r>
      <w:r>
        <w:rPr>
          <w:b/>
        </w:rPr>
        <w:t>Success Criteria:</w:t>
      </w:r>
    </w:p>
    <w:p w14:paraId="33A0933A" w14:textId="77777777" w:rsidR="00850FCF" w:rsidRDefault="00850FCF" w:rsidP="00850FCF">
      <w:pPr>
        <w:pStyle w:val="ListParagraph"/>
        <w:numPr>
          <w:ilvl w:val="0"/>
          <w:numId w:val="13"/>
        </w:numPr>
        <w:spacing w:before="40"/>
        <w:contextualSpacing w:val="0"/>
        <w:rPr>
          <w:rFonts w:cstheme="minorHAnsi"/>
          <w:szCs w:val="22"/>
        </w:rPr>
      </w:pPr>
      <w:r>
        <w:rPr>
          <w:rFonts w:cstheme="minorHAnsi"/>
          <w:szCs w:val="22"/>
        </w:rPr>
        <w:t>Ability to send daily lead and reporting results to the University of Wisconsin</w:t>
      </w:r>
    </w:p>
    <w:p w14:paraId="323CF7AE" w14:textId="77777777" w:rsidR="00850FCF" w:rsidRDefault="00850FCF" w:rsidP="00850FCF">
      <w:pPr>
        <w:pStyle w:val="ListParagraph"/>
        <w:numPr>
          <w:ilvl w:val="0"/>
          <w:numId w:val="13"/>
        </w:numPr>
        <w:spacing w:before="40"/>
        <w:contextualSpacing w:val="0"/>
        <w:rPr>
          <w:rFonts w:cstheme="minorHAnsi"/>
          <w:szCs w:val="22"/>
        </w:rPr>
      </w:pPr>
      <w:r>
        <w:rPr>
          <w:rFonts w:cstheme="minorHAnsi"/>
          <w:szCs w:val="22"/>
        </w:rPr>
        <w:t xml:space="preserve">Reduce Sales Support effort within the Send Results process by 80% (220 minutes to 44 minutes) through automation and process efficiency gains </w:t>
      </w:r>
    </w:p>
    <w:p w14:paraId="7098A4BC" w14:textId="5695DF71" w:rsidR="00300D9E" w:rsidRPr="00FF5EC1" w:rsidRDefault="00463917" w:rsidP="00444B70">
      <w:pPr>
        <w:shd w:val="clear" w:color="auto" w:fill="46A2DA"/>
        <w:spacing w:before="360" w:after="40"/>
        <w:jc w:val="center"/>
        <w:rPr>
          <w:b/>
          <w:color w:val="FFFFFF" w:themeColor="background1"/>
          <w:sz w:val="28"/>
        </w:rPr>
      </w:pPr>
      <w:r>
        <w:rPr>
          <w:b/>
          <w:color w:val="FFFFFF" w:themeColor="background1"/>
          <w:sz w:val="28"/>
        </w:rPr>
        <w:t>PROJECT DETAILS</w:t>
      </w:r>
    </w:p>
    <w:p w14:paraId="6188DDC8" w14:textId="175B49E6" w:rsidR="00463917" w:rsidRPr="00300D9E" w:rsidRDefault="00463917" w:rsidP="00463917">
      <w:pPr>
        <w:spacing w:before="40"/>
        <w:rPr>
          <w:b/>
        </w:rPr>
      </w:pPr>
      <w:r>
        <w:rPr>
          <w:b/>
        </w:rPr>
        <w:t>Approach:</w:t>
      </w:r>
    </w:p>
    <w:p w14:paraId="1D04643B" w14:textId="77777777" w:rsidR="00850FCF" w:rsidRDefault="00850FCF" w:rsidP="00850FCF">
      <w:pPr>
        <w:pStyle w:val="ListParagraph"/>
        <w:numPr>
          <w:ilvl w:val="0"/>
          <w:numId w:val="18"/>
        </w:numPr>
        <w:spacing w:before="40"/>
        <w:contextualSpacing w:val="0"/>
        <w:rPr>
          <w:rFonts w:cstheme="minorHAnsi"/>
          <w:szCs w:val="22"/>
        </w:rPr>
      </w:pPr>
      <w:r>
        <w:rPr>
          <w:rFonts w:cstheme="minorHAnsi"/>
          <w:szCs w:val="22"/>
        </w:rPr>
        <w:t>Develop a piece of custom software to track UW leads and their statuses</w:t>
      </w:r>
    </w:p>
    <w:p w14:paraId="4C85DF5C" w14:textId="77777777" w:rsidR="00850FCF" w:rsidRDefault="00850FCF" w:rsidP="00850FCF">
      <w:pPr>
        <w:pStyle w:val="ListParagraph"/>
        <w:numPr>
          <w:ilvl w:val="0"/>
          <w:numId w:val="18"/>
        </w:numPr>
        <w:spacing w:before="40"/>
        <w:contextualSpacing w:val="0"/>
        <w:rPr>
          <w:rFonts w:cstheme="minorHAnsi"/>
          <w:szCs w:val="22"/>
        </w:rPr>
      </w:pPr>
      <w:r>
        <w:rPr>
          <w:rFonts w:cstheme="minorHAnsi"/>
          <w:szCs w:val="22"/>
        </w:rPr>
        <w:t>The custom software shall have the ability to generate the necessary lead file and reports in their proper formats for UW</w:t>
      </w:r>
    </w:p>
    <w:p w14:paraId="074B840C" w14:textId="584D0D8D" w:rsidR="00463917" w:rsidRPr="00463917" w:rsidRDefault="00463917" w:rsidP="004B591C">
      <w:pPr>
        <w:pStyle w:val="ListParagraph"/>
        <w:numPr>
          <w:ilvl w:val="0"/>
          <w:numId w:val="18"/>
        </w:numPr>
      </w:pPr>
      <w:r>
        <w:rPr>
          <w:noProof/>
        </w:rPr>
        <mc:AlternateContent>
          <mc:Choice Requires="wps">
            <w:drawing>
              <wp:anchor distT="0" distB="0" distL="114300" distR="114300" simplePos="0" relativeHeight="251677696" behindDoc="0" locked="0" layoutInCell="1" allowOverlap="1" wp14:anchorId="1CC814D6" wp14:editId="42D4143C">
                <wp:simplePos x="0" y="0"/>
                <wp:positionH relativeFrom="margin">
                  <wp:align>left</wp:align>
                </wp:positionH>
                <wp:positionV relativeFrom="paragraph">
                  <wp:posOffset>342265</wp:posOffset>
                </wp:positionV>
                <wp:extent cx="5935345" cy="3810"/>
                <wp:effectExtent l="0" t="0" r="27305" b="34290"/>
                <wp:wrapNone/>
                <wp:docPr id="17" name="Straight Connector 1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DD94" id="Straight Connector 17"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467.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" strokecolor="#4579b8 [3044]">
                <w10:wrap anchorx="margin"/>
              </v:line>
            </w:pict>
          </mc:Fallback>
        </mc:AlternateContent>
      </w:r>
      <w:r w:rsidR="00850FCF">
        <w:t>Project methodology will be iterative</w:t>
      </w:r>
      <w:r>
        <w:br/>
      </w:r>
    </w:p>
    <w:p w14:paraId="4D9E4C3A" w14:textId="47970299" w:rsidR="004B591C" w:rsidRPr="00300D9E" w:rsidRDefault="004B591C" w:rsidP="004B591C">
      <w:pPr>
        <w:rPr>
          <w:b/>
        </w:rPr>
      </w:pPr>
      <w:r>
        <w:rPr>
          <w:b/>
        </w:rPr>
        <w:t>Project Schedule/Milestones:</w:t>
      </w:r>
    </w:p>
    <w:p w14:paraId="4CDF2D81" w14:textId="515A204D" w:rsidR="004B591C" w:rsidRDefault="00850FCF" w:rsidP="004B591C">
      <w:pPr>
        <w:ind w:left="360"/>
      </w:pPr>
      <w:r>
        <w:t>TBD</w:t>
      </w:r>
    </w:p>
    <w:p w14:paraId="0B7E7EAF" w14:textId="77777777" w:rsidR="004B591C" w:rsidRDefault="004B591C" w:rsidP="004B591C">
      <w:pPr>
        <w:ind w:left="360"/>
      </w:pPr>
    </w:p>
    <w:p w14:paraId="61F37BFA" w14:textId="57F1CED2" w:rsidR="00300D9E" w:rsidRDefault="004B591C" w:rsidP="004B591C">
      <w:pPr>
        <w:spacing w:before="40"/>
        <w:rPr>
          <w:b/>
        </w:rPr>
      </w:pPr>
      <w:r w:rsidRPr="002670AD">
        <w:rPr>
          <w:b/>
          <w:noProof/>
        </w:rPr>
        <mc:AlternateContent>
          <mc:Choice Requires="wps">
            <w:drawing>
              <wp:anchor distT="0" distB="0" distL="114300" distR="114300" simplePos="0" relativeHeight="251671552" behindDoc="0" locked="0" layoutInCell="1" allowOverlap="1" wp14:anchorId="42B9A0F8" wp14:editId="66612115">
                <wp:simplePos x="0" y="0"/>
                <wp:positionH relativeFrom="margin">
                  <wp:posOffset>0</wp:posOffset>
                </wp:positionH>
                <wp:positionV relativeFrom="paragraph">
                  <wp:posOffset>0</wp:posOffset>
                </wp:positionV>
                <wp:extent cx="5935345" cy="3810"/>
                <wp:effectExtent l="0" t="0" r="27305" b="34290"/>
                <wp:wrapNone/>
                <wp:docPr id="11" name="Straight Connector 1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FF7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" strokecolor="#4579b8 [3044]">
                <w10:wrap anchorx="margin"/>
              </v:line>
            </w:pict>
          </mc:Fallback>
        </mc:AlternateContent>
      </w:r>
      <w:r w:rsidR="00D54D48">
        <w:rPr>
          <w:b/>
        </w:rPr>
        <w:t>Budget Information</w:t>
      </w:r>
      <w:r>
        <w:rPr>
          <w:b/>
        </w:rPr>
        <w:t>:</w:t>
      </w:r>
    </w:p>
    <w:p w14:paraId="01078FFF" w14:textId="152EFAC9" w:rsidR="00444B70" w:rsidRDefault="00850FCF" w:rsidP="00444B70">
      <w:pPr>
        <w:ind w:left="360"/>
      </w:pPr>
      <w:r>
        <w:t>Keep the full project less than $100,000</w:t>
      </w:r>
    </w:p>
    <w:p w14:paraId="54D4A3D6" w14:textId="77777777" w:rsidR="00850FCF" w:rsidRDefault="00850FCF">
      <w:pPr>
        <w:rPr>
          <w:b/>
          <w:color w:val="FFFFFF" w:themeColor="background1"/>
          <w:sz w:val="28"/>
        </w:rPr>
      </w:pPr>
      <w:r>
        <w:rPr>
          <w:b/>
          <w:color w:val="FFFFFF" w:themeColor="background1"/>
          <w:sz w:val="28"/>
        </w:rPr>
        <w:br w:type="page"/>
      </w:r>
    </w:p>
    <w:p w14:paraId="46864BEC" w14:textId="0109176F" w:rsidR="00463917" w:rsidRPr="00463917" w:rsidRDefault="00463917" w:rsidP="00444B70">
      <w:pPr>
        <w:shd w:val="clear" w:color="auto" w:fill="46A2DA"/>
        <w:spacing w:before="360" w:after="40"/>
        <w:jc w:val="center"/>
        <w:rPr>
          <w:b/>
          <w:color w:val="FFFFFF" w:themeColor="background1"/>
          <w:sz w:val="28"/>
        </w:rPr>
      </w:pPr>
      <w:r>
        <w:rPr>
          <w:b/>
          <w:color w:val="FFFFFF" w:themeColor="background1"/>
          <w:sz w:val="28"/>
        </w:rPr>
        <w:lastRenderedPageBreak/>
        <w:t xml:space="preserve">PROJECT </w:t>
      </w:r>
      <w:r w:rsidR="00444B70">
        <w:rPr>
          <w:b/>
          <w:color w:val="FFFFFF" w:themeColor="background1"/>
          <w:sz w:val="28"/>
        </w:rPr>
        <w:t>TEAM</w:t>
      </w:r>
    </w:p>
    <w:p w14:paraId="2D1DC6E9" w14:textId="37EC9A5E" w:rsidR="000A11C2" w:rsidRPr="00463917" w:rsidRDefault="00463917" w:rsidP="00463917">
      <w:pPr>
        <w:rPr>
          <w:b/>
        </w:rPr>
      </w:pPr>
      <w:r>
        <w:rPr>
          <w:b/>
        </w:rPr>
        <w:t>Roles and Responsibilities:</w:t>
      </w:r>
    </w:p>
    <w:p w14:paraId="714B3FCE" w14:textId="497B1259" w:rsidR="00463917" w:rsidRDefault="00BC7C1D" w:rsidP="00850FCF">
      <w:r>
        <w:rPr>
          <w:noProof/>
        </w:rPr>
        <w:drawing>
          <wp:inline distT="0" distB="0" distL="0" distR="0" wp14:anchorId="117BC351" wp14:editId="5265A3A3">
            <wp:extent cx="5943600" cy="244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0940"/>
                    </a:xfrm>
                    <a:prstGeom prst="rect">
                      <a:avLst/>
                    </a:prstGeom>
                  </pic:spPr>
                </pic:pic>
              </a:graphicData>
            </a:graphic>
          </wp:inline>
        </w:drawing>
      </w:r>
      <w:bookmarkStart w:id="0" w:name="_GoBack"/>
      <w:bookmarkEnd w:id="0"/>
    </w:p>
    <w:p w14:paraId="27CD10C5" w14:textId="77777777" w:rsidR="00850FCF" w:rsidRDefault="00850FCF" w:rsidP="000A11C2"/>
    <w:p w14:paraId="626FD97B" w14:textId="58F065C4" w:rsidR="000A11C2" w:rsidRPr="00463917" w:rsidRDefault="000A11C2" w:rsidP="00463917">
      <w:pPr>
        <w:spacing w:before="40"/>
        <w:rPr>
          <w:b/>
        </w:rPr>
      </w:pPr>
      <w:r w:rsidRPr="002670AD">
        <w:rPr>
          <w:noProof/>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00463917">
        <w:rPr>
          <w:b/>
        </w:rPr>
        <w:t>Stakeholder Comments:</w:t>
      </w:r>
    </w:p>
    <w:p w14:paraId="35E509B8" w14:textId="4A5A14D7" w:rsidR="00F24D6F" w:rsidRDefault="00C1063F" w:rsidP="00C1063F">
      <w:pPr>
        <w:ind w:left="360"/>
      </w:pPr>
      <w:r>
        <w:t>Nothing to note currently</w:t>
      </w:r>
    </w:p>
    <w:p w14:paraId="473DA2E1" w14:textId="0995F85A" w:rsidR="00444B70" w:rsidRDefault="00444B70">
      <w:pPr>
        <w:rPr>
          <w:b/>
          <w:color w:val="FFFFFF" w:themeColor="background1"/>
          <w:sz w:val="28"/>
        </w:rPr>
      </w:pPr>
    </w:p>
    <w:p w14:paraId="59EFFF65" w14:textId="48338DDF" w:rsidR="00444B70" w:rsidRPr="00444B70" w:rsidRDefault="00444B70" w:rsidP="00444B70">
      <w:pPr>
        <w:shd w:val="clear" w:color="auto" w:fill="46A2DA"/>
        <w:spacing w:before="40" w:after="40"/>
        <w:jc w:val="center"/>
        <w:rPr>
          <w:b/>
          <w:color w:val="FFFFFF" w:themeColor="background1"/>
          <w:sz w:val="28"/>
        </w:rPr>
      </w:pPr>
      <w:r>
        <w:rPr>
          <w:b/>
          <w:color w:val="FFFFFF" w:themeColor="background1"/>
          <w:sz w:val="28"/>
        </w:rPr>
        <w:t>APPROVAL SIGNATURES</w:t>
      </w:r>
    </w:p>
    <w:p w14:paraId="006F460D" w14:textId="68455DFC" w:rsidR="00444B70" w:rsidRPr="0071088C" w:rsidRDefault="00444B70" w:rsidP="00444B70">
      <w:pPr>
        <w:rPr>
          <w:rFonts w:ascii="Calibri Light" w:hAnsi="Calibri Light" w:cs="Calibri Light"/>
          <w:b/>
          <w:sz w:val="26"/>
          <w:szCs w:val="26"/>
        </w:rPr>
      </w:pPr>
    </w:p>
    <w:tbl>
      <w:tblPr>
        <w:tblW w:w="0" w:type="auto"/>
        <w:jc w:val="center"/>
        <w:tblBorders>
          <w:insideH w:val="single" w:sz="4" w:space="0" w:color="auto"/>
        </w:tblBorders>
        <w:tblLook w:val="04A0" w:firstRow="1" w:lastRow="0" w:firstColumn="1" w:lastColumn="0" w:noHBand="0" w:noVBand="1"/>
      </w:tblPr>
      <w:tblGrid>
        <w:gridCol w:w="2789"/>
        <w:gridCol w:w="533"/>
        <w:gridCol w:w="2809"/>
        <w:gridCol w:w="533"/>
      </w:tblGrid>
      <w:tr w:rsidR="00732D66" w:rsidRPr="00FE677A" w14:paraId="60712B81" w14:textId="77777777" w:rsidTr="00B14D02">
        <w:trPr>
          <w:jc w:val="center"/>
        </w:trPr>
        <w:tc>
          <w:tcPr>
            <w:tcW w:w="2789" w:type="dxa"/>
            <w:shd w:val="clear" w:color="auto" w:fill="auto"/>
          </w:tcPr>
          <w:p w14:paraId="47DF0CC8" w14:textId="3BAD3BE2" w:rsidR="00732D66" w:rsidRPr="00FE677A" w:rsidRDefault="00732D66" w:rsidP="00C1063F">
            <w:pPr>
              <w:spacing w:line="240" w:lineRule="auto"/>
              <w:jc w:val="center"/>
              <w:rPr>
                <w:rFonts w:ascii="Rage Italic" w:hAnsi="Rage Italic"/>
                <w:sz w:val="28"/>
              </w:rPr>
            </w:pPr>
            <w:r>
              <w:rPr>
                <w:rFonts w:ascii="Rage Italic" w:hAnsi="Rage Italic"/>
                <w:sz w:val="28"/>
              </w:rPr>
              <w:t>Joy Johnstone</w:t>
            </w:r>
          </w:p>
        </w:tc>
        <w:tc>
          <w:tcPr>
            <w:tcW w:w="533" w:type="dxa"/>
            <w:tcBorders>
              <w:top w:val="nil"/>
              <w:bottom w:val="nil"/>
            </w:tcBorders>
            <w:shd w:val="clear" w:color="auto" w:fill="auto"/>
          </w:tcPr>
          <w:p w14:paraId="52FA2701" w14:textId="77777777" w:rsidR="00732D66" w:rsidRPr="00FE677A" w:rsidRDefault="00732D66" w:rsidP="00C1063F">
            <w:pPr>
              <w:spacing w:line="240" w:lineRule="auto"/>
              <w:jc w:val="center"/>
              <w:rPr>
                <w:rFonts w:ascii="Rage Italic" w:hAnsi="Rage Italic"/>
                <w:sz w:val="28"/>
              </w:rPr>
            </w:pPr>
          </w:p>
        </w:tc>
        <w:tc>
          <w:tcPr>
            <w:tcW w:w="2809" w:type="dxa"/>
            <w:shd w:val="clear" w:color="auto" w:fill="auto"/>
          </w:tcPr>
          <w:p w14:paraId="61B72834" w14:textId="738318F5" w:rsidR="00732D66" w:rsidRPr="00FE677A" w:rsidRDefault="00732D66" w:rsidP="00C1063F">
            <w:pPr>
              <w:spacing w:line="240" w:lineRule="auto"/>
              <w:jc w:val="center"/>
              <w:rPr>
                <w:rFonts w:ascii="Rage Italic" w:hAnsi="Rage Italic"/>
                <w:sz w:val="28"/>
              </w:rPr>
            </w:pPr>
            <w:r>
              <w:rPr>
                <w:rFonts w:ascii="Rage Italic" w:hAnsi="Rage Italic"/>
                <w:sz w:val="28"/>
              </w:rPr>
              <w:t>Richard Yoon</w:t>
            </w:r>
          </w:p>
        </w:tc>
        <w:tc>
          <w:tcPr>
            <w:tcW w:w="533" w:type="dxa"/>
            <w:tcBorders>
              <w:top w:val="nil"/>
              <w:bottom w:val="nil"/>
            </w:tcBorders>
            <w:shd w:val="clear" w:color="auto" w:fill="auto"/>
          </w:tcPr>
          <w:p w14:paraId="4A8E40BC" w14:textId="77777777" w:rsidR="00732D66" w:rsidRPr="00FE677A" w:rsidRDefault="00732D66" w:rsidP="00E94D92">
            <w:pPr>
              <w:spacing w:line="240" w:lineRule="auto"/>
              <w:rPr>
                <w:rFonts w:ascii="Rage Italic" w:hAnsi="Rage Italic"/>
                <w:sz w:val="28"/>
              </w:rPr>
            </w:pPr>
          </w:p>
        </w:tc>
      </w:tr>
      <w:tr w:rsidR="00732D66" w:rsidRPr="00FE677A" w14:paraId="4C706812" w14:textId="77777777" w:rsidTr="00732D66">
        <w:trPr>
          <w:trHeight w:val="917"/>
          <w:jc w:val="center"/>
        </w:trPr>
        <w:tc>
          <w:tcPr>
            <w:tcW w:w="2789" w:type="dxa"/>
            <w:shd w:val="clear" w:color="auto" w:fill="auto"/>
          </w:tcPr>
          <w:p w14:paraId="25ED946B" w14:textId="568FC0B0" w:rsidR="00732D66" w:rsidRDefault="00732D66" w:rsidP="00B14D02">
            <w:pPr>
              <w:spacing w:line="240" w:lineRule="auto"/>
              <w:jc w:val="center"/>
              <w:rPr>
                <w:rFonts w:ascii="Rage Italic" w:hAnsi="Rage Italic"/>
                <w:sz w:val="28"/>
              </w:rPr>
            </w:pPr>
            <w:r>
              <w:rPr>
                <w:sz w:val="20"/>
              </w:rPr>
              <w:t>Joy Johnstone,</w:t>
            </w:r>
            <w:r w:rsidRPr="00BE26F1">
              <w:rPr>
                <w:sz w:val="20"/>
              </w:rPr>
              <w:t xml:space="preserve"> </w:t>
            </w:r>
            <w:r>
              <w:rPr>
                <w:sz w:val="20"/>
              </w:rPr>
              <w:br/>
            </w:r>
            <w:r w:rsidRPr="00BE26F1">
              <w:rPr>
                <w:sz w:val="20"/>
              </w:rPr>
              <w:t xml:space="preserve">Project </w:t>
            </w:r>
            <w:r>
              <w:rPr>
                <w:sz w:val="20"/>
              </w:rPr>
              <w:t>Sponsor</w:t>
            </w:r>
          </w:p>
          <w:p w14:paraId="7FE4312B" w14:textId="7918257C" w:rsidR="00732D66" w:rsidRPr="00FE677A" w:rsidRDefault="00732D66" w:rsidP="00E94D92">
            <w:pPr>
              <w:spacing w:line="240" w:lineRule="auto"/>
              <w:rPr>
                <w:rFonts w:ascii="Rage Italic" w:hAnsi="Rage Italic"/>
                <w:sz w:val="28"/>
              </w:rPr>
            </w:pPr>
          </w:p>
        </w:tc>
        <w:tc>
          <w:tcPr>
            <w:tcW w:w="533" w:type="dxa"/>
            <w:tcBorders>
              <w:top w:val="nil"/>
              <w:bottom w:val="nil"/>
            </w:tcBorders>
            <w:shd w:val="clear" w:color="auto" w:fill="auto"/>
          </w:tcPr>
          <w:p w14:paraId="703F2DBD" w14:textId="77777777" w:rsidR="00732D66" w:rsidRPr="00FE677A" w:rsidRDefault="00732D66" w:rsidP="00E94D92">
            <w:pPr>
              <w:spacing w:line="240" w:lineRule="auto"/>
              <w:rPr>
                <w:rFonts w:ascii="Rage Italic" w:hAnsi="Rage Italic"/>
                <w:sz w:val="28"/>
              </w:rPr>
            </w:pPr>
          </w:p>
        </w:tc>
        <w:tc>
          <w:tcPr>
            <w:tcW w:w="2809" w:type="dxa"/>
            <w:shd w:val="clear" w:color="auto" w:fill="auto"/>
          </w:tcPr>
          <w:p w14:paraId="42CA93E3" w14:textId="1D691342" w:rsidR="00732D66" w:rsidRPr="00FE677A" w:rsidRDefault="00732D66" w:rsidP="00B14D02">
            <w:pPr>
              <w:spacing w:line="240" w:lineRule="auto"/>
              <w:jc w:val="center"/>
              <w:rPr>
                <w:rFonts w:ascii="Rage Italic" w:hAnsi="Rage Italic"/>
                <w:sz w:val="28"/>
              </w:rPr>
            </w:pPr>
            <w:r>
              <w:rPr>
                <w:sz w:val="20"/>
              </w:rPr>
              <w:t>Richard Yoon,</w:t>
            </w:r>
            <w:r w:rsidRPr="00BE26F1">
              <w:rPr>
                <w:sz w:val="20"/>
              </w:rPr>
              <w:t xml:space="preserve"> </w:t>
            </w:r>
            <w:r>
              <w:rPr>
                <w:sz w:val="20"/>
              </w:rPr>
              <w:br/>
            </w:r>
            <w:r w:rsidRPr="00BE26F1">
              <w:rPr>
                <w:sz w:val="20"/>
              </w:rPr>
              <w:t xml:space="preserve">Project </w:t>
            </w:r>
            <w:r>
              <w:rPr>
                <w:sz w:val="20"/>
              </w:rPr>
              <w:t>Manager</w:t>
            </w:r>
          </w:p>
        </w:tc>
        <w:tc>
          <w:tcPr>
            <w:tcW w:w="533" w:type="dxa"/>
            <w:tcBorders>
              <w:top w:val="nil"/>
              <w:bottom w:val="nil"/>
            </w:tcBorders>
            <w:shd w:val="clear" w:color="auto" w:fill="auto"/>
          </w:tcPr>
          <w:p w14:paraId="7098386A" w14:textId="77777777" w:rsidR="00732D66" w:rsidRPr="00FE677A" w:rsidRDefault="00732D66" w:rsidP="00E94D92">
            <w:pPr>
              <w:spacing w:line="240" w:lineRule="auto"/>
              <w:rPr>
                <w:rFonts w:ascii="Rage Italic" w:hAnsi="Rage Italic"/>
                <w:sz w:val="28"/>
              </w:rPr>
            </w:pPr>
          </w:p>
        </w:tc>
      </w:tr>
    </w:tbl>
    <w:p w14:paraId="1B9275A9" w14:textId="77777777" w:rsidR="00444B70" w:rsidRPr="00444B70" w:rsidRDefault="00444B70" w:rsidP="00444B70">
      <w:pPr>
        <w:pStyle w:val="Heading2"/>
        <w:shd w:val="clear" w:color="auto" w:fill="46A2DA"/>
        <w:tabs>
          <w:tab w:val="center" w:pos="4680"/>
          <w:tab w:val="left" w:pos="6521"/>
        </w:tabs>
        <w:jc w:val="left"/>
        <w:rPr>
          <w:sz w:val="8"/>
        </w:rPr>
      </w:pPr>
    </w:p>
    <w:sectPr w:rsidR="00444B70" w:rsidRPr="00444B70" w:rsidSect="00E01B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1B5D8" w14:textId="77777777" w:rsidR="00566F18" w:rsidRDefault="00566F18">
      <w:pPr>
        <w:spacing w:line="240" w:lineRule="auto"/>
      </w:pPr>
      <w:r>
        <w:separator/>
      </w:r>
    </w:p>
  </w:endnote>
  <w:endnote w:type="continuationSeparator" w:id="0">
    <w:p w14:paraId="201D45B9" w14:textId="77777777" w:rsidR="00566F18" w:rsidRDefault="00566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2071" w14:textId="77777777" w:rsidR="00566F18" w:rsidRDefault="00566F18">
      <w:pPr>
        <w:spacing w:line="240" w:lineRule="auto"/>
      </w:pPr>
      <w:r>
        <w:separator/>
      </w:r>
    </w:p>
  </w:footnote>
  <w:footnote w:type="continuationSeparator" w:id="0">
    <w:p w14:paraId="380F3BB5" w14:textId="77777777" w:rsidR="00566F18" w:rsidRDefault="00566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174F3C0F"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63917">
          <w:rPr>
            <w:b/>
          </w:rPr>
          <w:t>Project Charter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81F5D5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3C2439">
          <w:rPr>
            <w:b/>
          </w:rPr>
          <w:t>Project Charter</w:t>
        </w:r>
      </w:p>
      <w:p w14:paraId="70380CC1" w14:textId="06A47622"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w:t>
        </w:r>
        <w:r w:rsidR="004853D2">
          <w:rPr>
            <w:i/>
            <w:color w:val="000000"/>
            <w:sz w:val="20"/>
          </w:rPr>
          <w:t xml:space="preserve"> as formal project documentation</w:t>
        </w:r>
        <w:r w:rsidRPr="006316C2">
          <w:rPr>
            <w:i/>
            <w:color w:val="000000"/>
            <w:sz w:val="20"/>
          </w:rPr>
          <w:t xml:space="preserve"> to</w:t>
        </w:r>
        <w:r>
          <w:rPr>
            <w:i/>
            <w:color w:val="000000"/>
            <w:sz w:val="20"/>
          </w:rPr>
          <w:t xml:space="preserve"> </w:t>
        </w:r>
        <w:r w:rsidR="003C2439">
          <w:rPr>
            <w:i/>
            <w:color w:val="000000"/>
            <w:sz w:val="20"/>
          </w:rPr>
          <w:t>summarize the project’s objectives and management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5"/>
  </w:num>
  <w:num w:numId="15">
    <w:abstractNumId w:val="12"/>
  </w:num>
  <w:num w:numId="16">
    <w:abstractNumId w:val="1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44B70"/>
    <w:rsid w:val="00450843"/>
    <w:rsid w:val="00456F2F"/>
    <w:rsid w:val="00462834"/>
    <w:rsid w:val="00463917"/>
    <w:rsid w:val="004668FB"/>
    <w:rsid w:val="004853D2"/>
    <w:rsid w:val="004B591C"/>
    <w:rsid w:val="004B694B"/>
    <w:rsid w:val="004C16C1"/>
    <w:rsid w:val="004C1B31"/>
    <w:rsid w:val="004C77CC"/>
    <w:rsid w:val="004E1EE5"/>
    <w:rsid w:val="00516FC1"/>
    <w:rsid w:val="00521108"/>
    <w:rsid w:val="00524AB0"/>
    <w:rsid w:val="00545B04"/>
    <w:rsid w:val="005655F6"/>
    <w:rsid w:val="00566F18"/>
    <w:rsid w:val="005B70B0"/>
    <w:rsid w:val="005F2375"/>
    <w:rsid w:val="00625628"/>
    <w:rsid w:val="00627A11"/>
    <w:rsid w:val="00657D64"/>
    <w:rsid w:val="00667F6B"/>
    <w:rsid w:val="006C3AF3"/>
    <w:rsid w:val="006E16C7"/>
    <w:rsid w:val="006F4EC4"/>
    <w:rsid w:val="007071C4"/>
    <w:rsid w:val="007125A1"/>
    <w:rsid w:val="00727587"/>
    <w:rsid w:val="00732D66"/>
    <w:rsid w:val="007740D5"/>
    <w:rsid w:val="00782E91"/>
    <w:rsid w:val="00785549"/>
    <w:rsid w:val="007B2E02"/>
    <w:rsid w:val="007E427E"/>
    <w:rsid w:val="007E78B6"/>
    <w:rsid w:val="00800D9D"/>
    <w:rsid w:val="00806380"/>
    <w:rsid w:val="00830DC6"/>
    <w:rsid w:val="00850FCF"/>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B1812"/>
    <w:rsid w:val="009B28BF"/>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C7C1D"/>
    <w:rsid w:val="00BD4CF2"/>
    <w:rsid w:val="00C02377"/>
    <w:rsid w:val="00C1063F"/>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E3579"/>
    <w:rsid w:val="00DF6054"/>
    <w:rsid w:val="00E01B82"/>
    <w:rsid w:val="00E1130B"/>
    <w:rsid w:val="00E14738"/>
    <w:rsid w:val="00E43534"/>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
      <w:docPartPr>
        <w:name w:val="7D58D0AEF537414894FAB84B0910B50A"/>
        <w:category>
          <w:name w:val="General"/>
          <w:gallery w:val="placeholder"/>
        </w:category>
        <w:types>
          <w:type w:val="bbPlcHdr"/>
        </w:types>
        <w:behaviors>
          <w:behavior w:val="content"/>
        </w:behaviors>
        <w:guid w:val="{4741B5DB-0873-4C47-94D5-AE7CB6743EDD}"/>
      </w:docPartPr>
      <w:docPartBody>
        <w:p w:rsidR="00306100" w:rsidRDefault="004C7AEA" w:rsidP="004C7AEA">
          <w:pPr>
            <w:pStyle w:val="7D58D0AEF537414894FAB84B0910B50A"/>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0849AF"/>
    <w:rsid w:val="001C5EB3"/>
    <w:rsid w:val="001E46C6"/>
    <w:rsid w:val="00306100"/>
    <w:rsid w:val="00466FE4"/>
    <w:rsid w:val="004C7AEA"/>
    <w:rsid w:val="00681110"/>
    <w:rsid w:val="00732147"/>
    <w:rsid w:val="00814C08"/>
    <w:rsid w:val="008E6B4C"/>
    <w:rsid w:val="009B1CF5"/>
    <w:rsid w:val="00A01EFC"/>
    <w:rsid w:val="00A87A8D"/>
    <w:rsid w:val="00C067A0"/>
    <w:rsid w:val="00C54DAF"/>
    <w:rsid w:val="00C963EC"/>
    <w:rsid w:val="00CE699A"/>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D5D54-B6DB-40E2-9E2E-832A7DAF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18</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4</cp:revision>
  <cp:lastPrinted>2018-06-14T15:40:00Z</cp:lastPrinted>
  <dcterms:created xsi:type="dcterms:W3CDTF">2018-06-14T15:40:00Z</dcterms:created>
  <dcterms:modified xsi:type="dcterms:W3CDTF">2018-06-14T16:34:00Z</dcterms:modified>
</cp:coreProperties>
</file>